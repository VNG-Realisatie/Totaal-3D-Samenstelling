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0CADC" w14:textId="77777777" w:rsidR="0069604C" w:rsidRPr="00AE694E" w:rsidRDefault="009C7E01" w:rsidP="00D4425E">
      <w:pPr>
        <w:pStyle w:val="Plattetekst"/>
        <w:spacing w:after="10960" w:line="240" w:lineRule="auto"/>
      </w:pPr>
      <w:r>
        <w:rPr>
          <w:noProof/>
          <w:lang w:val="nl-NL" w:eastAsia="nl-NL"/>
        </w:rPr>
        <w:drawing>
          <wp:anchor distT="0" distB="0" distL="114300" distR="114300" simplePos="0" relativeHeight="251658240" behindDoc="1" locked="1" layoutInCell="1" allowOverlap="1" wp14:anchorId="7274D93F" wp14:editId="2239F28C">
            <wp:simplePos x="0" y="0"/>
            <wp:positionH relativeFrom="margin">
              <wp:posOffset>0</wp:posOffset>
            </wp:positionH>
            <wp:positionV relativeFrom="margin">
              <wp:posOffset>0</wp:posOffset>
            </wp:positionV>
            <wp:extent cx="6261100" cy="6261100"/>
            <wp:effectExtent l="0" t="0" r="635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261100" cy="6261100"/>
                    </a:xfrm>
                    <a:prstGeom prst="rect">
                      <a:avLst/>
                    </a:prstGeom>
                  </pic:spPr>
                </pic:pic>
              </a:graphicData>
            </a:graphic>
            <wp14:sizeRelH relativeFrom="margin">
              <wp14:pctWidth>0</wp14:pctWidth>
            </wp14:sizeRelH>
            <wp14:sizeRelV relativeFrom="margin">
              <wp14:pctHeight>0</wp14:pctHeight>
            </wp14:sizeRelV>
          </wp:anchor>
        </w:drawing>
      </w:r>
    </w:p>
    <w:p w14:paraId="0583205C" w14:textId="77777777" w:rsidR="00C77E14" w:rsidRPr="00AE694E" w:rsidRDefault="000B2B56" w:rsidP="00C77E14">
      <w:r>
        <w:rPr>
          <w:noProof/>
          <w:lang w:val="nl-NL" w:eastAsia="nl-NL"/>
        </w:rPr>
        <w:drawing>
          <wp:anchor distT="0" distB="0" distL="114300" distR="114300" simplePos="0" relativeHeight="251658241" behindDoc="1" locked="1" layoutInCell="1" allowOverlap="1" wp14:anchorId="4CE5B513" wp14:editId="241ABC4D">
            <wp:simplePos x="0" y="0"/>
            <wp:positionH relativeFrom="margin">
              <wp:align>right</wp:align>
            </wp:positionH>
            <wp:positionV relativeFrom="margin">
              <wp:align>bottom</wp:align>
            </wp:positionV>
            <wp:extent cx="1295400" cy="602742"/>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5400" cy="602742"/>
                    </a:xfrm>
                    <a:prstGeom prst="rect">
                      <a:avLst/>
                    </a:prstGeom>
                  </pic:spPr>
                </pic:pic>
              </a:graphicData>
            </a:graphic>
            <wp14:sizeRelH relativeFrom="margin">
              <wp14:pctWidth>0</wp14:pctWidth>
            </wp14:sizeRelH>
            <wp14:sizeRelV relativeFrom="margin">
              <wp14:pctHeight>0</wp14:pctHeight>
            </wp14:sizeRelV>
          </wp:anchor>
        </w:drawing>
      </w:r>
      <w:r w:rsidR="00C77E14" w:rsidRPr="00AE694E">
        <w:rPr>
          <w:noProof/>
          <w:lang w:val="nl-NL" w:eastAsia="nl-NL"/>
        </w:rPr>
        <mc:AlternateContent>
          <mc:Choice Requires="wps">
            <w:drawing>
              <wp:anchor distT="0" distB="0" distL="114300" distR="114300" simplePos="0" relativeHeight="251658247" behindDoc="1" locked="0" layoutInCell="1" allowOverlap="1" wp14:anchorId="3A55F34E" wp14:editId="23E796E2">
                <wp:simplePos x="0" y="0"/>
                <wp:positionH relativeFrom="column">
                  <wp:posOffset>3175</wp:posOffset>
                </wp:positionH>
                <wp:positionV relativeFrom="paragraph">
                  <wp:posOffset>175895</wp:posOffset>
                </wp:positionV>
                <wp:extent cx="6477000" cy="2029460"/>
                <wp:effectExtent l="0" t="0" r="0" b="88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2029460"/>
                        </a:xfrm>
                        <a:prstGeom prst="rect">
                          <a:avLst/>
                        </a:prstGeom>
                        <a:noFill/>
                        <a:ln w="9525">
                          <a:noFill/>
                          <a:miter lim="800000"/>
                          <a:headEnd/>
                          <a:tailEnd/>
                        </a:ln>
                      </wps:spPr>
                      <wps:txbx>
                        <w:txbxContent>
                          <w:p w14:paraId="448B910F" w14:textId="435F3219" w:rsidR="003927DB" w:rsidRPr="003C5C15" w:rsidRDefault="00B2541B" w:rsidP="003F0629">
                            <w:pPr>
                              <w:pStyle w:val="DocumentTitle"/>
                              <w:rPr>
                                <w:lang w:val="nl-NL"/>
                              </w:rPr>
                            </w:pPr>
                            <w:sdt>
                              <w:sdtPr>
                                <w:rPr>
                                  <w:lang w:val="nl-NL"/>
                                </w:rPr>
                                <w:alias w:val="Document title"/>
                                <w:tag w:val="Document Title"/>
                                <w:id w:val="1145699721"/>
                                <w:placeholder>
                                  <w:docPart w:val="79799EC20EDF4CFFB8C4414DB0EDE4A2"/>
                                </w:placeholder>
                                <w:dataBinding w:prefixMappings="xmlns:ns0='http://purl.org/dc/elements/1.1/' xmlns:ns1='http://schemas.openxmlformats.org/package/2006/metadata/core-properties' " w:xpath="/ns1:coreProperties[1]/ns0:title[1]" w:storeItemID="{6C3C8BC8-F283-45AE-878A-BAB7291924A1}"/>
                                <w:text/>
                              </w:sdtPr>
                              <w:sdtEndPr/>
                              <w:sdtContent>
                                <w:r w:rsidR="003927DB" w:rsidRPr="003C5C15">
                                  <w:rPr>
                                    <w:lang w:val="nl-NL"/>
                                  </w:rPr>
                                  <w:t xml:space="preserve">Eindrapport – </w:t>
                                </w:r>
                                <w:r w:rsidR="003927DB">
                                  <w:rPr>
                                    <w:lang w:val="nl-NL"/>
                                  </w:rPr>
                                  <w:t>LiDAR BIM vergelijking</w:t>
                                </w:r>
                              </w:sdtContent>
                            </w:sdt>
                          </w:p>
                          <w:p w14:paraId="3948BE0C" w14:textId="77777777" w:rsidR="003927DB" w:rsidRPr="00652EF0" w:rsidRDefault="00B2541B" w:rsidP="00B16544">
                            <w:pPr>
                              <w:pStyle w:val="Ondertitel"/>
                              <w:rPr>
                                <w:lang w:val="nl-NL"/>
                              </w:rPr>
                            </w:pPr>
                            <w:sdt>
                              <w:sdtPr>
                                <w:rPr>
                                  <w:lang w:val="nl-NL"/>
                                </w:rPr>
                                <w:alias w:val="Subtitle"/>
                                <w:tag w:val="Subtitle"/>
                                <w:id w:val="-1773000102"/>
                                <w:placeholder>
                                  <w:docPart w:val="C4063FF547B643C68989D157E96560A4"/>
                                </w:placeholder>
                                <w:dataBinding w:prefixMappings="xmlns:ns0='http://schemas.openxmlformats.org/officeDocument/2006/extended-properties' " w:xpath="/ns0:Properties[1]/ns0:Company[1]" w:storeItemID="{6668398D-A668-4E3E-A5EB-62B293D839F1}"/>
                                <w:text/>
                              </w:sdtPr>
                              <w:sdtEndPr/>
                              <w:sdtContent>
                                <w:r w:rsidR="003927DB" w:rsidRPr="00652EF0">
                                  <w:rPr>
                                    <w:lang w:val="nl-NL"/>
                                  </w:rPr>
                                  <w:t>Gemeente Den Haag</w:t>
                                </w:r>
                              </w:sdtContent>
                            </w:sdt>
                          </w:p>
                          <w:p w14:paraId="1CE56CC8" w14:textId="37AB0750" w:rsidR="003927DB" w:rsidRPr="0048178D" w:rsidRDefault="00B2541B" w:rsidP="00A04444">
                            <w:pPr>
                              <w:pStyle w:val="Datum"/>
                              <w:rPr>
                                <w:lang w:val="nl-NL"/>
                              </w:rPr>
                            </w:pPr>
                            <w:sdt>
                              <w:sdtPr>
                                <w:rPr>
                                  <w:lang w:val="nl-NL"/>
                                </w:rPr>
                                <w:alias w:val="Date"/>
                                <w:tag w:val=""/>
                                <w:id w:val="-1639332707"/>
                                <w:placeholder>
                                  <w:docPart w:val="1F825A9AC5534F61AA674AA181BA42DF"/>
                                </w:placeholder>
                                <w:dataBinding w:prefixMappings="xmlns:ns0='http://schemas.microsoft.com/office/2006/coverPageProps' " w:xpath="/ns0:CoverPageProperties[1]/ns0:PublishDate[1]" w:storeItemID="{55AF091B-3C7A-41E3-B477-F2FDAA23CFDA}"/>
                                <w:date w:fullDate="2022-01-18T00:00:00Z">
                                  <w:dateFormat w:val="yyyy-MM-dd"/>
                                  <w:lid w:val="en-CA"/>
                                  <w:storeMappedDataAs w:val="dateTime"/>
                                  <w:calendar w:val="gregorian"/>
                                </w:date>
                              </w:sdtPr>
                              <w:sdtEndPr/>
                              <w:sdtContent>
                                <w:r w:rsidR="003927DB">
                                  <w:rPr>
                                    <w:lang w:val="nl-NL"/>
                                  </w:rPr>
                                  <w:t>2022-01-18</w:t>
                                </w:r>
                              </w:sdtContent>
                            </w:sdt>
                          </w:p>
                          <w:p w14:paraId="5FC45664" w14:textId="20EC9D43" w:rsidR="003927DB" w:rsidRPr="0048178D" w:rsidRDefault="003927DB" w:rsidP="00A04444">
                            <w:pPr>
                              <w:pStyle w:val="Plattetekst"/>
                              <w:rPr>
                                <w:sz w:val="24"/>
                                <w:lang w:val="nl-NL"/>
                              </w:rPr>
                            </w:pPr>
                            <w:r>
                              <w:rPr>
                                <w:sz w:val="24"/>
                                <w:lang w:val="nl-NL"/>
                              </w:rPr>
                              <w:t xml:space="preserve">Versie: </w:t>
                            </w:r>
                            <w:r w:rsidR="00383D9B">
                              <w:rPr>
                                <w:sz w:val="24"/>
                                <w:lang w:val="nl-NL"/>
                              </w:rPr>
                              <w:t>1.0</w:t>
                            </w:r>
                          </w:p>
                        </w:txbxContent>
                      </wps:txbx>
                      <wps:bodyPr rot="0" vert="horz" wrap="square" lIns="0" tIns="0" rIns="0" bIns="0" anchor="b" anchorCtr="0">
                        <a:noAutofit/>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v:shapetype id="_x0000_t202" coordsize="21600,21600" o:spt="202" path="m,l,21600r21600,l21600,xe" w14:anchorId="3A55F34E">
                <v:stroke joinstyle="miter"/>
                <v:path gradientshapeok="t" o:connecttype="rect"/>
              </v:shapetype>
              <v:shape id="Text Box 2" style="position:absolute;margin-left:.25pt;margin-top:13.85pt;width:510pt;height:159.8pt;z-index:-251658233;visibility:visible;mso-wrap-style:square;mso-wrap-distance-left:9pt;mso-wrap-distance-top:0;mso-wrap-distance-right:9pt;mso-wrap-distance-bottom:0;mso-position-horizontal:absolute;mso-position-horizontal-relative:text;mso-position-vertical:absolute;mso-position-vertical-relative:text;v-text-anchor:bottom"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">
                <v:textbox inset="0,0,0,0">
                  <w:txbxContent>
                    <w:p w:rsidRPr="003C5C15" w:rsidR="003927DB" w:rsidP="003F0629" w:rsidRDefault="001D5244" w14:paraId="448B910F" w14:textId="435F3219">
                      <w:pPr>
                        <w:pStyle w:val="DocumentTitle"/>
                        <w:rPr>
                          <w:lang w:val="nl-NL"/>
                        </w:rPr>
                      </w:pPr>
                      <w:sdt>
                        <w:sdtPr>
                          <w:rPr>
                            <w:lang w:val="nl-NL"/>
                          </w:rPr>
                          <w:alias w:val="Document title"/>
                          <w:tag w:val="Document Title"/>
                          <w:id w:val="1145699721"/>
                          <w:placeholder>
                            <w:docPart w:val="79799EC20EDF4CFFB8C4414DB0EDE4A2"/>
                          </w:placeholder>
                          <w:dataBinding w:prefixMappings="xmlns:ns0='http://purl.org/dc/elements/1.1/' xmlns:ns1='http://schemas.openxmlformats.org/package/2006/metadata/core-properties' " w:xpath="/ns1:coreProperties[1]/ns0:title[1]" w:storeItemID="{6C3C8BC8-F283-45AE-878A-BAB7291924A1}"/>
                          <w:text/>
                        </w:sdtPr>
                        <w:sdtContent>
                          <w:r w:rsidRPr="003C5C15" w:rsidR="003927DB">
                            <w:rPr>
                              <w:lang w:val="nl-NL"/>
                            </w:rPr>
                            <w:t xml:space="preserve">Eindrapport – </w:t>
                          </w:r>
                          <w:r w:rsidR="003927DB">
                            <w:rPr>
                              <w:lang w:val="nl-NL"/>
                            </w:rPr>
                            <w:t>LiDAR BIM vergelijking</w:t>
                          </w:r>
                        </w:sdtContent>
                      </w:sdt>
                    </w:p>
                    <w:p w:rsidRPr="00652EF0" w:rsidR="003927DB" w:rsidP="00B16544" w:rsidRDefault="001D5244" w14:paraId="3948BE0C" w14:textId="77777777">
                      <w:pPr>
                        <w:pStyle w:val="Subtitle"/>
                        <w:rPr>
                          <w:lang w:val="nl-NL"/>
                        </w:rPr>
                      </w:pPr>
                      <w:sdt>
                        <w:sdtPr>
                          <w:rPr>
                            <w:lang w:val="nl-NL"/>
                          </w:rPr>
                          <w:alias w:val="Subtitle"/>
                          <w:tag w:val="Subtitle"/>
                          <w:id w:val="-1773000102"/>
                          <w:placeholder>
                            <w:docPart w:val="C4063FF547B643C68989D157E96560A4"/>
                          </w:placeholder>
                          <w:dataBinding w:prefixMappings="xmlns:ns0='http://schemas.openxmlformats.org/officeDocument/2006/extended-properties' " w:xpath="/ns0:Properties[1]/ns0:Company[1]" w:storeItemID="{6668398D-A668-4E3E-A5EB-62B293D839F1}"/>
                          <w:text/>
                        </w:sdtPr>
                        <w:sdtContent>
                          <w:r w:rsidRPr="00652EF0" w:rsidR="003927DB">
                            <w:rPr>
                              <w:lang w:val="nl-NL"/>
                            </w:rPr>
                            <w:t>Gemeente Den Haag</w:t>
                          </w:r>
                        </w:sdtContent>
                      </w:sdt>
                    </w:p>
                    <w:p w:rsidRPr="0048178D" w:rsidR="003927DB" w:rsidP="00A04444" w:rsidRDefault="001D5244" w14:paraId="1CE56CC8" w14:textId="37AB0750">
                      <w:pPr>
                        <w:pStyle w:val="Date"/>
                        <w:rPr>
                          <w:lang w:val="nl-NL"/>
                        </w:rPr>
                      </w:pPr>
                      <w:sdt>
                        <w:sdtPr>
                          <w:rPr>
                            <w:lang w:val="nl-NL"/>
                          </w:rPr>
                          <w:alias w:val="Date"/>
                          <w:tag w:val=""/>
                          <w:id w:val="-1639332707"/>
                          <w:placeholder>
                            <w:docPart w:val="1F825A9AC5534F61AA674AA181BA42DF"/>
                          </w:placeholder>
                          <w:dataBinding w:prefixMappings="xmlns:ns0='http://schemas.microsoft.com/office/2006/coverPageProps' " w:xpath="/ns0:CoverPageProperties[1]/ns0:PublishDate[1]" w:storeItemID="{55AF091B-3C7A-41E3-B477-F2FDAA23CFDA}"/>
                          <w:date w:fullDate="2022-01-18T00:00:00Z">
                            <w:dateFormat w:val="yyyy-MM-dd"/>
                            <w:lid w:val="en-CA"/>
                            <w:storeMappedDataAs w:val="dateTime"/>
                            <w:calendar w:val="gregorian"/>
                          </w:date>
                        </w:sdtPr>
                        <w:sdtContent>
                          <w:r w:rsidR="003927DB">
                            <w:rPr>
                              <w:lang w:val="nl-NL"/>
                            </w:rPr>
                            <w:t>2022-01-18</w:t>
                          </w:r>
                        </w:sdtContent>
                      </w:sdt>
                    </w:p>
                    <w:p w:rsidRPr="0048178D" w:rsidR="003927DB" w:rsidP="00A04444" w:rsidRDefault="003927DB" w14:paraId="5FC45664" w14:textId="20EC9D43">
                      <w:pPr>
                        <w:pStyle w:val="BodyText"/>
                        <w:rPr>
                          <w:sz w:val="24"/>
                          <w:lang w:val="nl-NL"/>
                        </w:rPr>
                      </w:pPr>
                      <w:r>
                        <w:rPr>
                          <w:sz w:val="24"/>
                          <w:lang w:val="nl-NL"/>
                        </w:rPr>
                        <w:t xml:space="preserve">Versie: </w:t>
                      </w:r>
                      <w:r w:rsidR="00383D9B">
                        <w:rPr>
                          <w:sz w:val="24"/>
                          <w:lang w:val="nl-NL"/>
                        </w:rPr>
                        <w:t>1.0</w:t>
                      </w:r>
                    </w:p>
                  </w:txbxContent>
                </v:textbox>
              </v:shape>
            </w:pict>
          </mc:Fallback>
        </mc:AlternateContent>
      </w:r>
    </w:p>
    <w:p w14:paraId="127D1303" w14:textId="26F4073E" w:rsidR="00082192" w:rsidRPr="00AE694E" w:rsidRDefault="00B2541B" w:rsidP="00815F34">
      <w:pPr>
        <w:pStyle w:val="Voetnoottekst"/>
        <w:spacing w:after="20"/>
        <w:sectPr w:rsidR="00082192" w:rsidRPr="00AE694E" w:rsidSect="00D4425E">
          <w:headerReference w:type="default" r:id="rId15"/>
          <w:footerReference w:type="default" r:id="rId16"/>
          <w:pgSz w:w="11906" w:h="16838" w:code="9"/>
          <w:pgMar w:top="1020" w:right="1020" w:bottom="1020" w:left="1020" w:header="720" w:footer="560" w:gutter="0"/>
          <w:pgNumType w:fmt="lowerRoman"/>
          <w:cols w:space="708"/>
          <w:titlePg/>
          <w:docGrid w:linePitch="360"/>
        </w:sectPr>
      </w:pPr>
      <w:sdt>
        <w:sdtPr>
          <w:rPr>
            <w:rStyle w:val="ConfidentialityType"/>
          </w:rPr>
          <w:alias w:val="Security Classification"/>
          <w:tag w:val="Security Classification"/>
          <w:id w:val="-1270924730"/>
          <w:placeholder>
            <w:docPart w:val="05EC883967D9407C942C0E1CA929D92D"/>
          </w:placeholder>
          <w:dropDownList>
            <w:listItem w:displayText="Public" w:value="Public"/>
            <w:listItem w:displayText="Internal" w:value="Internal"/>
            <w:listItem w:displayText="Confidential" w:value="Confidential"/>
            <w:listItem w:displayText="Highly Confidential" w:value="Highly Confidential"/>
          </w:dropDownList>
        </w:sdtPr>
        <w:sdtEndPr>
          <w:rPr>
            <w:rStyle w:val="ConfidentialityType"/>
          </w:rPr>
        </w:sdtEndPr>
        <w:sdtContent>
          <w:r w:rsidR="00FA42E9">
            <w:rPr>
              <w:rStyle w:val="ConfidentialityType"/>
            </w:rPr>
            <w:t>Confidential</w:t>
          </w:r>
        </w:sdtContent>
      </w:sdt>
      <w:r w:rsidR="00713328" w:rsidRPr="00AE694E">
        <w:rPr>
          <w:rStyle w:val="ConfidentialityType"/>
        </w:rPr>
        <w:t xml:space="preserve"> </w:t>
      </w:r>
      <w:r w:rsidR="00713328" w:rsidRPr="00AE694E">
        <w:rPr>
          <w:position w:val="2"/>
        </w:rPr>
        <w:t xml:space="preserve"> </w:t>
      </w:r>
      <w:r w:rsidR="00713328" w:rsidRPr="00AE694E">
        <w:t xml:space="preserve">© </w:t>
      </w:r>
      <w:sdt>
        <w:sdtPr>
          <w:alias w:val="Submission Year"/>
          <w:tag w:val=""/>
          <w:id w:val="-734166416"/>
          <w:placeholder>
            <w:docPart w:val="B1E17B4CC0164FE3AF3C3DC001BEE470"/>
          </w:placeholder>
          <w:dataBinding w:prefixMappings="xmlns:ns0='http://schemas.microsoft.com/office/2006/coverPageProps' " w:xpath="/ns0:CoverPageProperties[1]/ns0:PublishDate[1]" w:storeItemID="{55AF091B-3C7A-41E3-B477-F2FDAA23CFDA}"/>
          <w:date w:fullDate="2022-01-18T00:00:00Z">
            <w:dateFormat w:val="yyyy"/>
            <w:lid w:val="en-CA"/>
            <w:storeMappedDataAs w:val="dateTime"/>
            <w:calendar w:val="gregorian"/>
          </w:date>
        </w:sdtPr>
        <w:sdtEndPr/>
        <w:sdtContent>
          <w:r w:rsidR="0048178D">
            <w:rPr>
              <w:lang w:val="en-CA"/>
            </w:rPr>
            <w:t>2022</w:t>
          </w:r>
        </w:sdtContent>
      </w:sdt>
      <w:r w:rsidR="00713328" w:rsidRPr="00AE694E">
        <w:t xml:space="preserve"> CGI Inc</w:t>
      </w:r>
      <w:r w:rsidR="00B16544">
        <w:t>.</w:t>
      </w:r>
    </w:p>
    <w:bookmarkStart w:id="0" w:name="_Ref92877073" w:displacedByCustomXml="next"/>
    <w:bookmarkStart w:id="1" w:name="_Toc86701028" w:displacedByCustomXml="next"/>
    <w:bookmarkStart w:id="2" w:name="_Toc86700800" w:displacedByCustomXml="next"/>
    <w:bookmarkStart w:id="3" w:name="_Toc86695054" w:displacedByCustomXml="next"/>
    <w:bookmarkStart w:id="4" w:name="_Toc86674488" w:displacedByCustomXml="next"/>
    <w:bookmarkStart w:id="5" w:name="_Toc86674416" w:displacedByCustomXml="next"/>
    <w:bookmarkStart w:id="6" w:name="_Toc86672286" w:displacedByCustomXml="next"/>
    <w:sdt>
      <w:sdtPr>
        <w:rPr>
          <w:rFonts w:asciiTheme="minorHAnsi" w:eastAsiaTheme="minorHAnsi" w:hAnsiTheme="minorHAnsi" w:cstheme="minorBidi"/>
          <w:kern w:val="0"/>
          <w:sz w:val="20"/>
          <w:szCs w:val="22"/>
          <w:lang w:val="nl-NL"/>
        </w:rPr>
        <w:id w:val="-926578336"/>
        <w:docPartObj>
          <w:docPartGallery w:val="Table of Contents"/>
          <w:docPartUnique/>
        </w:docPartObj>
      </w:sdtPr>
      <w:sdtEndPr>
        <w:rPr>
          <w:b/>
          <w:bCs/>
          <w:lang w:val="en-GB"/>
        </w:rPr>
      </w:sdtEndPr>
      <w:sdtContent>
        <w:p w14:paraId="61C71706" w14:textId="7DE2F8B7" w:rsidR="008672D4" w:rsidRDefault="008672D4" w:rsidP="00435778">
          <w:pPr>
            <w:pStyle w:val="Titel"/>
          </w:pPr>
          <w:r>
            <w:rPr>
              <w:lang w:val="nl-NL"/>
            </w:rPr>
            <w:t>Inhoudsopgave</w:t>
          </w:r>
        </w:p>
        <w:p w14:paraId="533C1721" w14:textId="76D52791" w:rsidR="00996E7C" w:rsidRDefault="00435778">
          <w:pPr>
            <w:pStyle w:val="Inhopg1"/>
            <w:rPr>
              <w:rFonts w:eastAsiaTheme="minorEastAsia"/>
              <w:b w:val="0"/>
              <w:noProof/>
              <w:color w:val="auto"/>
              <w:sz w:val="22"/>
              <w:lang w:val="nl-NL" w:eastAsia="nl-NL"/>
            </w:rPr>
          </w:pPr>
          <w:r>
            <w:fldChar w:fldCharType="begin"/>
          </w:r>
          <w:r>
            <w:instrText xml:space="preserve"> TOC \o "1-2" \h \z \u \t "Heading 9;1" </w:instrText>
          </w:r>
          <w:r>
            <w:fldChar w:fldCharType="separate"/>
          </w:r>
          <w:hyperlink w:anchor="_Toc93399374" w:history="1">
            <w:r w:rsidR="00996E7C" w:rsidRPr="00DD4AD9">
              <w:rPr>
                <w:rStyle w:val="Hyperlink"/>
                <w:noProof/>
                <w:lang w:val="nl-NL"/>
              </w:rPr>
              <w:t>1</w:t>
            </w:r>
            <w:r w:rsidR="00996E7C">
              <w:rPr>
                <w:rFonts w:eastAsiaTheme="minorEastAsia"/>
                <w:b w:val="0"/>
                <w:noProof/>
                <w:color w:val="auto"/>
                <w:sz w:val="22"/>
                <w:lang w:val="nl-NL" w:eastAsia="nl-NL"/>
              </w:rPr>
              <w:tab/>
            </w:r>
            <w:r w:rsidR="00996E7C" w:rsidRPr="00DD4AD9">
              <w:rPr>
                <w:rStyle w:val="Hyperlink"/>
                <w:noProof/>
                <w:lang w:val="nl-NL"/>
              </w:rPr>
              <w:t>Introductie</w:t>
            </w:r>
            <w:r w:rsidR="00996E7C">
              <w:rPr>
                <w:noProof/>
                <w:webHidden/>
              </w:rPr>
              <w:tab/>
            </w:r>
            <w:r w:rsidR="00996E7C">
              <w:rPr>
                <w:noProof/>
                <w:webHidden/>
              </w:rPr>
              <w:fldChar w:fldCharType="begin"/>
            </w:r>
            <w:r w:rsidR="00996E7C">
              <w:rPr>
                <w:noProof/>
                <w:webHidden/>
              </w:rPr>
              <w:instrText xml:space="preserve"> PAGEREF _Toc93399374 \h </w:instrText>
            </w:r>
            <w:r w:rsidR="00996E7C">
              <w:rPr>
                <w:noProof/>
                <w:webHidden/>
              </w:rPr>
            </w:r>
            <w:r w:rsidR="00996E7C">
              <w:rPr>
                <w:noProof/>
                <w:webHidden/>
              </w:rPr>
              <w:fldChar w:fldCharType="separate"/>
            </w:r>
            <w:r w:rsidR="00996E7C">
              <w:rPr>
                <w:noProof/>
                <w:webHidden/>
              </w:rPr>
              <w:t>3</w:t>
            </w:r>
            <w:r w:rsidR="00996E7C">
              <w:rPr>
                <w:noProof/>
                <w:webHidden/>
              </w:rPr>
              <w:fldChar w:fldCharType="end"/>
            </w:r>
          </w:hyperlink>
        </w:p>
        <w:p w14:paraId="435034EA" w14:textId="6FD57F87" w:rsidR="00996E7C" w:rsidRDefault="00B2541B">
          <w:pPr>
            <w:pStyle w:val="Inhopg2"/>
            <w:rPr>
              <w:rFonts w:eastAsiaTheme="minorEastAsia"/>
              <w:noProof/>
              <w:sz w:val="22"/>
              <w:lang w:val="nl-NL" w:eastAsia="nl-NL"/>
            </w:rPr>
          </w:pPr>
          <w:hyperlink w:anchor="_Toc93399375" w:history="1">
            <w:r w:rsidR="00996E7C" w:rsidRPr="00DD4AD9">
              <w:rPr>
                <w:rStyle w:val="Hyperlink"/>
                <w:noProof/>
              </w:rPr>
              <w:t>1.1</w:t>
            </w:r>
            <w:r w:rsidR="00996E7C">
              <w:rPr>
                <w:rFonts w:eastAsiaTheme="minorEastAsia"/>
                <w:noProof/>
                <w:sz w:val="22"/>
                <w:lang w:val="nl-NL" w:eastAsia="nl-NL"/>
              </w:rPr>
              <w:tab/>
            </w:r>
            <w:r w:rsidR="00996E7C" w:rsidRPr="00DD4AD9">
              <w:rPr>
                <w:rStyle w:val="Hyperlink"/>
                <w:noProof/>
                <w:lang w:val="nl-NL"/>
              </w:rPr>
              <w:t>Achtergrond</w:t>
            </w:r>
            <w:r w:rsidR="00996E7C">
              <w:rPr>
                <w:noProof/>
                <w:webHidden/>
              </w:rPr>
              <w:tab/>
            </w:r>
            <w:r w:rsidR="00996E7C">
              <w:rPr>
                <w:noProof/>
                <w:webHidden/>
              </w:rPr>
              <w:fldChar w:fldCharType="begin"/>
            </w:r>
            <w:r w:rsidR="00996E7C">
              <w:rPr>
                <w:noProof/>
                <w:webHidden/>
              </w:rPr>
              <w:instrText xml:space="preserve"> PAGEREF _Toc93399375 \h </w:instrText>
            </w:r>
            <w:r w:rsidR="00996E7C">
              <w:rPr>
                <w:noProof/>
                <w:webHidden/>
              </w:rPr>
            </w:r>
            <w:r w:rsidR="00996E7C">
              <w:rPr>
                <w:noProof/>
                <w:webHidden/>
              </w:rPr>
              <w:fldChar w:fldCharType="separate"/>
            </w:r>
            <w:r w:rsidR="00996E7C">
              <w:rPr>
                <w:noProof/>
                <w:webHidden/>
              </w:rPr>
              <w:t>3</w:t>
            </w:r>
            <w:r w:rsidR="00996E7C">
              <w:rPr>
                <w:noProof/>
                <w:webHidden/>
              </w:rPr>
              <w:fldChar w:fldCharType="end"/>
            </w:r>
          </w:hyperlink>
        </w:p>
        <w:p w14:paraId="770ACC5F" w14:textId="485BED47" w:rsidR="00996E7C" w:rsidRDefault="00B2541B">
          <w:pPr>
            <w:pStyle w:val="Inhopg2"/>
            <w:rPr>
              <w:rFonts w:eastAsiaTheme="minorEastAsia"/>
              <w:noProof/>
              <w:sz w:val="22"/>
              <w:lang w:val="nl-NL" w:eastAsia="nl-NL"/>
            </w:rPr>
          </w:pPr>
          <w:hyperlink w:anchor="_Toc93399376" w:history="1">
            <w:r w:rsidR="00996E7C" w:rsidRPr="00DD4AD9">
              <w:rPr>
                <w:rStyle w:val="Hyperlink"/>
                <w:noProof/>
                <w:lang w:val="nl-NL"/>
              </w:rPr>
              <w:t>1.2</w:t>
            </w:r>
            <w:r w:rsidR="00996E7C">
              <w:rPr>
                <w:rFonts w:eastAsiaTheme="minorEastAsia"/>
                <w:noProof/>
                <w:sz w:val="22"/>
                <w:lang w:val="nl-NL" w:eastAsia="nl-NL"/>
              </w:rPr>
              <w:tab/>
            </w:r>
            <w:r w:rsidR="00996E7C" w:rsidRPr="00DD4AD9">
              <w:rPr>
                <w:rStyle w:val="Hyperlink"/>
                <w:noProof/>
                <w:lang w:val="nl-NL"/>
              </w:rPr>
              <w:t>Onderzoeksvraag</w:t>
            </w:r>
            <w:r w:rsidR="00996E7C">
              <w:rPr>
                <w:noProof/>
                <w:webHidden/>
              </w:rPr>
              <w:tab/>
            </w:r>
            <w:r w:rsidR="00996E7C">
              <w:rPr>
                <w:noProof/>
                <w:webHidden/>
              </w:rPr>
              <w:fldChar w:fldCharType="begin"/>
            </w:r>
            <w:r w:rsidR="00996E7C">
              <w:rPr>
                <w:noProof/>
                <w:webHidden/>
              </w:rPr>
              <w:instrText xml:space="preserve"> PAGEREF _Toc93399376 \h </w:instrText>
            </w:r>
            <w:r w:rsidR="00996E7C">
              <w:rPr>
                <w:noProof/>
                <w:webHidden/>
              </w:rPr>
            </w:r>
            <w:r w:rsidR="00996E7C">
              <w:rPr>
                <w:noProof/>
                <w:webHidden/>
              </w:rPr>
              <w:fldChar w:fldCharType="separate"/>
            </w:r>
            <w:r w:rsidR="00996E7C">
              <w:rPr>
                <w:noProof/>
                <w:webHidden/>
              </w:rPr>
              <w:t>3</w:t>
            </w:r>
            <w:r w:rsidR="00996E7C">
              <w:rPr>
                <w:noProof/>
                <w:webHidden/>
              </w:rPr>
              <w:fldChar w:fldCharType="end"/>
            </w:r>
          </w:hyperlink>
        </w:p>
        <w:p w14:paraId="744F50C5" w14:textId="1FAB8FAA" w:rsidR="00996E7C" w:rsidRDefault="00B2541B">
          <w:pPr>
            <w:pStyle w:val="Inhopg2"/>
            <w:rPr>
              <w:rFonts w:eastAsiaTheme="minorEastAsia"/>
              <w:noProof/>
              <w:sz w:val="22"/>
              <w:lang w:val="nl-NL" w:eastAsia="nl-NL"/>
            </w:rPr>
          </w:pPr>
          <w:hyperlink w:anchor="_Toc93399377" w:history="1">
            <w:r w:rsidR="00996E7C" w:rsidRPr="00DD4AD9">
              <w:rPr>
                <w:rStyle w:val="Hyperlink"/>
                <w:noProof/>
                <w:lang w:val="nl-NL"/>
              </w:rPr>
              <w:t>1.3</w:t>
            </w:r>
            <w:r w:rsidR="00996E7C">
              <w:rPr>
                <w:rFonts w:eastAsiaTheme="minorEastAsia"/>
                <w:noProof/>
                <w:sz w:val="22"/>
                <w:lang w:val="nl-NL" w:eastAsia="nl-NL"/>
              </w:rPr>
              <w:tab/>
            </w:r>
            <w:r w:rsidR="00996E7C" w:rsidRPr="00DD4AD9">
              <w:rPr>
                <w:rStyle w:val="Hyperlink"/>
                <w:noProof/>
                <w:lang w:val="nl-NL"/>
              </w:rPr>
              <w:t>Overzicht oplossing</w:t>
            </w:r>
            <w:r w:rsidR="00996E7C">
              <w:rPr>
                <w:noProof/>
                <w:webHidden/>
              </w:rPr>
              <w:tab/>
            </w:r>
            <w:r w:rsidR="00996E7C">
              <w:rPr>
                <w:noProof/>
                <w:webHidden/>
              </w:rPr>
              <w:fldChar w:fldCharType="begin"/>
            </w:r>
            <w:r w:rsidR="00996E7C">
              <w:rPr>
                <w:noProof/>
                <w:webHidden/>
              </w:rPr>
              <w:instrText xml:space="preserve"> PAGEREF _Toc93399377 \h </w:instrText>
            </w:r>
            <w:r w:rsidR="00996E7C">
              <w:rPr>
                <w:noProof/>
                <w:webHidden/>
              </w:rPr>
            </w:r>
            <w:r w:rsidR="00996E7C">
              <w:rPr>
                <w:noProof/>
                <w:webHidden/>
              </w:rPr>
              <w:fldChar w:fldCharType="separate"/>
            </w:r>
            <w:r w:rsidR="00996E7C">
              <w:rPr>
                <w:noProof/>
                <w:webHidden/>
              </w:rPr>
              <w:t>3</w:t>
            </w:r>
            <w:r w:rsidR="00996E7C">
              <w:rPr>
                <w:noProof/>
                <w:webHidden/>
              </w:rPr>
              <w:fldChar w:fldCharType="end"/>
            </w:r>
          </w:hyperlink>
        </w:p>
        <w:p w14:paraId="21DA83F0" w14:textId="395FA36D" w:rsidR="00996E7C" w:rsidRDefault="00B2541B">
          <w:pPr>
            <w:pStyle w:val="Inhopg2"/>
            <w:rPr>
              <w:rFonts w:eastAsiaTheme="minorEastAsia"/>
              <w:noProof/>
              <w:sz w:val="22"/>
              <w:lang w:val="nl-NL" w:eastAsia="nl-NL"/>
            </w:rPr>
          </w:pPr>
          <w:hyperlink w:anchor="_Toc93399378" w:history="1">
            <w:r w:rsidR="00996E7C" w:rsidRPr="00DD4AD9">
              <w:rPr>
                <w:rStyle w:val="Hyperlink"/>
                <w:noProof/>
                <w:lang w:val="nl-NL"/>
              </w:rPr>
              <w:t>1.4</w:t>
            </w:r>
            <w:r w:rsidR="00996E7C">
              <w:rPr>
                <w:rFonts w:eastAsiaTheme="minorEastAsia"/>
                <w:noProof/>
                <w:sz w:val="22"/>
                <w:lang w:val="nl-NL" w:eastAsia="nl-NL"/>
              </w:rPr>
              <w:tab/>
            </w:r>
            <w:r w:rsidR="00996E7C" w:rsidRPr="00DD4AD9">
              <w:rPr>
                <w:rStyle w:val="Hyperlink"/>
                <w:noProof/>
                <w:lang w:val="nl-NL"/>
              </w:rPr>
              <w:t>Gebruik applicatie</w:t>
            </w:r>
            <w:r w:rsidR="00996E7C">
              <w:rPr>
                <w:noProof/>
                <w:webHidden/>
              </w:rPr>
              <w:tab/>
            </w:r>
            <w:r w:rsidR="00996E7C">
              <w:rPr>
                <w:noProof/>
                <w:webHidden/>
              </w:rPr>
              <w:fldChar w:fldCharType="begin"/>
            </w:r>
            <w:r w:rsidR="00996E7C">
              <w:rPr>
                <w:noProof/>
                <w:webHidden/>
              </w:rPr>
              <w:instrText xml:space="preserve"> PAGEREF _Toc93399378 \h </w:instrText>
            </w:r>
            <w:r w:rsidR="00996E7C">
              <w:rPr>
                <w:noProof/>
                <w:webHidden/>
              </w:rPr>
            </w:r>
            <w:r w:rsidR="00996E7C">
              <w:rPr>
                <w:noProof/>
                <w:webHidden/>
              </w:rPr>
              <w:fldChar w:fldCharType="separate"/>
            </w:r>
            <w:r w:rsidR="00996E7C">
              <w:rPr>
                <w:noProof/>
                <w:webHidden/>
              </w:rPr>
              <w:t>4</w:t>
            </w:r>
            <w:r w:rsidR="00996E7C">
              <w:rPr>
                <w:noProof/>
                <w:webHidden/>
              </w:rPr>
              <w:fldChar w:fldCharType="end"/>
            </w:r>
          </w:hyperlink>
        </w:p>
        <w:p w14:paraId="57045717" w14:textId="486BFC25" w:rsidR="00996E7C" w:rsidRDefault="00B2541B">
          <w:pPr>
            <w:pStyle w:val="Inhopg1"/>
            <w:rPr>
              <w:rFonts w:eastAsiaTheme="minorEastAsia"/>
              <w:b w:val="0"/>
              <w:noProof/>
              <w:color w:val="auto"/>
              <w:sz w:val="22"/>
              <w:lang w:val="nl-NL" w:eastAsia="nl-NL"/>
            </w:rPr>
          </w:pPr>
          <w:hyperlink w:anchor="_Toc93399379" w:history="1">
            <w:r w:rsidR="00996E7C" w:rsidRPr="00DD4AD9">
              <w:rPr>
                <w:rStyle w:val="Hyperlink"/>
                <w:noProof/>
                <w:lang w:val="nl-NL"/>
              </w:rPr>
              <w:t>2</w:t>
            </w:r>
            <w:r w:rsidR="00996E7C">
              <w:rPr>
                <w:rFonts w:eastAsiaTheme="minorEastAsia"/>
                <w:b w:val="0"/>
                <w:noProof/>
                <w:color w:val="auto"/>
                <w:sz w:val="22"/>
                <w:lang w:val="nl-NL" w:eastAsia="nl-NL"/>
              </w:rPr>
              <w:tab/>
            </w:r>
            <w:r w:rsidR="00996E7C" w:rsidRPr="00DD4AD9">
              <w:rPr>
                <w:rStyle w:val="Hyperlink"/>
                <w:noProof/>
                <w:lang w:val="nl-NL"/>
              </w:rPr>
              <w:t>Methoden</w:t>
            </w:r>
            <w:r w:rsidR="00996E7C">
              <w:rPr>
                <w:noProof/>
                <w:webHidden/>
              </w:rPr>
              <w:tab/>
            </w:r>
            <w:r w:rsidR="00996E7C">
              <w:rPr>
                <w:noProof/>
                <w:webHidden/>
              </w:rPr>
              <w:fldChar w:fldCharType="begin"/>
            </w:r>
            <w:r w:rsidR="00996E7C">
              <w:rPr>
                <w:noProof/>
                <w:webHidden/>
              </w:rPr>
              <w:instrText xml:space="preserve"> PAGEREF _Toc93399379 \h </w:instrText>
            </w:r>
            <w:r w:rsidR="00996E7C">
              <w:rPr>
                <w:noProof/>
                <w:webHidden/>
              </w:rPr>
            </w:r>
            <w:r w:rsidR="00996E7C">
              <w:rPr>
                <w:noProof/>
                <w:webHidden/>
              </w:rPr>
              <w:fldChar w:fldCharType="separate"/>
            </w:r>
            <w:r w:rsidR="00996E7C">
              <w:rPr>
                <w:noProof/>
                <w:webHidden/>
              </w:rPr>
              <w:t>6</w:t>
            </w:r>
            <w:r w:rsidR="00996E7C">
              <w:rPr>
                <w:noProof/>
                <w:webHidden/>
              </w:rPr>
              <w:fldChar w:fldCharType="end"/>
            </w:r>
          </w:hyperlink>
        </w:p>
        <w:p w14:paraId="5C8E0371" w14:textId="786A88EA" w:rsidR="00996E7C" w:rsidRDefault="00B2541B">
          <w:pPr>
            <w:pStyle w:val="Inhopg2"/>
            <w:rPr>
              <w:rFonts w:eastAsiaTheme="minorEastAsia"/>
              <w:noProof/>
              <w:sz w:val="22"/>
              <w:lang w:val="nl-NL" w:eastAsia="nl-NL"/>
            </w:rPr>
          </w:pPr>
          <w:hyperlink w:anchor="_Toc93399380" w:history="1">
            <w:r w:rsidR="00996E7C" w:rsidRPr="00DD4AD9">
              <w:rPr>
                <w:rStyle w:val="Hyperlink"/>
                <w:noProof/>
                <w:lang w:val="nl-NL"/>
              </w:rPr>
              <w:t>2.1</w:t>
            </w:r>
            <w:r w:rsidR="00996E7C">
              <w:rPr>
                <w:rFonts w:eastAsiaTheme="minorEastAsia"/>
                <w:noProof/>
                <w:sz w:val="22"/>
                <w:lang w:val="nl-NL" w:eastAsia="nl-NL"/>
              </w:rPr>
              <w:tab/>
            </w:r>
            <w:r w:rsidR="00996E7C" w:rsidRPr="00DD4AD9">
              <w:rPr>
                <w:rStyle w:val="Hyperlink"/>
                <w:noProof/>
                <w:lang w:val="nl-NL"/>
              </w:rPr>
              <w:t>Input data</w:t>
            </w:r>
            <w:r w:rsidR="00996E7C">
              <w:rPr>
                <w:noProof/>
                <w:webHidden/>
              </w:rPr>
              <w:tab/>
            </w:r>
            <w:r w:rsidR="00996E7C">
              <w:rPr>
                <w:noProof/>
                <w:webHidden/>
              </w:rPr>
              <w:fldChar w:fldCharType="begin"/>
            </w:r>
            <w:r w:rsidR="00996E7C">
              <w:rPr>
                <w:noProof/>
                <w:webHidden/>
              </w:rPr>
              <w:instrText xml:space="preserve"> PAGEREF _Toc93399380 \h </w:instrText>
            </w:r>
            <w:r w:rsidR="00996E7C">
              <w:rPr>
                <w:noProof/>
                <w:webHidden/>
              </w:rPr>
            </w:r>
            <w:r w:rsidR="00996E7C">
              <w:rPr>
                <w:noProof/>
                <w:webHidden/>
              </w:rPr>
              <w:fldChar w:fldCharType="separate"/>
            </w:r>
            <w:r w:rsidR="00996E7C">
              <w:rPr>
                <w:noProof/>
                <w:webHidden/>
              </w:rPr>
              <w:t>6</w:t>
            </w:r>
            <w:r w:rsidR="00996E7C">
              <w:rPr>
                <w:noProof/>
                <w:webHidden/>
              </w:rPr>
              <w:fldChar w:fldCharType="end"/>
            </w:r>
          </w:hyperlink>
        </w:p>
        <w:p w14:paraId="4F26EA14" w14:textId="7545293E" w:rsidR="00996E7C" w:rsidRDefault="00B2541B">
          <w:pPr>
            <w:pStyle w:val="Inhopg2"/>
            <w:rPr>
              <w:rFonts w:eastAsiaTheme="minorEastAsia"/>
              <w:noProof/>
              <w:sz w:val="22"/>
              <w:lang w:val="nl-NL" w:eastAsia="nl-NL"/>
            </w:rPr>
          </w:pPr>
          <w:hyperlink w:anchor="_Toc93399381" w:history="1">
            <w:r w:rsidR="00996E7C" w:rsidRPr="00DD4AD9">
              <w:rPr>
                <w:rStyle w:val="Hyperlink"/>
                <w:rFonts w:eastAsia="Arial"/>
                <w:noProof/>
                <w:lang w:val="nl-NL"/>
              </w:rPr>
              <w:t>2.2</w:t>
            </w:r>
            <w:r w:rsidR="00996E7C">
              <w:rPr>
                <w:rFonts w:eastAsiaTheme="minorEastAsia"/>
                <w:noProof/>
                <w:sz w:val="22"/>
                <w:lang w:val="nl-NL" w:eastAsia="nl-NL"/>
              </w:rPr>
              <w:tab/>
            </w:r>
            <w:r w:rsidR="00996E7C" w:rsidRPr="00DD4AD9">
              <w:rPr>
                <w:rStyle w:val="Hyperlink"/>
                <w:rFonts w:eastAsia="Arial"/>
                <w:noProof/>
                <w:lang w:val="nl-NL"/>
              </w:rPr>
              <w:t>Verwerkingsmodule</w:t>
            </w:r>
            <w:r w:rsidR="00996E7C">
              <w:rPr>
                <w:noProof/>
                <w:webHidden/>
              </w:rPr>
              <w:tab/>
            </w:r>
            <w:r w:rsidR="00996E7C">
              <w:rPr>
                <w:noProof/>
                <w:webHidden/>
              </w:rPr>
              <w:fldChar w:fldCharType="begin"/>
            </w:r>
            <w:r w:rsidR="00996E7C">
              <w:rPr>
                <w:noProof/>
                <w:webHidden/>
              </w:rPr>
              <w:instrText xml:space="preserve"> PAGEREF _Toc93399381 \h </w:instrText>
            </w:r>
            <w:r w:rsidR="00996E7C">
              <w:rPr>
                <w:noProof/>
                <w:webHidden/>
              </w:rPr>
            </w:r>
            <w:r w:rsidR="00996E7C">
              <w:rPr>
                <w:noProof/>
                <w:webHidden/>
              </w:rPr>
              <w:fldChar w:fldCharType="separate"/>
            </w:r>
            <w:r w:rsidR="00996E7C">
              <w:rPr>
                <w:noProof/>
                <w:webHidden/>
              </w:rPr>
              <w:t>7</w:t>
            </w:r>
            <w:r w:rsidR="00996E7C">
              <w:rPr>
                <w:noProof/>
                <w:webHidden/>
              </w:rPr>
              <w:fldChar w:fldCharType="end"/>
            </w:r>
          </w:hyperlink>
        </w:p>
        <w:p w14:paraId="22EEEDEA" w14:textId="4166B505" w:rsidR="00996E7C" w:rsidRDefault="00B2541B">
          <w:pPr>
            <w:pStyle w:val="Inhopg2"/>
            <w:rPr>
              <w:rFonts w:eastAsiaTheme="minorEastAsia"/>
              <w:noProof/>
              <w:sz w:val="22"/>
              <w:lang w:val="nl-NL" w:eastAsia="nl-NL"/>
            </w:rPr>
          </w:pPr>
          <w:hyperlink w:anchor="_Toc93399382" w:history="1">
            <w:r w:rsidR="00996E7C" w:rsidRPr="00DD4AD9">
              <w:rPr>
                <w:rStyle w:val="Hyperlink"/>
                <w:noProof/>
                <w:lang w:val="nl-NL" w:eastAsia="nl-NL"/>
              </w:rPr>
              <w:t>2.3</w:t>
            </w:r>
            <w:r w:rsidR="00996E7C">
              <w:rPr>
                <w:rFonts w:eastAsiaTheme="minorEastAsia"/>
                <w:noProof/>
                <w:sz w:val="22"/>
                <w:lang w:val="nl-NL" w:eastAsia="nl-NL"/>
              </w:rPr>
              <w:tab/>
            </w:r>
            <w:r w:rsidR="00996E7C" w:rsidRPr="00DD4AD9">
              <w:rPr>
                <w:rStyle w:val="Hyperlink"/>
                <w:noProof/>
                <w:lang w:val="nl-NL" w:eastAsia="nl-NL"/>
              </w:rPr>
              <w:t>Uitvoer</w:t>
            </w:r>
            <w:r w:rsidR="00996E7C">
              <w:rPr>
                <w:noProof/>
                <w:webHidden/>
              </w:rPr>
              <w:tab/>
            </w:r>
            <w:r w:rsidR="00996E7C">
              <w:rPr>
                <w:noProof/>
                <w:webHidden/>
              </w:rPr>
              <w:fldChar w:fldCharType="begin"/>
            </w:r>
            <w:r w:rsidR="00996E7C">
              <w:rPr>
                <w:noProof/>
                <w:webHidden/>
              </w:rPr>
              <w:instrText xml:space="preserve"> PAGEREF _Toc93399382 \h </w:instrText>
            </w:r>
            <w:r w:rsidR="00996E7C">
              <w:rPr>
                <w:noProof/>
                <w:webHidden/>
              </w:rPr>
            </w:r>
            <w:r w:rsidR="00996E7C">
              <w:rPr>
                <w:noProof/>
                <w:webHidden/>
              </w:rPr>
              <w:fldChar w:fldCharType="separate"/>
            </w:r>
            <w:r w:rsidR="00996E7C">
              <w:rPr>
                <w:noProof/>
                <w:webHidden/>
              </w:rPr>
              <w:t>9</w:t>
            </w:r>
            <w:r w:rsidR="00996E7C">
              <w:rPr>
                <w:noProof/>
                <w:webHidden/>
              </w:rPr>
              <w:fldChar w:fldCharType="end"/>
            </w:r>
          </w:hyperlink>
        </w:p>
        <w:p w14:paraId="4329EC05" w14:textId="1F78C179" w:rsidR="00996E7C" w:rsidRDefault="00B2541B">
          <w:pPr>
            <w:pStyle w:val="Inhopg1"/>
            <w:rPr>
              <w:rFonts w:eastAsiaTheme="minorEastAsia"/>
              <w:b w:val="0"/>
              <w:noProof/>
              <w:color w:val="auto"/>
              <w:sz w:val="22"/>
              <w:lang w:val="nl-NL" w:eastAsia="nl-NL"/>
            </w:rPr>
          </w:pPr>
          <w:hyperlink w:anchor="_Toc93399383" w:history="1">
            <w:r w:rsidR="00996E7C" w:rsidRPr="00DD4AD9">
              <w:rPr>
                <w:rStyle w:val="Hyperlink"/>
                <w:noProof/>
                <w:lang w:val="nl-NL"/>
              </w:rPr>
              <w:t>3</w:t>
            </w:r>
            <w:r w:rsidR="00996E7C">
              <w:rPr>
                <w:rFonts w:eastAsiaTheme="minorEastAsia"/>
                <w:b w:val="0"/>
                <w:noProof/>
                <w:color w:val="auto"/>
                <w:sz w:val="22"/>
                <w:lang w:val="nl-NL" w:eastAsia="nl-NL"/>
              </w:rPr>
              <w:tab/>
            </w:r>
            <w:r w:rsidR="00996E7C" w:rsidRPr="00DD4AD9">
              <w:rPr>
                <w:rStyle w:val="Hyperlink"/>
                <w:noProof/>
                <w:lang w:val="nl-NL"/>
              </w:rPr>
              <w:t>Resultaten</w:t>
            </w:r>
            <w:r w:rsidR="00996E7C">
              <w:rPr>
                <w:noProof/>
                <w:webHidden/>
              </w:rPr>
              <w:tab/>
            </w:r>
            <w:r w:rsidR="00996E7C">
              <w:rPr>
                <w:noProof/>
                <w:webHidden/>
              </w:rPr>
              <w:fldChar w:fldCharType="begin"/>
            </w:r>
            <w:r w:rsidR="00996E7C">
              <w:rPr>
                <w:noProof/>
                <w:webHidden/>
              </w:rPr>
              <w:instrText xml:space="preserve"> PAGEREF _Toc93399383 \h </w:instrText>
            </w:r>
            <w:r w:rsidR="00996E7C">
              <w:rPr>
                <w:noProof/>
                <w:webHidden/>
              </w:rPr>
            </w:r>
            <w:r w:rsidR="00996E7C">
              <w:rPr>
                <w:noProof/>
                <w:webHidden/>
              </w:rPr>
              <w:fldChar w:fldCharType="separate"/>
            </w:r>
            <w:r w:rsidR="00996E7C">
              <w:rPr>
                <w:noProof/>
                <w:webHidden/>
              </w:rPr>
              <w:t>10</w:t>
            </w:r>
            <w:r w:rsidR="00996E7C">
              <w:rPr>
                <w:noProof/>
                <w:webHidden/>
              </w:rPr>
              <w:fldChar w:fldCharType="end"/>
            </w:r>
          </w:hyperlink>
        </w:p>
        <w:p w14:paraId="3A5056A1" w14:textId="655EE106" w:rsidR="00996E7C" w:rsidRDefault="00B2541B">
          <w:pPr>
            <w:pStyle w:val="Inhopg2"/>
            <w:rPr>
              <w:rFonts w:eastAsiaTheme="minorEastAsia"/>
              <w:noProof/>
              <w:sz w:val="22"/>
              <w:lang w:val="nl-NL" w:eastAsia="nl-NL"/>
            </w:rPr>
          </w:pPr>
          <w:hyperlink w:anchor="_Toc93399384" w:history="1">
            <w:r w:rsidR="00996E7C" w:rsidRPr="00DD4AD9">
              <w:rPr>
                <w:rStyle w:val="Hyperlink"/>
                <w:rFonts w:eastAsia="Arial"/>
                <w:noProof/>
                <w:lang w:val="nl-NL"/>
              </w:rPr>
              <w:t>3.1</w:t>
            </w:r>
            <w:r w:rsidR="00996E7C">
              <w:rPr>
                <w:rFonts w:eastAsiaTheme="minorEastAsia"/>
                <w:noProof/>
                <w:sz w:val="22"/>
                <w:lang w:val="nl-NL" w:eastAsia="nl-NL"/>
              </w:rPr>
              <w:tab/>
            </w:r>
            <w:r w:rsidR="00996E7C" w:rsidRPr="00DD4AD9">
              <w:rPr>
                <w:rStyle w:val="Hyperlink"/>
                <w:rFonts w:eastAsia="Arial"/>
                <w:noProof/>
                <w:lang w:val="nl-NL"/>
              </w:rPr>
              <w:t>Verwerkingsmodule</w:t>
            </w:r>
            <w:r w:rsidR="00996E7C">
              <w:rPr>
                <w:noProof/>
                <w:webHidden/>
              </w:rPr>
              <w:tab/>
            </w:r>
            <w:r w:rsidR="00996E7C">
              <w:rPr>
                <w:noProof/>
                <w:webHidden/>
              </w:rPr>
              <w:fldChar w:fldCharType="begin"/>
            </w:r>
            <w:r w:rsidR="00996E7C">
              <w:rPr>
                <w:noProof/>
                <w:webHidden/>
              </w:rPr>
              <w:instrText xml:space="preserve"> PAGEREF _Toc93399384 \h </w:instrText>
            </w:r>
            <w:r w:rsidR="00996E7C">
              <w:rPr>
                <w:noProof/>
                <w:webHidden/>
              </w:rPr>
            </w:r>
            <w:r w:rsidR="00996E7C">
              <w:rPr>
                <w:noProof/>
                <w:webHidden/>
              </w:rPr>
              <w:fldChar w:fldCharType="separate"/>
            </w:r>
            <w:r w:rsidR="00996E7C">
              <w:rPr>
                <w:noProof/>
                <w:webHidden/>
              </w:rPr>
              <w:t>10</w:t>
            </w:r>
            <w:r w:rsidR="00996E7C">
              <w:rPr>
                <w:noProof/>
                <w:webHidden/>
              </w:rPr>
              <w:fldChar w:fldCharType="end"/>
            </w:r>
          </w:hyperlink>
        </w:p>
        <w:p w14:paraId="37183E06" w14:textId="049E1DFC" w:rsidR="00996E7C" w:rsidRDefault="00B2541B">
          <w:pPr>
            <w:pStyle w:val="Inhopg2"/>
            <w:rPr>
              <w:rFonts w:eastAsiaTheme="minorEastAsia"/>
              <w:noProof/>
              <w:sz w:val="22"/>
              <w:lang w:val="nl-NL" w:eastAsia="nl-NL"/>
            </w:rPr>
          </w:pPr>
          <w:hyperlink w:anchor="_Toc93399385" w:history="1">
            <w:r w:rsidR="00996E7C" w:rsidRPr="00DD4AD9">
              <w:rPr>
                <w:rStyle w:val="Hyperlink"/>
                <w:noProof/>
                <w:lang w:val="nl-NL"/>
              </w:rPr>
              <w:t>3.2</w:t>
            </w:r>
            <w:r w:rsidR="00996E7C">
              <w:rPr>
                <w:rFonts w:eastAsiaTheme="minorEastAsia"/>
                <w:noProof/>
                <w:sz w:val="22"/>
                <w:lang w:val="nl-NL" w:eastAsia="nl-NL"/>
              </w:rPr>
              <w:tab/>
            </w:r>
            <w:r w:rsidR="00996E7C" w:rsidRPr="00DD4AD9">
              <w:rPr>
                <w:rStyle w:val="Hyperlink"/>
                <w:noProof/>
                <w:lang w:val="nl-NL"/>
              </w:rPr>
              <w:t>Use cases</w:t>
            </w:r>
            <w:r w:rsidR="00996E7C">
              <w:rPr>
                <w:noProof/>
                <w:webHidden/>
              </w:rPr>
              <w:tab/>
            </w:r>
            <w:r w:rsidR="00996E7C">
              <w:rPr>
                <w:noProof/>
                <w:webHidden/>
              </w:rPr>
              <w:fldChar w:fldCharType="begin"/>
            </w:r>
            <w:r w:rsidR="00996E7C">
              <w:rPr>
                <w:noProof/>
                <w:webHidden/>
              </w:rPr>
              <w:instrText xml:space="preserve"> PAGEREF _Toc93399385 \h </w:instrText>
            </w:r>
            <w:r w:rsidR="00996E7C">
              <w:rPr>
                <w:noProof/>
                <w:webHidden/>
              </w:rPr>
            </w:r>
            <w:r w:rsidR="00996E7C">
              <w:rPr>
                <w:noProof/>
                <w:webHidden/>
              </w:rPr>
              <w:fldChar w:fldCharType="separate"/>
            </w:r>
            <w:r w:rsidR="00996E7C">
              <w:rPr>
                <w:noProof/>
                <w:webHidden/>
              </w:rPr>
              <w:t>13</w:t>
            </w:r>
            <w:r w:rsidR="00996E7C">
              <w:rPr>
                <w:noProof/>
                <w:webHidden/>
              </w:rPr>
              <w:fldChar w:fldCharType="end"/>
            </w:r>
          </w:hyperlink>
        </w:p>
        <w:p w14:paraId="3810365C" w14:textId="1C44EDD2" w:rsidR="00996E7C" w:rsidRDefault="00B2541B">
          <w:pPr>
            <w:pStyle w:val="Inhopg2"/>
            <w:rPr>
              <w:rFonts w:eastAsiaTheme="minorEastAsia"/>
              <w:noProof/>
              <w:sz w:val="22"/>
              <w:lang w:val="nl-NL" w:eastAsia="nl-NL"/>
            </w:rPr>
          </w:pPr>
          <w:hyperlink w:anchor="_Toc93399386" w:history="1">
            <w:r w:rsidR="00996E7C" w:rsidRPr="00DD4AD9">
              <w:rPr>
                <w:rStyle w:val="Hyperlink"/>
                <w:noProof/>
                <w:lang w:val="nl-NL"/>
              </w:rPr>
              <w:t>3.3</w:t>
            </w:r>
            <w:r w:rsidR="00996E7C">
              <w:rPr>
                <w:rFonts w:eastAsiaTheme="minorEastAsia"/>
                <w:noProof/>
                <w:sz w:val="22"/>
                <w:lang w:val="nl-NL" w:eastAsia="nl-NL"/>
              </w:rPr>
              <w:tab/>
            </w:r>
            <w:r w:rsidR="00996E7C" w:rsidRPr="00DD4AD9">
              <w:rPr>
                <w:rStyle w:val="Hyperlink"/>
                <w:noProof/>
                <w:lang w:val="nl-NL"/>
              </w:rPr>
              <w:t>Resultaten API</w:t>
            </w:r>
            <w:r w:rsidR="00996E7C">
              <w:rPr>
                <w:noProof/>
                <w:webHidden/>
              </w:rPr>
              <w:tab/>
            </w:r>
            <w:r w:rsidR="00996E7C">
              <w:rPr>
                <w:noProof/>
                <w:webHidden/>
              </w:rPr>
              <w:fldChar w:fldCharType="begin"/>
            </w:r>
            <w:r w:rsidR="00996E7C">
              <w:rPr>
                <w:noProof/>
                <w:webHidden/>
              </w:rPr>
              <w:instrText xml:space="preserve"> PAGEREF _Toc93399386 \h </w:instrText>
            </w:r>
            <w:r w:rsidR="00996E7C">
              <w:rPr>
                <w:noProof/>
                <w:webHidden/>
              </w:rPr>
            </w:r>
            <w:r w:rsidR="00996E7C">
              <w:rPr>
                <w:noProof/>
                <w:webHidden/>
              </w:rPr>
              <w:fldChar w:fldCharType="separate"/>
            </w:r>
            <w:r w:rsidR="00996E7C">
              <w:rPr>
                <w:noProof/>
                <w:webHidden/>
              </w:rPr>
              <w:t>16</w:t>
            </w:r>
            <w:r w:rsidR="00996E7C">
              <w:rPr>
                <w:noProof/>
                <w:webHidden/>
              </w:rPr>
              <w:fldChar w:fldCharType="end"/>
            </w:r>
          </w:hyperlink>
        </w:p>
        <w:p w14:paraId="61023A84" w14:textId="05F709EB" w:rsidR="00996E7C" w:rsidRDefault="00B2541B">
          <w:pPr>
            <w:pStyle w:val="Inhopg2"/>
            <w:rPr>
              <w:rFonts w:eastAsiaTheme="minorEastAsia"/>
              <w:noProof/>
              <w:sz w:val="22"/>
              <w:lang w:val="nl-NL" w:eastAsia="nl-NL"/>
            </w:rPr>
          </w:pPr>
          <w:hyperlink w:anchor="_Toc93399387" w:history="1">
            <w:r w:rsidR="00996E7C" w:rsidRPr="00DD4AD9">
              <w:rPr>
                <w:rStyle w:val="Hyperlink"/>
                <w:noProof/>
                <w:lang w:val="nl-NL"/>
              </w:rPr>
              <w:t>3.4</w:t>
            </w:r>
            <w:r w:rsidR="00996E7C">
              <w:rPr>
                <w:rFonts w:eastAsiaTheme="minorEastAsia"/>
                <w:noProof/>
                <w:sz w:val="22"/>
                <w:lang w:val="nl-NL" w:eastAsia="nl-NL"/>
              </w:rPr>
              <w:tab/>
            </w:r>
            <w:r w:rsidR="00996E7C" w:rsidRPr="00DD4AD9">
              <w:rPr>
                <w:rStyle w:val="Hyperlink"/>
                <w:noProof/>
                <w:lang w:val="nl-NL"/>
              </w:rPr>
              <w:t>Vergelijking van puntenwolken verwerking met BIM</w:t>
            </w:r>
            <w:r w:rsidR="00996E7C">
              <w:rPr>
                <w:noProof/>
                <w:webHidden/>
              </w:rPr>
              <w:tab/>
            </w:r>
            <w:r w:rsidR="00996E7C">
              <w:rPr>
                <w:noProof/>
                <w:webHidden/>
              </w:rPr>
              <w:fldChar w:fldCharType="begin"/>
            </w:r>
            <w:r w:rsidR="00996E7C">
              <w:rPr>
                <w:noProof/>
                <w:webHidden/>
              </w:rPr>
              <w:instrText xml:space="preserve"> PAGEREF _Toc93399387 \h </w:instrText>
            </w:r>
            <w:r w:rsidR="00996E7C">
              <w:rPr>
                <w:noProof/>
                <w:webHidden/>
              </w:rPr>
            </w:r>
            <w:r w:rsidR="00996E7C">
              <w:rPr>
                <w:noProof/>
                <w:webHidden/>
              </w:rPr>
              <w:fldChar w:fldCharType="separate"/>
            </w:r>
            <w:r w:rsidR="00996E7C">
              <w:rPr>
                <w:noProof/>
                <w:webHidden/>
              </w:rPr>
              <w:t>16</w:t>
            </w:r>
            <w:r w:rsidR="00996E7C">
              <w:rPr>
                <w:noProof/>
                <w:webHidden/>
              </w:rPr>
              <w:fldChar w:fldCharType="end"/>
            </w:r>
          </w:hyperlink>
        </w:p>
        <w:p w14:paraId="2D8BC4A7" w14:textId="1E1880CE" w:rsidR="00996E7C" w:rsidRDefault="00B2541B">
          <w:pPr>
            <w:pStyle w:val="Inhopg1"/>
            <w:rPr>
              <w:rFonts w:eastAsiaTheme="minorEastAsia"/>
              <w:b w:val="0"/>
              <w:noProof/>
              <w:color w:val="auto"/>
              <w:sz w:val="22"/>
              <w:lang w:val="nl-NL" w:eastAsia="nl-NL"/>
            </w:rPr>
          </w:pPr>
          <w:hyperlink w:anchor="_Toc93399388" w:history="1">
            <w:r w:rsidR="00996E7C" w:rsidRPr="00DD4AD9">
              <w:rPr>
                <w:rStyle w:val="Hyperlink"/>
                <w:noProof/>
                <w:lang w:val="nl-NL"/>
              </w:rPr>
              <w:t>4</w:t>
            </w:r>
            <w:r w:rsidR="00996E7C">
              <w:rPr>
                <w:rFonts w:eastAsiaTheme="minorEastAsia"/>
                <w:b w:val="0"/>
                <w:noProof/>
                <w:color w:val="auto"/>
                <w:sz w:val="22"/>
                <w:lang w:val="nl-NL" w:eastAsia="nl-NL"/>
              </w:rPr>
              <w:tab/>
            </w:r>
            <w:r w:rsidR="00996E7C" w:rsidRPr="00DD4AD9">
              <w:rPr>
                <w:rStyle w:val="Hyperlink"/>
                <w:noProof/>
                <w:lang w:val="nl-NL"/>
              </w:rPr>
              <w:t>Conclusie</w:t>
            </w:r>
            <w:r w:rsidR="00996E7C">
              <w:rPr>
                <w:noProof/>
                <w:webHidden/>
              </w:rPr>
              <w:tab/>
            </w:r>
            <w:r w:rsidR="00996E7C">
              <w:rPr>
                <w:noProof/>
                <w:webHidden/>
              </w:rPr>
              <w:fldChar w:fldCharType="begin"/>
            </w:r>
            <w:r w:rsidR="00996E7C">
              <w:rPr>
                <w:noProof/>
                <w:webHidden/>
              </w:rPr>
              <w:instrText xml:space="preserve"> PAGEREF _Toc93399388 \h </w:instrText>
            </w:r>
            <w:r w:rsidR="00996E7C">
              <w:rPr>
                <w:noProof/>
                <w:webHidden/>
              </w:rPr>
            </w:r>
            <w:r w:rsidR="00996E7C">
              <w:rPr>
                <w:noProof/>
                <w:webHidden/>
              </w:rPr>
              <w:fldChar w:fldCharType="separate"/>
            </w:r>
            <w:r w:rsidR="00996E7C">
              <w:rPr>
                <w:noProof/>
                <w:webHidden/>
              </w:rPr>
              <w:t>17</w:t>
            </w:r>
            <w:r w:rsidR="00996E7C">
              <w:rPr>
                <w:noProof/>
                <w:webHidden/>
              </w:rPr>
              <w:fldChar w:fldCharType="end"/>
            </w:r>
          </w:hyperlink>
        </w:p>
        <w:p w14:paraId="66040751" w14:textId="1574217E" w:rsidR="00996E7C" w:rsidRDefault="00B2541B">
          <w:pPr>
            <w:pStyle w:val="Inhopg1"/>
            <w:rPr>
              <w:rFonts w:eastAsiaTheme="minorEastAsia"/>
              <w:b w:val="0"/>
              <w:noProof/>
              <w:color w:val="auto"/>
              <w:sz w:val="22"/>
              <w:lang w:val="nl-NL" w:eastAsia="nl-NL"/>
            </w:rPr>
          </w:pPr>
          <w:hyperlink w:anchor="_Toc93399389" w:history="1">
            <w:r w:rsidR="00996E7C" w:rsidRPr="00DD4AD9">
              <w:rPr>
                <w:rStyle w:val="Hyperlink"/>
                <w:noProof/>
                <w:lang w:val="nl-NL"/>
              </w:rPr>
              <w:t>5</w:t>
            </w:r>
            <w:r w:rsidR="00996E7C">
              <w:rPr>
                <w:rFonts w:eastAsiaTheme="minorEastAsia"/>
                <w:b w:val="0"/>
                <w:noProof/>
                <w:color w:val="auto"/>
                <w:sz w:val="22"/>
                <w:lang w:val="nl-NL" w:eastAsia="nl-NL"/>
              </w:rPr>
              <w:tab/>
            </w:r>
            <w:r w:rsidR="00996E7C" w:rsidRPr="00DD4AD9">
              <w:rPr>
                <w:rStyle w:val="Hyperlink"/>
                <w:noProof/>
                <w:lang w:val="nl-NL"/>
              </w:rPr>
              <w:t>Lessons Learned</w:t>
            </w:r>
            <w:r w:rsidR="00996E7C">
              <w:rPr>
                <w:noProof/>
                <w:webHidden/>
              </w:rPr>
              <w:tab/>
            </w:r>
            <w:r w:rsidR="00996E7C">
              <w:rPr>
                <w:noProof/>
                <w:webHidden/>
              </w:rPr>
              <w:fldChar w:fldCharType="begin"/>
            </w:r>
            <w:r w:rsidR="00996E7C">
              <w:rPr>
                <w:noProof/>
                <w:webHidden/>
              </w:rPr>
              <w:instrText xml:space="preserve"> PAGEREF _Toc93399389 \h </w:instrText>
            </w:r>
            <w:r w:rsidR="00996E7C">
              <w:rPr>
                <w:noProof/>
                <w:webHidden/>
              </w:rPr>
            </w:r>
            <w:r w:rsidR="00996E7C">
              <w:rPr>
                <w:noProof/>
                <w:webHidden/>
              </w:rPr>
              <w:fldChar w:fldCharType="separate"/>
            </w:r>
            <w:r w:rsidR="00996E7C">
              <w:rPr>
                <w:noProof/>
                <w:webHidden/>
              </w:rPr>
              <w:t>18</w:t>
            </w:r>
            <w:r w:rsidR="00996E7C">
              <w:rPr>
                <w:noProof/>
                <w:webHidden/>
              </w:rPr>
              <w:fldChar w:fldCharType="end"/>
            </w:r>
          </w:hyperlink>
        </w:p>
        <w:p w14:paraId="4399A7A9" w14:textId="013E548C" w:rsidR="00996E7C" w:rsidRDefault="00B2541B">
          <w:pPr>
            <w:pStyle w:val="Inhopg2"/>
            <w:rPr>
              <w:rFonts w:eastAsiaTheme="minorEastAsia"/>
              <w:noProof/>
              <w:sz w:val="22"/>
              <w:lang w:val="nl-NL" w:eastAsia="nl-NL"/>
            </w:rPr>
          </w:pPr>
          <w:hyperlink w:anchor="_Toc93399390" w:history="1">
            <w:r w:rsidR="00996E7C" w:rsidRPr="00DD4AD9">
              <w:rPr>
                <w:rStyle w:val="Hyperlink"/>
                <w:noProof/>
                <w:lang w:val="nl-NL"/>
              </w:rPr>
              <w:t>5.1</w:t>
            </w:r>
            <w:r w:rsidR="00996E7C">
              <w:rPr>
                <w:rFonts w:eastAsiaTheme="minorEastAsia"/>
                <w:noProof/>
                <w:sz w:val="22"/>
                <w:lang w:val="nl-NL" w:eastAsia="nl-NL"/>
              </w:rPr>
              <w:tab/>
            </w:r>
            <w:r w:rsidR="00996E7C" w:rsidRPr="00DD4AD9">
              <w:rPr>
                <w:rStyle w:val="Hyperlink"/>
                <w:noProof/>
                <w:lang w:val="nl-NL"/>
              </w:rPr>
              <w:t>Puntenwolken</w:t>
            </w:r>
            <w:r w:rsidR="00996E7C">
              <w:rPr>
                <w:noProof/>
                <w:webHidden/>
              </w:rPr>
              <w:tab/>
            </w:r>
            <w:r w:rsidR="00996E7C">
              <w:rPr>
                <w:noProof/>
                <w:webHidden/>
              </w:rPr>
              <w:fldChar w:fldCharType="begin"/>
            </w:r>
            <w:r w:rsidR="00996E7C">
              <w:rPr>
                <w:noProof/>
                <w:webHidden/>
              </w:rPr>
              <w:instrText xml:space="preserve"> PAGEREF _Toc93399390 \h </w:instrText>
            </w:r>
            <w:r w:rsidR="00996E7C">
              <w:rPr>
                <w:noProof/>
                <w:webHidden/>
              </w:rPr>
            </w:r>
            <w:r w:rsidR="00996E7C">
              <w:rPr>
                <w:noProof/>
                <w:webHidden/>
              </w:rPr>
              <w:fldChar w:fldCharType="separate"/>
            </w:r>
            <w:r w:rsidR="00996E7C">
              <w:rPr>
                <w:noProof/>
                <w:webHidden/>
              </w:rPr>
              <w:t>18</w:t>
            </w:r>
            <w:r w:rsidR="00996E7C">
              <w:rPr>
                <w:noProof/>
                <w:webHidden/>
              </w:rPr>
              <w:fldChar w:fldCharType="end"/>
            </w:r>
          </w:hyperlink>
        </w:p>
        <w:p w14:paraId="78C1D42F" w14:textId="7344CB8E" w:rsidR="00996E7C" w:rsidRDefault="00B2541B">
          <w:pPr>
            <w:pStyle w:val="Inhopg2"/>
            <w:rPr>
              <w:rFonts w:eastAsiaTheme="minorEastAsia"/>
              <w:noProof/>
              <w:sz w:val="22"/>
              <w:lang w:val="nl-NL" w:eastAsia="nl-NL"/>
            </w:rPr>
          </w:pPr>
          <w:hyperlink w:anchor="_Toc93399391" w:history="1">
            <w:r w:rsidR="00996E7C" w:rsidRPr="00DD4AD9">
              <w:rPr>
                <w:rStyle w:val="Hyperlink"/>
                <w:noProof/>
                <w:lang w:val="nl-NL"/>
              </w:rPr>
              <w:t>5.2</w:t>
            </w:r>
            <w:r w:rsidR="00996E7C">
              <w:rPr>
                <w:rFonts w:eastAsiaTheme="minorEastAsia"/>
                <w:noProof/>
                <w:sz w:val="22"/>
                <w:lang w:val="nl-NL" w:eastAsia="nl-NL"/>
              </w:rPr>
              <w:tab/>
            </w:r>
            <w:r w:rsidR="00996E7C" w:rsidRPr="00DD4AD9">
              <w:rPr>
                <w:rStyle w:val="Hyperlink"/>
                <w:noProof/>
                <w:lang w:val="nl-NL"/>
              </w:rPr>
              <w:t>BIM</w:t>
            </w:r>
            <w:r w:rsidR="00996E7C">
              <w:rPr>
                <w:noProof/>
                <w:webHidden/>
              </w:rPr>
              <w:tab/>
            </w:r>
            <w:r w:rsidR="00996E7C">
              <w:rPr>
                <w:noProof/>
                <w:webHidden/>
              </w:rPr>
              <w:fldChar w:fldCharType="begin"/>
            </w:r>
            <w:r w:rsidR="00996E7C">
              <w:rPr>
                <w:noProof/>
                <w:webHidden/>
              </w:rPr>
              <w:instrText xml:space="preserve"> PAGEREF _Toc93399391 \h </w:instrText>
            </w:r>
            <w:r w:rsidR="00996E7C">
              <w:rPr>
                <w:noProof/>
                <w:webHidden/>
              </w:rPr>
            </w:r>
            <w:r w:rsidR="00996E7C">
              <w:rPr>
                <w:noProof/>
                <w:webHidden/>
              </w:rPr>
              <w:fldChar w:fldCharType="separate"/>
            </w:r>
            <w:r w:rsidR="00996E7C">
              <w:rPr>
                <w:noProof/>
                <w:webHidden/>
              </w:rPr>
              <w:t>18</w:t>
            </w:r>
            <w:r w:rsidR="00996E7C">
              <w:rPr>
                <w:noProof/>
                <w:webHidden/>
              </w:rPr>
              <w:fldChar w:fldCharType="end"/>
            </w:r>
          </w:hyperlink>
        </w:p>
        <w:p w14:paraId="3EF60E74" w14:textId="558DEE82" w:rsidR="00996E7C" w:rsidRDefault="00B2541B">
          <w:pPr>
            <w:pStyle w:val="Inhopg2"/>
            <w:rPr>
              <w:rFonts w:eastAsiaTheme="minorEastAsia"/>
              <w:noProof/>
              <w:sz w:val="22"/>
              <w:lang w:val="nl-NL" w:eastAsia="nl-NL"/>
            </w:rPr>
          </w:pPr>
          <w:hyperlink w:anchor="_Toc93399392" w:history="1">
            <w:r w:rsidR="00996E7C" w:rsidRPr="00DD4AD9">
              <w:rPr>
                <w:rStyle w:val="Hyperlink"/>
                <w:noProof/>
                <w:lang w:val="nl-NL"/>
              </w:rPr>
              <w:t>5.3</w:t>
            </w:r>
            <w:r w:rsidR="00996E7C">
              <w:rPr>
                <w:rFonts w:eastAsiaTheme="minorEastAsia"/>
                <w:noProof/>
                <w:sz w:val="22"/>
                <w:lang w:val="nl-NL" w:eastAsia="nl-NL"/>
              </w:rPr>
              <w:tab/>
            </w:r>
            <w:r w:rsidR="00996E7C" w:rsidRPr="00DD4AD9">
              <w:rPr>
                <w:rStyle w:val="Hyperlink"/>
                <w:noProof/>
                <w:lang w:val="nl-NL"/>
              </w:rPr>
              <w:t>Verwerking</w:t>
            </w:r>
            <w:r w:rsidR="00996E7C">
              <w:rPr>
                <w:noProof/>
                <w:webHidden/>
              </w:rPr>
              <w:tab/>
            </w:r>
            <w:r w:rsidR="00996E7C">
              <w:rPr>
                <w:noProof/>
                <w:webHidden/>
              </w:rPr>
              <w:fldChar w:fldCharType="begin"/>
            </w:r>
            <w:r w:rsidR="00996E7C">
              <w:rPr>
                <w:noProof/>
                <w:webHidden/>
              </w:rPr>
              <w:instrText xml:space="preserve"> PAGEREF _Toc93399392 \h </w:instrText>
            </w:r>
            <w:r w:rsidR="00996E7C">
              <w:rPr>
                <w:noProof/>
                <w:webHidden/>
              </w:rPr>
            </w:r>
            <w:r w:rsidR="00996E7C">
              <w:rPr>
                <w:noProof/>
                <w:webHidden/>
              </w:rPr>
              <w:fldChar w:fldCharType="separate"/>
            </w:r>
            <w:r w:rsidR="00996E7C">
              <w:rPr>
                <w:noProof/>
                <w:webHidden/>
              </w:rPr>
              <w:t>18</w:t>
            </w:r>
            <w:r w:rsidR="00996E7C">
              <w:rPr>
                <w:noProof/>
                <w:webHidden/>
              </w:rPr>
              <w:fldChar w:fldCharType="end"/>
            </w:r>
          </w:hyperlink>
        </w:p>
        <w:p w14:paraId="009549E4" w14:textId="1BDF17F4" w:rsidR="00996E7C" w:rsidRDefault="00B2541B">
          <w:pPr>
            <w:pStyle w:val="Inhopg1"/>
            <w:rPr>
              <w:rFonts w:eastAsiaTheme="minorEastAsia"/>
              <w:b w:val="0"/>
              <w:noProof/>
              <w:color w:val="auto"/>
              <w:sz w:val="22"/>
              <w:lang w:val="nl-NL" w:eastAsia="nl-NL"/>
            </w:rPr>
          </w:pPr>
          <w:hyperlink w:anchor="_Toc93399393" w:history="1">
            <w:r w:rsidR="00996E7C" w:rsidRPr="00DD4AD9">
              <w:rPr>
                <w:rStyle w:val="Hyperlink"/>
                <w:noProof/>
                <w:lang w:val="nl-NL"/>
              </w:rPr>
              <w:t>6</w:t>
            </w:r>
            <w:r w:rsidR="00996E7C">
              <w:rPr>
                <w:rFonts w:eastAsiaTheme="minorEastAsia"/>
                <w:b w:val="0"/>
                <w:noProof/>
                <w:color w:val="auto"/>
                <w:sz w:val="22"/>
                <w:lang w:val="nl-NL" w:eastAsia="nl-NL"/>
              </w:rPr>
              <w:tab/>
            </w:r>
            <w:r w:rsidR="00996E7C" w:rsidRPr="00DD4AD9">
              <w:rPr>
                <w:rStyle w:val="Hyperlink"/>
                <w:noProof/>
                <w:lang w:val="nl-NL"/>
              </w:rPr>
              <w:t>Aanbevelingen</w:t>
            </w:r>
            <w:r w:rsidR="00996E7C">
              <w:rPr>
                <w:noProof/>
                <w:webHidden/>
              </w:rPr>
              <w:tab/>
            </w:r>
            <w:r w:rsidR="00996E7C">
              <w:rPr>
                <w:noProof/>
                <w:webHidden/>
              </w:rPr>
              <w:fldChar w:fldCharType="begin"/>
            </w:r>
            <w:r w:rsidR="00996E7C">
              <w:rPr>
                <w:noProof/>
                <w:webHidden/>
              </w:rPr>
              <w:instrText xml:space="preserve"> PAGEREF _Toc93399393 \h </w:instrText>
            </w:r>
            <w:r w:rsidR="00996E7C">
              <w:rPr>
                <w:noProof/>
                <w:webHidden/>
              </w:rPr>
            </w:r>
            <w:r w:rsidR="00996E7C">
              <w:rPr>
                <w:noProof/>
                <w:webHidden/>
              </w:rPr>
              <w:fldChar w:fldCharType="separate"/>
            </w:r>
            <w:r w:rsidR="00996E7C">
              <w:rPr>
                <w:noProof/>
                <w:webHidden/>
              </w:rPr>
              <w:t>21</w:t>
            </w:r>
            <w:r w:rsidR="00996E7C">
              <w:rPr>
                <w:noProof/>
                <w:webHidden/>
              </w:rPr>
              <w:fldChar w:fldCharType="end"/>
            </w:r>
          </w:hyperlink>
        </w:p>
        <w:p w14:paraId="7A4069D2" w14:textId="03041572" w:rsidR="00996E7C" w:rsidRDefault="00B2541B">
          <w:pPr>
            <w:pStyle w:val="Inhopg2"/>
            <w:rPr>
              <w:rFonts w:eastAsiaTheme="minorEastAsia"/>
              <w:noProof/>
              <w:sz w:val="22"/>
              <w:lang w:val="nl-NL" w:eastAsia="nl-NL"/>
            </w:rPr>
          </w:pPr>
          <w:hyperlink w:anchor="_Toc93399394" w:history="1">
            <w:r w:rsidR="00996E7C" w:rsidRPr="00DD4AD9">
              <w:rPr>
                <w:rStyle w:val="Hyperlink"/>
                <w:noProof/>
                <w:lang w:val="nl-NL"/>
              </w:rPr>
              <w:t>6.1</w:t>
            </w:r>
            <w:r w:rsidR="00996E7C">
              <w:rPr>
                <w:rFonts w:eastAsiaTheme="minorEastAsia"/>
                <w:noProof/>
                <w:sz w:val="22"/>
                <w:lang w:val="nl-NL" w:eastAsia="nl-NL"/>
              </w:rPr>
              <w:tab/>
            </w:r>
            <w:r w:rsidR="00996E7C" w:rsidRPr="00DD4AD9">
              <w:rPr>
                <w:rStyle w:val="Hyperlink"/>
                <w:noProof/>
                <w:lang w:val="nl-NL"/>
              </w:rPr>
              <w:t>Methode</w:t>
            </w:r>
            <w:r w:rsidR="00996E7C">
              <w:rPr>
                <w:noProof/>
                <w:webHidden/>
              </w:rPr>
              <w:tab/>
            </w:r>
            <w:r w:rsidR="00996E7C">
              <w:rPr>
                <w:noProof/>
                <w:webHidden/>
              </w:rPr>
              <w:fldChar w:fldCharType="begin"/>
            </w:r>
            <w:r w:rsidR="00996E7C">
              <w:rPr>
                <w:noProof/>
                <w:webHidden/>
              </w:rPr>
              <w:instrText xml:space="preserve"> PAGEREF _Toc93399394 \h </w:instrText>
            </w:r>
            <w:r w:rsidR="00996E7C">
              <w:rPr>
                <w:noProof/>
                <w:webHidden/>
              </w:rPr>
            </w:r>
            <w:r w:rsidR="00996E7C">
              <w:rPr>
                <w:noProof/>
                <w:webHidden/>
              </w:rPr>
              <w:fldChar w:fldCharType="separate"/>
            </w:r>
            <w:r w:rsidR="00996E7C">
              <w:rPr>
                <w:noProof/>
                <w:webHidden/>
              </w:rPr>
              <w:t>21</w:t>
            </w:r>
            <w:r w:rsidR="00996E7C">
              <w:rPr>
                <w:noProof/>
                <w:webHidden/>
              </w:rPr>
              <w:fldChar w:fldCharType="end"/>
            </w:r>
          </w:hyperlink>
        </w:p>
        <w:p w14:paraId="14288DC3" w14:textId="697895F2" w:rsidR="00996E7C" w:rsidRDefault="00B2541B">
          <w:pPr>
            <w:pStyle w:val="Inhopg2"/>
            <w:rPr>
              <w:rFonts w:eastAsiaTheme="minorEastAsia"/>
              <w:noProof/>
              <w:sz w:val="22"/>
              <w:lang w:val="nl-NL" w:eastAsia="nl-NL"/>
            </w:rPr>
          </w:pPr>
          <w:hyperlink w:anchor="_Toc93399395" w:history="1">
            <w:r w:rsidR="00996E7C" w:rsidRPr="00DD4AD9">
              <w:rPr>
                <w:rStyle w:val="Hyperlink"/>
                <w:noProof/>
                <w:lang w:val="nl-NL"/>
              </w:rPr>
              <w:t>6.2</w:t>
            </w:r>
            <w:r w:rsidR="00996E7C">
              <w:rPr>
                <w:rFonts w:eastAsiaTheme="minorEastAsia"/>
                <w:noProof/>
                <w:sz w:val="22"/>
                <w:lang w:val="nl-NL" w:eastAsia="nl-NL"/>
              </w:rPr>
              <w:tab/>
            </w:r>
            <w:r w:rsidR="00996E7C" w:rsidRPr="00DD4AD9">
              <w:rPr>
                <w:rStyle w:val="Hyperlink"/>
                <w:noProof/>
                <w:lang w:val="nl-NL"/>
              </w:rPr>
              <w:t>Implementatie</w:t>
            </w:r>
            <w:r w:rsidR="00996E7C">
              <w:rPr>
                <w:noProof/>
                <w:webHidden/>
              </w:rPr>
              <w:tab/>
            </w:r>
            <w:r w:rsidR="00996E7C">
              <w:rPr>
                <w:noProof/>
                <w:webHidden/>
              </w:rPr>
              <w:fldChar w:fldCharType="begin"/>
            </w:r>
            <w:r w:rsidR="00996E7C">
              <w:rPr>
                <w:noProof/>
                <w:webHidden/>
              </w:rPr>
              <w:instrText xml:space="preserve"> PAGEREF _Toc93399395 \h </w:instrText>
            </w:r>
            <w:r w:rsidR="00996E7C">
              <w:rPr>
                <w:noProof/>
                <w:webHidden/>
              </w:rPr>
            </w:r>
            <w:r w:rsidR="00996E7C">
              <w:rPr>
                <w:noProof/>
                <w:webHidden/>
              </w:rPr>
              <w:fldChar w:fldCharType="separate"/>
            </w:r>
            <w:r w:rsidR="00996E7C">
              <w:rPr>
                <w:noProof/>
                <w:webHidden/>
              </w:rPr>
              <w:t>21</w:t>
            </w:r>
            <w:r w:rsidR="00996E7C">
              <w:rPr>
                <w:noProof/>
                <w:webHidden/>
              </w:rPr>
              <w:fldChar w:fldCharType="end"/>
            </w:r>
          </w:hyperlink>
        </w:p>
        <w:p w14:paraId="72D32337" w14:textId="4FDC3B37" w:rsidR="00996E7C" w:rsidRDefault="00B2541B">
          <w:pPr>
            <w:pStyle w:val="Inhopg2"/>
            <w:rPr>
              <w:rFonts w:eastAsiaTheme="minorEastAsia"/>
              <w:noProof/>
              <w:sz w:val="22"/>
              <w:lang w:val="nl-NL" w:eastAsia="nl-NL"/>
            </w:rPr>
          </w:pPr>
          <w:hyperlink w:anchor="_Toc93399396" w:history="1">
            <w:r w:rsidR="00996E7C" w:rsidRPr="00DD4AD9">
              <w:rPr>
                <w:rStyle w:val="Hyperlink"/>
                <w:noProof/>
                <w:lang w:val="nl-NL"/>
              </w:rPr>
              <w:t>6.3</w:t>
            </w:r>
            <w:r w:rsidR="00996E7C">
              <w:rPr>
                <w:rFonts w:eastAsiaTheme="minorEastAsia"/>
                <w:noProof/>
                <w:sz w:val="22"/>
                <w:lang w:val="nl-NL" w:eastAsia="nl-NL"/>
              </w:rPr>
              <w:tab/>
            </w:r>
            <w:r w:rsidR="00996E7C" w:rsidRPr="00DD4AD9">
              <w:rPr>
                <w:rStyle w:val="Hyperlink"/>
                <w:noProof/>
                <w:lang w:val="nl-NL"/>
              </w:rPr>
              <w:t>Aansluiting op de eindgebruikers</w:t>
            </w:r>
            <w:r w:rsidR="00996E7C">
              <w:rPr>
                <w:noProof/>
                <w:webHidden/>
              </w:rPr>
              <w:tab/>
            </w:r>
            <w:r w:rsidR="00996E7C">
              <w:rPr>
                <w:noProof/>
                <w:webHidden/>
              </w:rPr>
              <w:fldChar w:fldCharType="begin"/>
            </w:r>
            <w:r w:rsidR="00996E7C">
              <w:rPr>
                <w:noProof/>
                <w:webHidden/>
              </w:rPr>
              <w:instrText xml:space="preserve"> PAGEREF _Toc93399396 \h </w:instrText>
            </w:r>
            <w:r w:rsidR="00996E7C">
              <w:rPr>
                <w:noProof/>
                <w:webHidden/>
              </w:rPr>
            </w:r>
            <w:r w:rsidR="00996E7C">
              <w:rPr>
                <w:noProof/>
                <w:webHidden/>
              </w:rPr>
              <w:fldChar w:fldCharType="separate"/>
            </w:r>
            <w:r w:rsidR="00996E7C">
              <w:rPr>
                <w:noProof/>
                <w:webHidden/>
              </w:rPr>
              <w:t>21</w:t>
            </w:r>
            <w:r w:rsidR="00996E7C">
              <w:rPr>
                <w:noProof/>
                <w:webHidden/>
              </w:rPr>
              <w:fldChar w:fldCharType="end"/>
            </w:r>
          </w:hyperlink>
        </w:p>
        <w:p w14:paraId="28FAE9B8" w14:textId="25CDC675" w:rsidR="00996E7C" w:rsidRDefault="00B2541B">
          <w:pPr>
            <w:pStyle w:val="Inhopg1"/>
            <w:tabs>
              <w:tab w:val="left" w:pos="1540"/>
            </w:tabs>
            <w:rPr>
              <w:rFonts w:eastAsiaTheme="minorEastAsia"/>
              <w:b w:val="0"/>
              <w:noProof/>
              <w:color w:val="auto"/>
              <w:sz w:val="22"/>
              <w:lang w:val="nl-NL" w:eastAsia="nl-NL"/>
            </w:rPr>
          </w:pPr>
          <w:hyperlink w:anchor="_Toc93399397" w:history="1">
            <w:r w:rsidR="00996E7C" w:rsidRPr="00DD4AD9">
              <w:rPr>
                <w:rStyle w:val="Hyperlink"/>
                <w:noProof/>
                <w:lang w:val="nl-NL"/>
              </w:rPr>
              <w:t>Appendix A</w:t>
            </w:r>
            <w:r w:rsidR="00996E7C">
              <w:rPr>
                <w:rFonts w:eastAsiaTheme="minorEastAsia"/>
                <w:b w:val="0"/>
                <w:noProof/>
                <w:color w:val="auto"/>
                <w:sz w:val="22"/>
                <w:lang w:val="nl-NL" w:eastAsia="nl-NL"/>
              </w:rPr>
              <w:tab/>
            </w:r>
            <w:r w:rsidR="00996E7C" w:rsidRPr="00DD4AD9">
              <w:rPr>
                <w:rStyle w:val="Hyperlink"/>
                <w:noProof/>
                <w:lang w:val="nl-NL"/>
              </w:rPr>
              <w:t>Vergelijking ruimtes puntenwolkenverwerking met BIM</w:t>
            </w:r>
            <w:r w:rsidR="00996E7C">
              <w:rPr>
                <w:noProof/>
                <w:webHidden/>
              </w:rPr>
              <w:tab/>
            </w:r>
            <w:r w:rsidR="00996E7C">
              <w:rPr>
                <w:noProof/>
                <w:webHidden/>
              </w:rPr>
              <w:fldChar w:fldCharType="begin"/>
            </w:r>
            <w:r w:rsidR="00996E7C">
              <w:rPr>
                <w:noProof/>
                <w:webHidden/>
              </w:rPr>
              <w:instrText xml:space="preserve"> PAGEREF _Toc93399397 \h </w:instrText>
            </w:r>
            <w:r w:rsidR="00996E7C">
              <w:rPr>
                <w:noProof/>
                <w:webHidden/>
              </w:rPr>
            </w:r>
            <w:r w:rsidR="00996E7C">
              <w:rPr>
                <w:noProof/>
                <w:webHidden/>
              </w:rPr>
              <w:fldChar w:fldCharType="separate"/>
            </w:r>
            <w:r w:rsidR="00996E7C">
              <w:rPr>
                <w:noProof/>
                <w:webHidden/>
              </w:rPr>
              <w:t>22</w:t>
            </w:r>
            <w:r w:rsidR="00996E7C">
              <w:rPr>
                <w:noProof/>
                <w:webHidden/>
              </w:rPr>
              <w:fldChar w:fldCharType="end"/>
            </w:r>
          </w:hyperlink>
        </w:p>
        <w:p w14:paraId="2DCB21C4" w14:textId="79D04FFE" w:rsidR="008672D4" w:rsidRDefault="00435778">
          <w:r>
            <w:rPr>
              <w:color w:val="E31937" w:themeColor="accent1"/>
              <w:sz w:val="24"/>
            </w:rPr>
            <w:fldChar w:fldCharType="end"/>
          </w:r>
        </w:p>
      </w:sdtContent>
    </w:sdt>
    <w:p w14:paraId="3DCC3E69" w14:textId="2620B61E" w:rsidR="00314E36" w:rsidRDefault="00314E36" w:rsidP="00314E36">
      <w:pPr>
        <w:pStyle w:val="Kop1"/>
        <w:numPr>
          <w:ilvl w:val="0"/>
          <w:numId w:val="0"/>
        </w:numPr>
        <w:rPr>
          <w:rFonts w:asciiTheme="minorHAnsi" w:eastAsiaTheme="minorHAnsi" w:hAnsiTheme="minorHAnsi" w:cstheme="minorBidi"/>
          <w:b/>
          <w:color w:val="E31937" w:themeColor="accent1"/>
          <w:sz w:val="24"/>
          <w:szCs w:val="22"/>
        </w:rPr>
      </w:pPr>
    </w:p>
    <w:p w14:paraId="76F9F75C" w14:textId="77777777" w:rsidR="00314E36" w:rsidRPr="00FA7D6E" w:rsidRDefault="00314E36" w:rsidP="00314E36">
      <w:pPr>
        <w:pStyle w:val="Plattetekst"/>
        <w:rPr>
          <w:lang w:val="nl-NL"/>
        </w:rPr>
      </w:pPr>
      <w:r>
        <w:br w:type="page"/>
      </w:r>
    </w:p>
    <w:p w14:paraId="2A38F5C5" w14:textId="3AACA67C" w:rsidR="0068333A" w:rsidRPr="00FA7D6E" w:rsidRDefault="003C5C15" w:rsidP="00654481">
      <w:pPr>
        <w:pStyle w:val="Kop1"/>
        <w:rPr>
          <w:lang w:val="nl-NL"/>
        </w:rPr>
      </w:pPr>
      <w:bookmarkStart w:id="7" w:name="_Toc93389810"/>
      <w:bookmarkStart w:id="8" w:name="_Toc93398463"/>
      <w:bookmarkStart w:id="9" w:name="_Toc93399374"/>
      <w:r w:rsidRPr="00FA7D6E">
        <w:rPr>
          <w:lang w:val="nl-NL"/>
        </w:rPr>
        <w:t>Introductie</w:t>
      </w:r>
      <w:bookmarkEnd w:id="7"/>
      <w:bookmarkEnd w:id="8"/>
      <w:bookmarkEnd w:id="9"/>
      <w:bookmarkEnd w:id="6"/>
      <w:bookmarkEnd w:id="5"/>
      <w:bookmarkEnd w:id="4"/>
      <w:bookmarkEnd w:id="3"/>
      <w:bookmarkEnd w:id="2"/>
      <w:bookmarkEnd w:id="1"/>
      <w:bookmarkEnd w:id="0"/>
    </w:p>
    <w:p w14:paraId="663941E8" w14:textId="5DC556C3" w:rsidR="0068333A" w:rsidRDefault="00CA0431" w:rsidP="00CC6F2A">
      <w:pPr>
        <w:pStyle w:val="Kop2"/>
      </w:pPr>
      <w:bookmarkStart w:id="10" w:name="_Toc86672287"/>
      <w:bookmarkStart w:id="11" w:name="_Toc86674417"/>
      <w:bookmarkStart w:id="12" w:name="_Toc86674489"/>
      <w:bookmarkStart w:id="13" w:name="_Toc86695055"/>
      <w:bookmarkStart w:id="14" w:name="_Toc86700801"/>
      <w:bookmarkStart w:id="15" w:name="_Toc86701029"/>
      <w:bookmarkStart w:id="16" w:name="_Toc93389811"/>
      <w:bookmarkStart w:id="17" w:name="_Toc93398464"/>
      <w:bookmarkStart w:id="18" w:name="_Toc93399375"/>
      <w:r w:rsidRPr="00FA7D6E">
        <w:rPr>
          <w:lang w:val="nl-NL"/>
        </w:rPr>
        <w:t>Achtergrond</w:t>
      </w:r>
      <w:bookmarkEnd w:id="10"/>
      <w:bookmarkEnd w:id="11"/>
      <w:bookmarkEnd w:id="12"/>
      <w:bookmarkEnd w:id="13"/>
      <w:bookmarkEnd w:id="14"/>
      <w:bookmarkEnd w:id="15"/>
      <w:bookmarkEnd w:id="16"/>
      <w:bookmarkEnd w:id="17"/>
      <w:bookmarkEnd w:id="18"/>
    </w:p>
    <w:p w14:paraId="08B94A7C" w14:textId="164FDCC9" w:rsidR="0048178D" w:rsidRDefault="0048178D" w:rsidP="002C0F0B">
      <w:pPr>
        <w:pStyle w:val="Plattetekst"/>
        <w:jc w:val="both"/>
        <w:rPr>
          <w:szCs w:val="20"/>
          <w:lang w:val="nl-NL"/>
        </w:rPr>
      </w:pPr>
      <w:bookmarkStart w:id="19" w:name="_Toc86672288"/>
      <w:bookmarkStart w:id="20" w:name="_Toc86674418"/>
      <w:bookmarkStart w:id="21" w:name="_Toc86674490"/>
      <w:bookmarkStart w:id="22" w:name="_Toc86695056"/>
      <w:bookmarkStart w:id="23" w:name="_Toc86700802"/>
      <w:bookmarkStart w:id="24" w:name="_Toc86701030"/>
      <w:r>
        <w:rPr>
          <w:szCs w:val="20"/>
          <w:lang w:val="nl-NL"/>
        </w:rPr>
        <w:t>De gemeente</w:t>
      </w:r>
      <w:r w:rsidRPr="40144CEF">
        <w:rPr>
          <w:szCs w:val="20"/>
          <w:lang w:val="nl-NL"/>
        </w:rPr>
        <w:t xml:space="preserve"> Den Haag is één van de drie Nederlandse gemeenten </w:t>
      </w:r>
      <w:r>
        <w:rPr>
          <w:szCs w:val="20"/>
          <w:lang w:val="nl-NL"/>
        </w:rPr>
        <w:t xml:space="preserve">die deelneemt aan </w:t>
      </w:r>
      <w:r w:rsidRPr="40144CEF">
        <w:rPr>
          <w:szCs w:val="20"/>
          <w:lang w:val="nl-NL"/>
        </w:rPr>
        <w:t xml:space="preserve">het subsidieprogramma “Proefopstelling Totaal </w:t>
      </w:r>
      <w:r w:rsidR="00FA7D6E" w:rsidRPr="40144CEF">
        <w:rPr>
          <w:szCs w:val="20"/>
          <w:lang w:val="nl-NL"/>
        </w:rPr>
        <w:t>Driedimensionaal</w:t>
      </w:r>
      <w:r w:rsidRPr="40144CEF">
        <w:rPr>
          <w:szCs w:val="20"/>
          <w:lang w:val="nl-NL"/>
        </w:rPr>
        <w:t>” (T3D). Samen met de Vereniging van Nederlandse Gemeenten (VNG) richt dit programma zich op de effectieve verwerking en h</w:t>
      </w:r>
      <w:r>
        <w:rPr>
          <w:szCs w:val="20"/>
          <w:lang w:val="nl-NL"/>
        </w:rPr>
        <w:t>et gebruik van verschillende 3D-</w:t>
      </w:r>
      <w:r w:rsidRPr="40144CEF">
        <w:rPr>
          <w:szCs w:val="20"/>
          <w:lang w:val="nl-NL"/>
        </w:rPr>
        <w:t xml:space="preserve">gegevens </w:t>
      </w:r>
      <w:r>
        <w:rPr>
          <w:szCs w:val="20"/>
          <w:lang w:val="nl-NL"/>
        </w:rPr>
        <w:t xml:space="preserve">van de stedelijke omgeving </w:t>
      </w:r>
      <w:r w:rsidRPr="40144CEF">
        <w:rPr>
          <w:szCs w:val="20"/>
          <w:lang w:val="nl-NL"/>
        </w:rPr>
        <w:t>uit de Nederlandse vastgoedwereld.</w:t>
      </w:r>
    </w:p>
    <w:p w14:paraId="476B30BE" w14:textId="77777777" w:rsidR="0048178D" w:rsidRDefault="0048178D" w:rsidP="002C0F0B">
      <w:pPr>
        <w:pStyle w:val="Plattetekst"/>
        <w:jc w:val="both"/>
        <w:rPr>
          <w:rFonts w:ascii="Arial" w:eastAsia="Arial" w:hAnsi="Arial" w:cs="Arial"/>
          <w:szCs w:val="20"/>
          <w:lang w:val="nl-NL"/>
        </w:rPr>
      </w:pPr>
      <w:r w:rsidRPr="130840D4">
        <w:rPr>
          <w:lang w:val="nl-NL"/>
        </w:rPr>
        <w:t xml:space="preserve">Gemeente Den Haag focust zich op het eerste deel van de “data pijplijn”, namelijk de extractie en voorverwerking van de bestaande 3D gegevens. </w:t>
      </w:r>
      <w:r w:rsidRPr="006B5BFC">
        <w:rPr>
          <w:lang w:val="nl-NL"/>
        </w:rPr>
        <w:t>Om deze gegevens in te winnen en te verwerken heeft de gemeente Den Haag CGI gevraagd een Proof of Concept</w:t>
      </w:r>
      <w:r>
        <w:rPr>
          <w:lang w:val="nl-NL"/>
        </w:rPr>
        <w:t xml:space="preserve"> (PoC)</w:t>
      </w:r>
      <w:r w:rsidRPr="006B5BFC">
        <w:rPr>
          <w:lang w:val="nl-NL"/>
        </w:rPr>
        <w:t xml:space="preserve"> uit te voeren.</w:t>
      </w:r>
      <w:r w:rsidRPr="01F08850">
        <w:rPr>
          <w:rFonts w:ascii="Arial" w:eastAsia="Arial" w:hAnsi="Arial" w:cs="Arial"/>
          <w:lang w:val="nl-NL"/>
        </w:rPr>
        <w:t xml:space="preserve"> </w:t>
      </w:r>
      <w:r>
        <w:rPr>
          <w:rFonts w:ascii="Arial" w:eastAsia="Arial" w:hAnsi="Arial" w:cs="Arial"/>
          <w:szCs w:val="20"/>
          <w:lang w:val="nl-NL"/>
        </w:rPr>
        <w:t>In het kader van deze PoC</w:t>
      </w:r>
      <w:r w:rsidRPr="130840D4">
        <w:rPr>
          <w:rFonts w:ascii="Arial" w:eastAsia="Arial" w:hAnsi="Arial" w:cs="Arial"/>
          <w:szCs w:val="20"/>
          <w:lang w:val="nl-NL"/>
        </w:rPr>
        <w:t xml:space="preserve"> streeft de gemeente ernaar om drie soorten gegevens op te nemen: BIM-modellen, puntenwolken en (potentieel) digitale beelden. Deze gegevens moeten vervolgens worden voorbewerkt in de regiekamer waarna de data kan worden doorgegeven aan het registratie component en uiteindelijk gebruikt kan worden.</w:t>
      </w:r>
      <w:r>
        <w:rPr>
          <w:rFonts w:ascii="Arial" w:eastAsia="Arial" w:hAnsi="Arial" w:cs="Arial"/>
          <w:szCs w:val="20"/>
          <w:lang w:val="nl-NL"/>
        </w:rPr>
        <w:t xml:space="preserve"> </w:t>
      </w:r>
    </w:p>
    <w:p w14:paraId="7639BD9D" w14:textId="28594D96" w:rsidR="0048178D" w:rsidRDefault="00E1683F" w:rsidP="002C0F0B">
      <w:pPr>
        <w:pStyle w:val="Plattetekst"/>
        <w:jc w:val="both"/>
        <w:rPr>
          <w:lang w:val="nl-NL"/>
        </w:rPr>
      </w:pPr>
      <w:r>
        <w:rPr>
          <w:lang w:val="nl-NL"/>
        </w:rPr>
        <w:t>CGI richt zich in deze</w:t>
      </w:r>
      <w:r w:rsidR="0048178D">
        <w:rPr>
          <w:lang w:val="nl-NL"/>
        </w:rPr>
        <w:t xml:space="preserve"> PoC </w:t>
      </w:r>
      <w:r w:rsidR="0048178D" w:rsidRPr="130840D4">
        <w:rPr>
          <w:lang w:val="nl-NL"/>
        </w:rPr>
        <w:t xml:space="preserve">op </w:t>
      </w:r>
      <w:r w:rsidR="0048178D">
        <w:rPr>
          <w:lang w:val="nl-NL"/>
        </w:rPr>
        <w:t>het vergelijken van puntenwolken met BIM-modellen</w:t>
      </w:r>
      <w:r w:rsidR="0048178D" w:rsidRPr="130840D4">
        <w:rPr>
          <w:lang w:val="nl-NL"/>
        </w:rPr>
        <w:t>.</w:t>
      </w:r>
    </w:p>
    <w:p w14:paraId="223F746D" w14:textId="7B648662" w:rsidR="00CA0431" w:rsidRDefault="00F76076" w:rsidP="00CA0431">
      <w:pPr>
        <w:pStyle w:val="Kop2"/>
        <w:rPr>
          <w:lang w:val="nl-NL"/>
        </w:rPr>
      </w:pPr>
      <w:bookmarkStart w:id="25" w:name="_Toc93389812"/>
      <w:bookmarkStart w:id="26" w:name="_Toc93398465"/>
      <w:bookmarkStart w:id="27" w:name="_Toc93399376"/>
      <w:r>
        <w:rPr>
          <w:lang w:val="nl-NL"/>
        </w:rPr>
        <w:t>Onderzoeksvraag</w:t>
      </w:r>
      <w:bookmarkEnd w:id="19"/>
      <w:bookmarkEnd w:id="20"/>
      <w:bookmarkEnd w:id="21"/>
      <w:bookmarkEnd w:id="22"/>
      <w:bookmarkEnd w:id="23"/>
      <w:bookmarkEnd w:id="24"/>
      <w:bookmarkEnd w:id="25"/>
      <w:bookmarkEnd w:id="26"/>
      <w:bookmarkEnd w:id="27"/>
    </w:p>
    <w:p w14:paraId="0E713334" w14:textId="28B47E25" w:rsidR="0048178D" w:rsidRDefault="0048178D" w:rsidP="002C0F0B">
      <w:pPr>
        <w:pStyle w:val="Plattetekst"/>
        <w:jc w:val="both"/>
        <w:rPr>
          <w:lang w:val="nl-NL"/>
        </w:rPr>
      </w:pPr>
      <w:r w:rsidRPr="130840D4">
        <w:rPr>
          <w:lang w:val="nl-NL"/>
        </w:rPr>
        <w:t xml:space="preserve">De scope van deze </w:t>
      </w:r>
      <w:r>
        <w:rPr>
          <w:lang w:val="nl-NL"/>
        </w:rPr>
        <w:t>PoC</w:t>
      </w:r>
      <w:r w:rsidRPr="130840D4">
        <w:rPr>
          <w:lang w:val="nl-NL"/>
        </w:rPr>
        <w:t xml:space="preserve"> is het maken van een</w:t>
      </w:r>
      <w:r>
        <w:rPr>
          <w:lang w:val="nl-NL"/>
        </w:rPr>
        <w:t xml:space="preserve"> vergelijkingsmodule voor puntenwolken en BIM-modellen die afkomstig zijn uit het vergunningsverleningsproces</w:t>
      </w:r>
      <w:r w:rsidRPr="130840D4">
        <w:rPr>
          <w:lang w:val="nl-NL"/>
        </w:rPr>
        <w:t>.</w:t>
      </w:r>
      <w:r>
        <w:rPr>
          <w:lang w:val="nl-NL"/>
        </w:rPr>
        <w:t xml:space="preserve"> Het doel van deze module is het effectief kunnen verwerken van de bestanden en </w:t>
      </w:r>
      <w:r w:rsidR="00971EF8">
        <w:rPr>
          <w:lang w:val="nl-NL"/>
        </w:rPr>
        <w:t xml:space="preserve">het </w:t>
      </w:r>
      <w:r>
        <w:rPr>
          <w:lang w:val="nl-NL"/>
        </w:rPr>
        <w:t xml:space="preserve">inzichtelijk maken </w:t>
      </w:r>
      <w:r w:rsidR="00971EF8">
        <w:rPr>
          <w:lang w:val="nl-NL"/>
        </w:rPr>
        <w:t xml:space="preserve">van de verschillen </w:t>
      </w:r>
      <w:r>
        <w:rPr>
          <w:lang w:val="nl-NL"/>
        </w:rPr>
        <w:t>voor de vergunningsverlener en de objectenregistrator.</w:t>
      </w:r>
      <w:r w:rsidRPr="130840D4">
        <w:rPr>
          <w:lang w:val="nl-NL"/>
        </w:rPr>
        <w:t xml:space="preserve"> Dit leidt tot de volgende onderzoeksvraag: </w:t>
      </w:r>
    </w:p>
    <w:p w14:paraId="27C5F841" w14:textId="77777777" w:rsidR="0048178D" w:rsidRPr="00CC4732" w:rsidRDefault="0048178D" w:rsidP="002C0F0B">
      <w:pPr>
        <w:spacing w:after="160" w:line="259" w:lineRule="auto"/>
        <w:jc w:val="both"/>
        <w:rPr>
          <w:lang w:val="nl-NL"/>
        </w:rPr>
      </w:pPr>
      <w:r w:rsidRPr="130840D4">
        <w:rPr>
          <w:i/>
          <w:iCs/>
          <w:lang w:val="nl-NL"/>
        </w:rPr>
        <w:t>“Is het mogelijk om</w:t>
      </w:r>
      <w:r>
        <w:rPr>
          <w:i/>
          <w:iCs/>
          <w:lang w:val="nl-NL"/>
        </w:rPr>
        <w:t xml:space="preserve"> automatisch verschillen te detecteren tussen een</w:t>
      </w:r>
      <w:r w:rsidRPr="130840D4">
        <w:rPr>
          <w:i/>
          <w:iCs/>
          <w:lang w:val="nl-NL"/>
        </w:rPr>
        <w:t xml:space="preserve"> ingewonnen puntenwolk </w:t>
      </w:r>
      <w:r>
        <w:rPr>
          <w:i/>
          <w:iCs/>
          <w:lang w:val="nl-NL"/>
        </w:rPr>
        <w:t>en een BIM-model ten behoeve van het taxatieproces van de WOZ en/of het beoordelen van een bouwvergunning</w:t>
      </w:r>
      <w:r w:rsidRPr="130840D4">
        <w:rPr>
          <w:i/>
          <w:iCs/>
          <w:lang w:val="nl-NL"/>
        </w:rPr>
        <w:t>?”</w:t>
      </w:r>
    </w:p>
    <w:p w14:paraId="77794261" w14:textId="73935193" w:rsidR="00CA0431" w:rsidRDefault="00CA0431" w:rsidP="00CA0431">
      <w:pPr>
        <w:pStyle w:val="Kop2"/>
        <w:rPr>
          <w:lang w:val="nl-NL"/>
        </w:rPr>
      </w:pPr>
      <w:bookmarkStart w:id="28" w:name="_Toc86672289"/>
      <w:bookmarkStart w:id="29" w:name="_Toc86674419"/>
      <w:bookmarkStart w:id="30" w:name="_Toc86674491"/>
      <w:bookmarkStart w:id="31" w:name="_Toc86695057"/>
      <w:bookmarkStart w:id="32" w:name="_Toc86700803"/>
      <w:bookmarkStart w:id="33" w:name="_Toc86701031"/>
      <w:bookmarkStart w:id="34" w:name="_Toc93389813"/>
      <w:bookmarkStart w:id="35" w:name="_Toc93398466"/>
      <w:bookmarkStart w:id="36" w:name="_Toc93399377"/>
      <w:r>
        <w:rPr>
          <w:lang w:val="nl-NL"/>
        </w:rPr>
        <w:t>Over</w:t>
      </w:r>
      <w:r w:rsidR="00CD64EC">
        <w:rPr>
          <w:lang w:val="nl-NL"/>
        </w:rPr>
        <w:t>zicht</w:t>
      </w:r>
      <w:r>
        <w:rPr>
          <w:lang w:val="nl-NL"/>
        </w:rPr>
        <w:t xml:space="preserve"> oplossing</w:t>
      </w:r>
      <w:bookmarkEnd w:id="28"/>
      <w:bookmarkEnd w:id="29"/>
      <w:bookmarkEnd w:id="30"/>
      <w:bookmarkEnd w:id="31"/>
      <w:bookmarkEnd w:id="32"/>
      <w:bookmarkEnd w:id="33"/>
      <w:bookmarkEnd w:id="34"/>
      <w:bookmarkEnd w:id="35"/>
      <w:bookmarkEnd w:id="36"/>
    </w:p>
    <w:p w14:paraId="01F48DDC" w14:textId="503DCEB9" w:rsidR="00CA0431" w:rsidRPr="00CA0431" w:rsidRDefault="5DD22FC2" w:rsidP="002C0F0B">
      <w:pPr>
        <w:pStyle w:val="Plattetekst"/>
        <w:jc w:val="both"/>
        <w:rPr>
          <w:lang w:val="nl-NL"/>
        </w:rPr>
      </w:pPr>
      <w:r>
        <w:rPr>
          <w:lang w:val="nl-NL"/>
        </w:rPr>
        <w:t xml:space="preserve">In de aanbieding heeft CGI een overzicht van de beoogde oplossing getoond. </w:t>
      </w:r>
      <w:r w:rsidR="3302C926">
        <w:rPr>
          <w:lang w:val="nl-NL"/>
        </w:rPr>
        <w:t xml:space="preserve">In </w:t>
      </w:r>
      <w:r w:rsidR="00397C26">
        <w:rPr>
          <w:lang w:val="nl-NL"/>
        </w:rPr>
        <w:fldChar w:fldCharType="begin"/>
      </w:r>
      <w:r w:rsidR="00397C26">
        <w:rPr>
          <w:lang w:val="nl-NL"/>
        </w:rPr>
        <w:instrText xml:space="preserve"> REF _Ref83215478 \h </w:instrText>
      </w:r>
      <w:r w:rsidR="002C0F0B">
        <w:rPr>
          <w:lang w:val="nl-NL"/>
        </w:rPr>
        <w:instrText xml:space="preserve"> \* MERGEFORMAT </w:instrText>
      </w:r>
      <w:r w:rsidR="00397C26">
        <w:rPr>
          <w:lang w:val="nl-NL"/>
        </w:rPr>
      </w:r>
      <w:r w:rsidR="00397C26">
        <w:rPr>
          <w:lang w:val="nl-NL"/>
        </w:rPr>
        <w:fldChar w:fldCharType="separate"/>
      </w:r>
      <w:r w:rsidR="0C5D25E3" w:rsidRPr="00397C26">
        <w:rPr>
          <w:lang w:val="nl-NL"/>
        </w:rPr>
        <w:t xml:space="preserve">Figuur </w:t>
      </w:r>
      <w:r w:rsidR="0C5D25E3" w:rsidRPr="00397C26">
        <w:rPr>
          <w:noProof/>
          <w:lang w:val="nl-NL"/>
        </w:rPr>
        <w:t>1</w:t>
      </w:r>
      <w:r w:rsidR="00397C26">
        <w:rPr>
          <w:lang w:val="nl-NL"/>
        </w:rPr>
        <w:fldChar w:fldCharType="end"/>
      </w:r>
      <w:r w:rsidR="02681F1A">
        <w:rPr>
          <w:lang w:val="nl-NL"/>
        </w:rPr>
        <w:t xml:space="preserve"> </w:t>
      </w:r>
      <w:r w:rsidR="66A24691">
        <w:rPr>
          <w:lang w:val="nl-NL"/>
        </w:rPr>
        <w:t>is</w:t>
      </w:r>
      <w:r>
        <w:rPr>
          <w:lang w:val="nl-NL"/>
        </w:rPr>
        <w:t xml:space="preserve"> de oplossing</w:t>
      </w:r>
      <w:r w:rsidR="66A24691">
        <w:rPr>
          <w:lang w:val="nl-NL"/>
        </w:rPr>
        <w:t xml:space="preserve"> gevisualiseerd</w:t>
      </w:r>
      <w:r>
        <w:rPr>
          <w:lang w:val="nl-NL"/>
        </w:rPr>
        <w:t xml:space="preserve"> zoals deze daadwerkelijk is toegepast tijdens de PoC door het iAMLAB team. </w:t>
      </w:r>
      <w:r w:rsidR="66A24691">
        <w:rPr>
          <w:lang w:val="nl-NL"/>
        </w:rPr>
        <w:t>Hierin zijn</w:t>
      </w:r>
      <w:r>
        <w:rPr>
          <w:lang w:val="nl-NL"/>
        </w:rPr>
        <w:t xml:space="preserve"> de </w:t>
      </w:r>
      <w:r w:rsidR="02681F1A">
        <w:rPr>
          <w:lang w:val="nl-NL"/>
        </w:rPr>
        <w:t xml:space="preserve">verschillende stappen van de applicatie zichtbaar. </w:t>
      </w:r>
      <w:r w:rsidR="7E62A038">
        <w:rPr>
          <w:lang w:val="nl-NL"/>
        </w:rPr>
        <w:t xml:space="preserve">In hoofdstuk 2 </w:t>
      </w:r>
      <w:r w:rsidR="66A24691">
        <w:rPr>
          <w:lang w:val="nl-NL"/>
        </w:rPr>
        <w:t>worden</w:t>
      </w:r>
      <w:r>
        <w:rPr>
          <w:lang w:val="nl-NL"/>
        </w:rPr>
        <w:t xml:space="preserve"> de verschillende stappen </w:t>
      </w:r>
      <w:r w:rsidR="037A8ABD">
        <w:rPr>
          <w:lang w:val="nl-NL"/>
        </w:rPr>
        <w:t xml:space="preserve">in </w:t>
      </w:r>
      <w:r w:rsidR="003B2A61">
        <w:rPr>
          <w:lang w:val="nl-NL"/>
        </w:rPr>
        <w:t xml:space="preserve">meer </w:t>
      </w:r>
      <w:r w:rsidR="037A8ABD">
        <w:rPr>
          <w:lang w:val="nl-NL"/>
        </w:rPr>
        <w:t>detail besproken</w:t>
      </w:r>
      <w:r w:rsidR="037A8ABD" w:rsidRPr="00ED6449">
        <w:rPr>
          <w:lang w:val="nl-NL"/>
        </w:rPr>
        <w:t>.</w:t>
      </w:r>
      <w:r w:rsidR="3A5CD9F4" w:rsidRPr="00ED6449">
        <w:rPr>
          <w:lang w:val="nl-NL"/>
        </w:rPr>
        <w:t xml:space="preserve"> </w:t>
      </w:r>
    </w:p>
    <w:p w14:paraId="1DF2E5E6" w14:textId="6590089E" w:rsidR="00871C06" w:rsidRDefault="00F3343F" w:rsidP="00871C06">
      <w:pPr>
        <w:pStyle w:val="FigureHeading"/>
        <w:rPr>
          <w:lang w:val="nl-NL"/>
        </w:rPr>
      </w:pPr>
      <w:r>
        <w:rPr>
          <w:noProof/>
          <w:lang w:val="nl-NL" w:eastAsia="nl-NL"/>
        </w:rPr>
        <w:drawing>
          <wp:inline distT="0" distB="0" distL="0" distR="0" wp14:anchorId="5D2631DD" wp14:editId="7E0AADF8">
            <wp:extent cx="5592043" cy="3192780"/>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9639" cy="3208536"/>
                    </a:xfrm>
                    <a:prstGeom prst="rect">
                      <a:avLst/>
                    </a:prstGeom>
                  </pic:spPr>
                </pic:pic>
              </a:graphicData>
            </a:graphic>
          </wp:inline>
        </w:drawing>
      </w:r>
    </w:p>
    <w:p w14:paraId="36981E2A" w14:textId="59D3554A" w:rsidR="009423ED" w:rsidRDefault="00397C26" w:rsidP="009423ED">
      <w:pPr>
        <w:pStyle w:val="Bijschrift"/>
        <w:rPr>
          <w:lang w:val="nl-NL"/>
        </w:rPr>
      </w:pPr>
      <w:bookmarkStart w:id="37" w:name="_Ref86660295"/>
      <w:r w:rsidRPr="3D37D1BE">
        <w:rPr>
          <w:lang w:val="nl-NL"/>
        </w:rPr>
        <w:t xml:space="preserve">Figuur </w:t>
      </w:r>
      <w:r>
        <w:fldChar w:fldCharType="begin"/>
      </w:r>
      <w:r w:rsidRPr="3D37D1BE">
        <w:rPr>
          <w:lang w:val="nl-NL"/>
        </w:rPr>
        <w:instrText xml:space="preserve"> SEQ Figuur \* ARABIC </w:instrText>
      </w:r>
      <w:r>
        <w:fldChar w:fldCharType="separate"/>
      </w:r>
      <w:r w:rsidR="00DE7166">
        <w:rPr>
          <w:noProof/>
          <w:lang w:val="nl-NL"/>
        </w:rPr>
        <w:t>1</w:t>
      </w:r>
      <w:r>
        <w:fldChar w:fldCharType="end"/>
      </w:r>
      <w:bookmarkEnd w:id="37"/>
      <w:r w:rsidRPr="3D37D1BE">
        <w:rPr>
          <w:lang w:val="nl-NL"/>
        </w:rPr>
        <w:t>: Een overzicht van de o</w:t>
      </w:r>
      <w:r w:rsidR="00101CF6">
        <w:rPr>
          <w:lang w:val="nl-NL"/>
        </w:rPr>
        <w:t>plossing</w:t>
      </w:r>
      <w:r w:rsidRPr="3D37D1BE">
        <w:rPr>
          <w:lang w:val="nl-NL"/>
        </w:rPr>
        <w:t>.</w:t>
      </w:r>
      <w:r w:rsidR="002E498D">
        <w:rPr>
          <w:lang w:val="nl-NL"/>
        </w:rPr>
        <w:t xml:space="preserve"> </w:t>
      </w:r>
    </w:p>
    <w:p w14:paraId="1B7BE1C2" w14:textId="57D6DFD7" w:rsidR="000B7004" w:rsidRPr="000B7004" w:rsidRDefault="000B7004" w:rsidP="000B7004">
      <w:pPr>
        <w:rPr>
          <w:lang w:val="nl-NL"/>
        </w:rPr>
      </w:pPr>
      <w:r>
        <w:rPr>
          <w:lang w:val="nl-NL"/>
        </w:rPr>
        <w:t xml:space="preserve">De reden dat de vergelijkingsmodule in twee delen is opgeknipt is omdat we discrepanties willen berekenen van wat zowel in puntenwolk is maar niet in de BIM en andersom. In </w:t>
      </w:r>
      <w:r w:rsidR="00807AE3">
        <w:rPr>
          <w:lang w:val="nl-NL"/>
        </w:rPr>
        <w:t xml:space="preserve">de </w:t>
      </w:r>
      <w:r>
        <w:rPr>
          <w:lang w:val="nl-NL"/>
        </w:rPr>
        <w:t>onderstaande</w:t>
      </w:r>
      <w:r w:rsidR="00807AE3">
        <w:rPr>
          <w:lang w:val="nl-NL"/>
        </w:rPr>
        <w:t xml:space="preserve"> tabel</w:t>
      </w:r>
      <w:r>
        <w:rPr>
          <w:lang w:val="nl-NL"/>
        </w:rPr>
        <w:t xml:space="preserve"> is beschreven hoe we daarmee tot antwoorden kunnen komen op de verschillende use cases. De resultaten van de use cases zijn te vinden in hoofdstuk </w:t>
      </w:r>
      <w:r>
        <w:rPr>
          <w:lang w:val="nl-NL"/>
        </w:rPr>
        <w:fldChar w:fldCharType="begin"/>
      </w:r>
      <w:r>
        <w:rPr>
          <w:lang w:val="nl-NL"/>
        </w:rPr>
        <w:instrText xml:space="preserve"> REF _Ref93397735 \r \h </w:instrText>
      </w:r>
      <w:r>
        <w:rPr>
          <w:lang w:val="nl-NL"/>
        </w:rPr>
      </w:r>
      <w:r>
        <w:rPr>
          <w:lang w:val="nl-NL"/>
        </w:rPr>
        <w:fldChar w:fldCharType="separate"/>
      </w:r>
      <w:r>
        <w:rPr>
          <w:lang w:val="nl-NL"/>
        </w:rPr>
        <w:t>3.2</w:t>
      </w:r>
      <w:r>
        <w:rPr>
          <w:lang w:val="nl-NL"/>
        </w:rPr>
        <w:fldChar w:fldCharType="end"/>
      </w:r>
      <w:r>
        <w:rPr>
          <w:lang w:val="nl-NL"/>
        </w:rPr>
        <w:t>.</w:t>
      </w:r>
    </w:p>
    <w:tbl>
      <w:tblPr>
        <w:tblW w:w="9966" w:type="dxa"/>
        <w:tblCellMar>
          <w:left w:w="0" w:type="dxa"/>
          <w:right w:w="0" w:type="dxa"/>
        </w:tblCellMar>
        <w:tblLook w:val="0420" w:firstRow="1" w:lastRow="0" w:firstColumn="0" w:lastColumn="0" w:noHBand="0" w:noVBand="1"/>
        <w:tblCaption w:val="Verschil tussen twee vergelijkingsmethoden"/>
      </w:tblPr>
      <w:tblGrid>
        <w:gridCol w:w="2446"/>
        <w:gridCol w:w="3760"/>
        <w:gridCol w:w="3760"/>
      </w:tblGrid>
      <w:tr w:rsidR="000B7004" w:rsidRPr="000B7004" w14:paraId="2A93E478" w14:textId="77777777" w:rsidTr="53846E03">
        <w:trPr>
          <w:trHeight w:val="238"/>
        </w:trPr>
        <w:tc>
          <w:tcPr>
            <w:tcW w:w="2446" w:type="dxa"/>
            <w:tcBorders>
              <w:top w:val="single" w:sz="8" w:space="0" w:color="FFFFFF" w:themeColor="background2"/>
              <w:left w:val="single" w:sz="8" w:space="0" w:color="FFFFFF" w:themeColor="background2"/>
              <w:bottom w:val="single" w:sz="24" w:space="0" w:color="FFFFFF" w:themeColor="background2"/>
              <w:right w:val="single" w:sz="8" w:space="0" w:color="FFFFFF" w:themeColor="background2"/>
            </w:tcBorders>
            <w:shd w:val="clear" w:color="auto" w:fill="E31937" w:themeFill="accent1"/>
            <w:tcMar>
              <w:top w:w="72" w:type="dxa"/>
              <w:left w:w="144" w:type="dxa"/>
              <w:bottom w:w="72" w:type="dxa"/>
              <w:right w:w="144" w:type="dxa"/>
            </w:tcMar>
            <w:hideMark/>
          </w:tcPr>
          <w:p w14:paraId="3FAECEB9" w14:textId="77777777" w:rsidR="000B7004" w:rsidRPr="000B7004" w:rsidRDefault="000B7004">
            <w:pPr>
              <w:rPr>
                <w:rFonts w:ascii="Times New Roman" w:eastAsia="Times New Roman" w:hAnsi="Times New Roman" w:cs="Times New Roman"/>
                <w:szCs w:val="24"/>
                <w:lang w:val="nl-NL" w:eastAsia="nl-NL"/>
              </w:rPr>
            </w:pPr>
          </w:p>
        </w:tc>
        <w:tc>
          <w:tcPr>
            <w:tcW w:w="3760" w:type="dxa"/>
            <w:tcBorders>
              <w:top w:val="single" w:sz="8" w:space="0" w:color="FFFFFF" w:themeColor="background2"/>
              <w:left w:val="single" w:sz="8" w:space="0" w:color="FFFFFF" w:themeColor="background2"/>
              <w:bottom w:val="single" w:sz="24" w:space="0" w:color="FFFFFF" w:themeColor="background2"/>
              <w:right w:val="single" w:sz="8" w:space="0" w:color="FFFFFF" w:themeColor="background2"/>
            </w:tcBorders>
            <w:shd w:val="clear" w:color="auto" w:fill="E31937" w:themeFill="accent1"/>
            <w:tcMar>
              <w:top w:w="72" w:type="dxa"/>
              <w:left w:w="144" w:type="dxa"/>
              <w:bottom w:w="72" w:type="dxa"/>
              <w:right w:w="144" w:type="dxa"/>
            </w:tcMar>
            <w:hideMark/>
          </w:tcPr>
          <w:p w14:paraId="303D66E0" w14:textId="0CD98720" w:rsidR="000B7004" w:rsidRPr="000B7004" w:rsidRDefault="000B7004" w:rsidP="000B7004">
            <w:pPr>
              <w:spacing w:after="0" w:line="240" w:lineRule="auto"/>
              <w:rPr>
                <w:rFonts w:ascii="Arial" w:eastAsia="Times New Roman" w:hAnsi="Arial" w:cs="Arial"/>
                <w:szCs w:val="36"/>
                <w:lang w:val="nl-NL" w:eastAsia="nl-NL"/>
              </w:rPr>
            </w:pPr>
            <w:r w:rsidRPr="000B7004">
              <w:rPr>
                <w:rFonts w:ascii="Arial" w:eastAsia="Times New Roman" w:hAnsi="Arial" w:cs="Arial"/>
                <w:b/>
                <w:bCs/>
                <w:color w:val="000000"/>
                <w:kern w:val="24"/>
                <w:szCs w:val="36"/>
                <w:lang w:val="nl-NL" w:eastAsia="nl-NL"/>
              </w:rPr>
              <w:t>Punten</w:t>
            </w:r>
            <w:r w:rsidR="001F689D">
              <w:rPr>
                <w:rFonts w:ascii="Arial" w:eastAsia="Times New Roman" w:hAnsi="Arial" w:cs="Arial"/>
                <w:b/>
                <w:bCs/>
                <w:color w:val="000000"/>
                <w:kern w:val="24"/>
                <w:szCs w:val="36"/>
                <w:lang w:val="nl-NL" w:eastAsia="nl-NL"/>
              </w:rPr>
              <w:t>wolk</w:t>
            </w:r>
            <w:r w:rsidRPr="000B7004">
              <w:rPr>
                <w:rFonts w:ascii="Arial" w:eastAsia="Times New Roman" w:hAnsi="Arial" w:cs="Arial"/>
                <w:b/>
                <w:bCs/>
                <w:color w:val="000000"/>
                <w:kern w:val="24"/>
                <w:szCs w:val="36"/>
                <w:lang w:val="nl-NL" w:eastAsia="nl-NL"/>
              </w:rPr>
              <w:t xml:space="preserve"> -&gt; BIM</w:t>
            </w:r>
          </w:p>
        </w:tc>
        <w:tc>
          <w:tcPr>
            <w:tcW w:w="3760" w:type="dxa"/>
            <w:tcBorders>
              <w:top w:val="single" w:sz="8" w:space="0" w:color="FFFFFF" w:themeColor="background2"/>
              <w:left w:val="single" w:sz="8" w:space="0" w:color="FFFFFF" w:themeColor="background2"/>
              <w:bottom w:val="single" w:sz="24" w:space="0" w:color="FFFFFF" w:themeColor="background2"/>
              <w:right w:val="single" w:sz="8" w:space="0" w:color="FFFFFF" w:themeColor="background2"/>
            </w:tcBorders>
            <w:shd w:val="clear" w:color="auto" w:fill="E31937" w:themeFill="accent1"/>
            <w:tcMar>
              <w:top w:w="72" w:type="dxa"/>
              <w:left w:w="144" w:type="dxa"/>
              <w:bottom w:w="72" w:type="dxa"/>
              <w:right w:w="144" w:type="dxa"/>
            </w:tcMar>
            <w:hideMark/>
          </w:tcPr>
          <w:p w14:paraId="3EA066C8" w14:textId="50C0FD4C" w:rsidR="000B7004" w:rsidRPr="000B7004" w:rsidRDefault="000B7004" w:rsidP="000B7004">
            <w:pPr>
              <w:spacing w:after="0" w:line="240" w:lineRule="auto"/>
              <w:rPr>
                <w:rFonts w:ascii="Arial" w:eastAsia="Times New Roman" w:hAnsi="Arial" w:cs="Arial"/>
                <w:szCs w:val="36"/>
                <w:lang w:val="nl-NL" w:eastAsia="nl-NL"/>
              </w:rPr>
            </w:pPr>
            <w:r w:rsidRPr="000B7004">
              <w:rPr>
                <w:rFonts w:ascii="Arial" w:eastAsia="Times New Roman" w:hAnsi="Arial" w:cs="Arial"/>
                <w:b/>
                <w:bCs/>
                <w:color w:val="000000"/>
                <w:kern w:val="24"/>
                <w:szCs w:val="36"/>
                <w:lang w:val="nl-NL" w:eastAsia="nl-NL"/>
              </w:rPr>
              <w:t>BIM -&gt; Punten</w:t>
            </w:r>
            <w:r w:rsidR="001F689D">
              <w:rPr>
                <w:rFonts w:ascii="Arial" w:eastAsia="Times New Roman" w:hAnsi="Arial" w:cs="Arial"/>
                <w:b/>
                <w:bCs/>
                <w:color w:val="000000"/>
                <w:kern w:val="24"/>
                <w:szCs w:val="36"/>
                <w:lang w:val="nl-NL" w:eastAsia="nl-NL"/>
              </w:rPr>
              <w:t>wolk</w:t>
            </w:r>
          </w:p>
        </w:tc>
      </w:tr>
      <w:tr w:rsidR="000B7004" w:rsidRPr="00E334B0" w14:paraId="790E45EF" w14:textId="77777777" w:rsidTr="53846E03">
        <w:trPr>
          <w:trHeight w:val="519"/>
        </w:trPr>
        <w:tc>
          <w:tcPr>
            <w:tcW w:w="2446" w:type="dxa"/>
            <w:tcBorders>
              <w:top w:val="single" w:sz="24" w:space="0" w:color="FFFFFF" w:themeColor="background2"/>
              <w:left w:val="single" w:sz="8" w:space="0" w:color="FFFFFF" w:themeColor="background2"/>
              <w:bottom w:val="single" w:sz="8" w:space="0" w:color="FFFFFF" w:themeColor="background2"/>
              <w:right w:val="single" w:sz="8" w:space="0" w:color="FFFFFF" w:themeColor="background2"/>
            </w:tcBorders>
            <w:shd w:val="clear" w:color="auto" w:fill="F4CCCE"/>
            <w:tcMar>
              <w:top w:w="72" w:type="dxa"/>
              <w:left w:w="144" w:type="dxa"/>
              <w:bottom w:w="72" w:type="dxa"/>
              <w:right w:w="144" w:type="dxa"/>
            </w:tcMar>
            <w:hideMark/>
          </w:tcPr>
          <w:p w14:paraId="06B092F5" w14:textId="77777777" w:rsidR="000B7004" w:rsidRPr="000B7004" w:rsidRDefault="000B7004" w:rsidP="000B7004">
            <w:pPr>
              <w:spacing w:after="0" w:line="240" w:lineRule="auto"/>
              <w:rPr>
                <w:rFonts w:ascii="Arial" w:eastAsia="Times New Roman" w:hAnsi="Arial" w:cs="Arial"/>
                <w:szCs w:val="36"/>
                <w:lang w:val="nl-NL" w:eastAsia="nl-NL"/>
              </w:rPr>
            </w:pPr>
            <w:r w:rsidRPr="000B7004">
              <w:rPr>
                <w:rFonts w:ascii="Arial" w:eastAsia="Times New Roman" w:hAnsi="Arial" w:cs="Arial"/>
                <w:color w:val="000000"/>
                <w:kern w:val="24"/>
                <w:szCs w:val="36"/>
                <w:lang w:val="nl-NL" w:eastAsia="nl-NL"/>
              </w:rPr>
              <w:t>Wat detecteer je?</w:t>
            </w:r>
          </w:p>
        </w:tc>
        <w:tc>
          <w:tcPr>
            <w:tcW w:w="3760" w:type="dxa"/>
            <w:tcBorders>
              <w:top w:val="single" w:sz="24" w:space="0" w:color="FFFFFF" w:themeColor="background2"/>
              <w:left w:val="single" w:sz="8" w:space="0" w:color="FFFFFF" w:themeColor="background2"/>
              <w:bottom w:val="single" w:sz="8" w:space="0" w:color="FFFFFF" w:themeColor="background2"/>
              <w:right w:val="single" w:sz="8" w:space="0" w:color="FFFFFF" w:themeColor="background2"/>
            </w:tcBorders>
            <w:shd w:val="clear" w:color="auto" w:fill="F4CCCE"/>
            <w:tcMar>
              <w:top w:w="72" w:type="dxa"/>
              <w:left w:w="144" w:type="dxa"/>
              <w:bottom w:w="72" w:type="dxa"/>
              <w:right w:w="144" w:type="dxa"/>
            </w:tcMar>
            <w:hideMark/>
          </w:tcPr>
          <w:p w14:paraId="3F027FCB" w14:textId="0E73B4C6" w:rsidR="000B7004" w:rsidRPr="000B7004" w:rsidRDefault="59F35921" w:rsidP="53846E03">
            <w:pPr>
              <w:spacing w:after="0" w:line="240" w:lineRule="auto"/>
              <w:rPr>
                <w:rFonts w:ascii="Arial" w:eastAsia="Times New Roman" w:hAnsi="Arial" w:cs="Arial"/>
                <w:lang w:val="nl-NL" w:eastAsia="nl-NL"/>
              </w:rPr>
            </w:pPr>
            <w:r w:rsidRPr="53846E03">
              <w:rPr>
                <w:rFonts w:ascii="Arial" w:eastAsia="Times New Roman" w:hAnsi="Arial" w:cs="Arial"/>
                <w:color w:val="000000"/>
                <w:kern w:val="24"/>
                <w:lang w:val="nl-NL" w:eastAsia="nl-NL"/>
              </w:rPr>
              <w:t xml:space="preserve">Aanbouw. Toevoegingen die niet in het </w:t>
            </w:r>
            <w:r w:rsidR="54A8A8C3" w:rsidRPr="53846E03">
              <w:rPr>
                <w:rFonts w:ascii="Arial" w:eastAsia="Times New Roman" w:hAnsi="Arial" w:cs="Arial"/>
                <w:color w:val="000000"/>
                <w:kern w:val="24"/>
                <w:lang w:val="nl-NL" w:eastAsia="nl-NL"/>
              </w:rPr>
              <w:t>BIM-model</w:t>
            </w:r>
            <w:r w:rsidRPr="53846E03">
              <w:rPr>
                <w:rFonts w:ascii="Arial" w:eastAsia="Times New Roman" w:hAnsi="Arial" w:cs="Arial"/>
                <w:color w:val="000000"/>
                <w:kern w:val="24"/>
                <w:lang w:val="nl-NL" w:eastAsia="nl-NL"/>
              </w:rPr>
              <w:t xml:space="preserve"> staan.</w:t>
            </w:r>
          </w:p>
        </w:tc>
        <w:tc>
          <w:tcPr>
            <w:tcW w:w="3760" w:type="dxa"/>
            <w:tcBorders>
              <w:top w:val="single" w:sz="24" w:space="0" w:color="FFFFFF" w:themeColor="background2"/>
              <w:left w:val="single" w:sz="8" w:space="0" w:color="FFFFFF" w:themeColor="background2"/>
              <w:bottom w:val="single" w:sz="8" w:space="0" w:color="FFFFFF" w:themeColor="background2"/>
              <w:right w:val="single" w:sz="8" w:space="0" w:color="FFFFFF" w:themeColor="background2"/>
            </w:tcBorders>
            <w:shd w:val="clear" w:color="auto" w:fill="F4CCCE"/>
            <w:tcMar>
              <w:top w:w="72" w:type="dxa"/>
              <w:left w:w="144" w:type="dxa"/>
              <w:bottom w:w="72" w:type="dxa"/>
              <w:right w:w="144" w:type="dxa"/>
            </w:tcMar>
            <w:hideMark/>
          </w:tcPr>
          <w:p w14:paraId="5DED70D3" w14:textId="77777777" w:rsidR="000B7004" w:rsidRPr="000B7004" w:rsidRDefault="000B7004" w:rsidP="000B7004">
            <w:pPr>
              <w:spacing w:after="0" w:line="240" w:lineRule="auto"/>
              <w:rPr>
                <w:rFonts w:ascii="Arial" w:eastAsia="Times New Roman" w:hAnsi="Arial" w:cs="Arial"/>
                <w:szCs w:val="36"/>
                <w:lang w:val="nl-NL" w:eastAsia="nl-NL"/>
              </w:rPr>
            </w:pPr>
            <w:r w:rsidRPr="000B7004">
              <w:rPr>
                <w:rFonts w:ascii="Arial" w:eastAsia="Times New Roman" w:hAnsi="Arial" w:cs="Arial"/>
                <w:color w:val="000000"/>
                <w:kern w:val="24"/>
                <w:szCs w:val="36"/>
                <w:lang w:val="nl-NL" w:eastAsia="nl-NL"/>
              </w:rPr>
              <w:t>Verwijderingen. Objecten die niet in de puntenwolk staan</w:t>
            </w:r>
          </w:p>
        </w:tc>
      </w:tr>
      <w:tr w:rsidR="000B7004" w:rsidRPr="00E334B0" w14:paraId="611F1978" w14:textId="77777777" w:rsidTr="53846E03">
        <w:trPr>
          <w:trHeight w:val="541"/>
        </w:trPr>
        <w:tc>
          <w:tcPr>
            <w:tcW w:w="2446" w:type="dxa"/>
            <w:tcBorders>
              <w:top w:val="single" w:sz="8" w:space="0" w:color="FFFFFF" w:themeColor="background2"/>
              <w:left w:val="single" w:sz="8" w:space="0" w:color="FFFFFF" w:themeColor="background2"/>
              <w:bottom w:val="single" w:sz="8" w:space="0" w:color="FFFFFF" w:themeColor="background2"/>
              <w:right w:val="single" w:sz="8" w:space="0" w:color="FFFFFF" w:themeColor="background2"/>
            </w:tcBorders>
            <w:shd w:val="clear" w:color="auto" w:fill="FAE7E8"/>
            <w:tcMar>
              <w:top w:w="72" w:type="dxa"/>
              <w:left w:w="144" w:type="dxa"/>
              <w:bottom w:w="72" w:type="dxa"/>
              <w:right w:w="144" w:type="dxa"/>
            </w:tcMar>
            <w:hideMark/>
          </w:tcPr>
          <w:p w14:paraId="339DE89F" w14:textId="77777777" w:rsidR="000B7004" w:rsidRPr="000B7004" w:rsidRDefault="000B7004" w:rsidP="000B7004">
            <w:pPr>
              <w:spacing w:after="0" w:line="240" w:lineRule="auto"/>
              <w:rPr>
                <w:rFonts w:ascii="Arial" w:eastAsia="Times New Roman" w:hAnsi="Arial" w:cs="Arial"/>
                <w:szCs w:val="36"/>
                <w:lang w:val="nl-NL" w:eastAsia="nl-NL"/>
              </w:rPr>
            </w:pPr>
            <w:r w:rsidRPr="000B7004">
              <w:rPr>
                <w:rFonts w:ascii="Arial" w:eastAsia="Times New Roman" w:hAnsi="Arial" w:cs="Arial"/>
                <w:color w:val="000000"/>
                <w:kern w:val="24"/>
                <w:szCs w:val="36"/>
                <w:lang w:val="nl-NL" w:eastAsia="nl-NL"/>
              </w:rPr>
              <w:t>Wat mis je?</w:t>
            </w:r>
          </w:p>
        </w:tc>
        <w:tc>
          <w:tcPr>
            <w:tcW w:w="3760" w:type="dxa"/>
            <w:tcBorders>
              <w:top w:val="single" w:sz="8" w:space="0" w:color="FFFFFF" w:themeColor="background2"/>
              <w:left w:val="single" w:sz="8" w:space="0" w:color="FFFFFF" w:themeColor="background2"/>
              <w:bottom w:val="single" w:sz="8" w:space="0" w:color="FFFFFF" w:themeColor="background2"/>
              <w:right w:val="single" w:sz="8" w:space="0" w:color="FFFFFF" w:themeColor="background2"/>
            </w:tcBorders>
            <w:shd w:val="clear" w:color="auto" w:fill="FAE7E8"/>
            <w:tcMar>
              <w:top w:w="72" w:type="dxa"/>
              <w:left w:w="144" w:type="dxa"/>
              <w:bottom w:w="72" w:type="dxa"/>
              <w:right w:w="144" w:type="dxa"/>
            </w:tcMar>
            <w:hideMark/>
          </w:tcPr>
          <w:p w14:paraId="4BF1ECE9" w14:textId="77777777" w:rsidR="000B7004" w:rsidRPr="000B7004" w:rsidRDefault="000B7004" w:rsidP="000B7004">
            <w:pPr>
              <w:spacing w:after="0" w:line="240" w:lineRule="auto"/>
              <w:rPr>
                <w:rFonts w:ascii="Arial" w:eastAsia="Times New Roman" w:hAnsi="Arial" w:cs="Arial"/>
                <w:szCs w:val="36"/>
                <w:lang w:val="nl-NL" w:eastAsia="nl-NL"/>
              </w:rPr>
            </w:pPr>
            <w:r w:rsidRPr="000B7004">
              <w:rPr>
                <w:rFonts w:ascii="Arial" w:eastAsia="Times New Roman" w:hAnsi="Arial" w:cs="Arial"/>
                <w:color w:val="000000"/>
                <w:kern w:val="24"/>
                <w:szCs w:val="36"/>
                <w:lang w:val="nl-NL" w:eastAsia="nl-NL"/>
              </w:rPr>
              <w:t>Verwijderingen. Objecten die niet in de puntenwolk staan.</w:t>
            </w:r>
          </w:p>
        </w:tc>
        <w:tc>
          <w:tcPr>
            <w:tcW w:w="3760" w:type="dxa"/>
            <w:tcBorders>
              <w:top w:val="single" w:sz="8" w:space="0" w:color="FFFFFF" w:themeColor="background2"/>
              <w:left w:val="single" w:sz="8" w:space="0" w:color="FFFFFF" w:themeColor="background2"/>
              <w:bottom w:val="single" w:sz="8" w:space="0" w:color="FFFFFF" w:themeColor="background2"/>
              <w:right w:val="single" w:sz="8" w:space="0" w:color="FFFFFF" w:themeColor="background2"/>
            </w:tcBorders>
            <w:shd w:val="clear" w:color="auto" w:fill="FAE7E8"/>
            <w:tcMar>
              <w:top w:w="72" w:type="dxa"/>
              <w:left w:w="144" w:type="dxa"/>
              <w:bottom w:w="72" w:type="dxa"/>
              <w:right w:w="144" w:type="dxa"/>
            </w:tcMar>
            <w:hideMark/>
          </w:tcPr>
          <w:p w14:paraId="1B1A759F" w14:textId="5FF8242C" w:rsidR="000B7004" w:rsidRPr="000B7004" w:rsidRDefault="59F35921" w:rsidP="53846E03">
            <w:pPr>
              <w:spacing w:after="0" w:line="240" w:lineRule="auto"/>
              <w:rPr>
                <w:rFonts w:ascii="Arial" w:eastAsia="Times New Roman" w:hAnsi="Arial" w:cs="Arial"/>
                <w:lang w:val="nl-NL" w:eastAsia="nl-NL"/>
              </w:rPr>
            </w:pPr>
            <w:r w:rsidRPr="53846E03">
              <w:rPr>
                <w:rFonts w:ascii="Arial" w:eastAsia="Times New Roman" w:hAnsi="Arial" w:cs="Arial"/>
                <w:color w:val="000000"/>
                <w:kern w:val="24"/>
                <w:lang w:val="nl-NL" w:eastAsia="nl-NL"/>
              </w:rPr>
              <w:t xml:space="preserve">Aanbouw. Toevoegingen die niet in het </w:t>
            </w:r>
            <w:r w:rsidR="52430B29" w:rsidRPr="53846E03">
              <w:rPr>
                <w:rFonts w:ascii="Arial" w:eastAsia="Times New Roman" w:hAnsi="Arial" w:cs="Arial"/>
                <w:color w:val="000000"/>
                <w:kern w:val="24"/>
                <w:lang w:val="nl-NL" w:eastAsia="nl-NL"/>
              </w:rPr>
              <w:t>BIM-model</w:t>
            </w:r>
            <w:r w:rsidRPr="53846E03">
              <w:rPr>
                <w:rFonts w:ascii="Arial" w:eastAsia="Times New Roman" w:hAnsi="Arial" w:cs="Arial"/>
                <w:color w:val="000000"/>
                <w:kern w:val="24"/>
                <w:lang w:val="nl-NL" w:eastAsia="nl-NL"/>
              </w:rPr>
              <w:t xml:space="preserve"> staan.</w:t>
            </w:r>
          </w:p>
        </w:tc>
      </w:tr>
    </w:tbl>
    <w:p w14:paraId="07376564" w14:textId="7532CA1C" w:rsidR="00A04444" w:rsidRDefault="00A04444" w:rsidP="00A04444">
      <w:pPr>
        <w:pStyle w:val="Kop2"/>
        <w:rPr>
          <w:lang w:val="nl-NL"/>
        </w:rPr>
      </w:pPr>
      <w:bookmarkStart w:id="38" w:name="_Toc86672290"/>
      <w:bookmarkStart w:id="39" w:name="_Toc86674420"/>
      <w:bookmarkStart w:id="40" w:name="_Toc86674492"/>
      <w:bookmarkStart w:id="41" w:name="_Toc86695058"/>
      <w:bookmarkStart w:id="42" w:name="_Toc86700804"/>
      <w:bookmarkStart w:id="43" w:name="_Toc86701032"/>
      <w:bookmarkStart w:id="44" w:name="_Toc93389814"/>
      <w:bookmarkStart w:id="45" w:name="_Toc93398467"/>
      <w:bookmarkStart w:id="46" w:name="_Toc93399378"/>
      <w:r>
        <w:rPr>
          <w:lang w:val="nl-NL"/>
        </w:rPr>
        <w:t>Gebruik applicatie</w:t>
      </w:r>
      <w:bookmarkEnd w:id="38"/>
      <w:bookmarkEnd w:id="39"/>
      <w:bookmarkEnd w:id="40"/>
      <w:bookmarkEnd w:id="41"/>
      <w:bookmarkEnd w:id="42"/>
      <w:bookmarkEnd w:id="43"/>
      <w:bookmarkEnd w:id="44"/>
      <w:bookmarkEnd w:id="45"/>
      <w:bookmarkEnd w:id="46"/>
    </w:p>
    <w:p w14:paraId="626E4EFA" w14:textId="2BB44532" w:rsidR="00A04444" w:rsidRDefault="003C3591" w:rsidP="002C0F0B">
      <w:pPr>
        <w:spacing w:after="160" w:line="259" w:lineRule="auto"/>
        <w:jc w:val="both"/>
        <w:rPr>
          <w:lang w:val="nl-NL" w:eastAsia="nl-NL"/>
        </w:rPr>
      </w:pPr>
      <w:r w:rsidRPr="001C4B26">
        <w:rPr>
          <w:lang w:val="nl-NL" w:eastAsia="nl-NL"/>
        </w:rPr>
        <w:t xml:space="preserve">De </w:t>
      </w:r>
      <w:r w:rsidR="0081044E" w:rsidRPr="001C4B26">
        <w:rPr>
          <w:lang w:val="nl-NL" w:eastAsia="nl-NL"/>
        </w:rPr>
        <w:t>ontwikkelde</w:t>
      </w:r>
      <w:r w:rsidRPr="001C4B26">
        <w:rPr>
          <w:lang w:val="nl-NL" w:eastAsia="nl-NL"/>
        </w:rPr>
        <w:t xml:space="preserve"> code is in een .zip bestand aan de gemeente Den Haag geleverd. </w:t>
      </w:r>
      <w:r>
        <w:rPr>
          <w:lang w:val="nl-NL" w:eastAsia="nl-NL"/>
        </w:rPr>
        <w:t>Hier bevinden zich ook de Readme</w:t>
      </w:r>
      <w:r w:rsidR="00CD64EC">
        <w:rPr>
          <w:lang w:val="nl-NL" w:eastAsia="nl-NL"/>
        </w:rPr>
        <w:t>.md</w:t>
      </w:r>
      <w:r>
        <w:rPr>
          <w:lang w:val="nl-NL" w:eastAsia="nl-NL"/>
        </w:rPr>
        <w:t xml:space="preserve"> bestanden waarin wordt uitgelegd hoe de code </w:t>
      </w:r>
      <w:r w:rsidR="00CD64EC">
        <w:rPr>
          <w:lang w:val="nl-NL" w:eastAsia="nl-NL"/>
        </w:rPr>
        <w:t>moet</w:t>
      </w:r>
      <w:r>
        <w:rPr>
          <w:lang w:val="nl-NL" w:eastAsia="nl-NL"/>
        </w:rPr>
        <w:t xml:space="preserve"> worden gebruik</w:t>
      </w:r>
      <w:r w:rsidR="00F72F7D">
        <w:rPr>
          <w:lang w:val="nl-NL" w:eastAsia="nl-NL"/>
        </w:rPr>
        <w:t>t</w:t>
      </w:r>
      <w:r>
        <w:rPr>
          <w:lang w:val="nl-NL" w:eastAsia="nl-NL"/>
        </w:rPr>
        <w:t xml:space="preserve">. Op deze manier kan de gemeente zelf </w:t>
      </w:r>
      <w:r w:rsidR="00FA7A77">
        <w:rPr>
          <w:lang w:val="nl-NL" w:eastAsia="nl-NL"/>
        </w:rPr>
        <w:t xml:space="preserve">de </w:t>
      </w:r>
      <w:r>
        <w:rPr>
          <w:lang w:val="nl-NL" w:eastAsia="nl-NL"/>
        </w:rPr>
        <w:t xml:space="preserve">pipeline opzetten en aanpassingen </w:t>
      </w:r>
      <w:r w:rsidR="00FA7A77">
        <w:rPr>
          <w:lang w:val="nl-NL" w:eastAsia="nl-NL"/>
        </w:rPr>
        <w:t xml:space="preserve">doorvoeren </w:t>
      </w:r>
      <w:r>
        <w:rPr>
          <w:lang w:val="nl-NL" w:eastAsia="nl-NL"/>
        </w:rPr>
        <w:t xml:space="preserve">aan de code. </w:t>
      </w:r>
    </w:p>
    <w:p w14:paraId="076B44B0" w14:textId="0F662781" w:rsidR="00672109" w:rsidRDefault="2AAA57B4" w:rsidP="00F701F1">
      <w:pPr>
        <w:spacing w:after="160" w:line="259" w:lineRule="auto"/>
        <w:jc w:val="both"/>
        <w:rPr>
          <w:lang w:val="nl-NL" w:eastAsia="nl-NL"/>
        </w:rPr>
      </w:pPr>
      <w:r>
        <w:rPr>
          <w:lang w:val="nl-NL" w:eastAsia="nl-NL"/>
        </w:rPr>
        <w:t xml:space="preserve">CGI heeft daarnaast verschillende </w:t>
      </w:r>
      <w:r w:rsidRPr="0015493C">
        <w:rPr>
          <w:lang w:val="nl-NL" w:eastAsia="nl-NL"/>
        </w:rPr>
        <w:t xml:space="preserve">APIs </w:t>
      </w:r>
      <w:r w:rsidR="08E2A222" w:rsidRPr="0015493C">
        <w:rPr>
          <w:lang w:val="nl-NL" w:eastAsia="nl-NL"/>
        </w:rPr>
        <w:t>ontwikkeld waar</w:t>
      </w:r>
      <w:r w:rsidR="44A64479" w:rsidRPr="0015493C">
        <w:rPr>
          <w:lang w:val="nl-NL" w:eastAsia="nl-NL"/>
        </w:rPr>
        <w:t xml:space="preserve">mee op een laagdrempelige en gebruiksvriendelijke manier </w:t>
      </w:r>
      <w:r w:rsidR="08E2A222" w:rsidRPr="0015493C">
        <w:rPr>
          <w:lang w:val="nl-NL" w:eastAsia="nl-NL"/>
        </w:rPr>
        <w:t xml:space="preserve">de pipeline automatisch </w:t>
      </w:r>
      <w:r w:rsidRPr="0015493C">
        <w:rPr>
          <w:lang w:val="nl-NL" w:eastAsia="nl-NL"/>
        </w:rPr>
        <w:t>wordt gestart</w:t>
      </w:r>
      <w:r w:rsidR="0EF86690">
        <w:rPr>
          <w:lang w:val="nl-NL" w:eastAsia="nl-NL"/>
        </w:rPr>
        <w:t xml:space="preserve"> en de resultaten kunnen worden opgevraagd</w:t>
      </w:r>
      <w:r w:rsidRPr="0015493C">
        <w:rPr>
          <w:lang w:val="nl-NL" w:eastAsia="nl-NL"/>
        </w:rPr>
        <w:t xml:space="preserve">. </w:t>
      </w:r>
      <w:r w:rsidR="31212456" w:rsidRPr="0015493C">
        <w:rPr>
          <w:lang w:val="nl-NL" w:eastAsia="nl-NL"/>
        </w:rPr>
        <w:t>In de Post-request</w:t>
      </w:r>
      <w:r w:rsidRPr="0015493C">
        <w:rPr>
          <w:lang w:val="nl-NL" w:eastAsia="nl-NL"/>
        </w:rPr>
        <w:t xml:space="preserve"> kunnen de </w:t>
      </w:r>
      <w:r w:rsidR="432A3F8D" w:rsidRPr="0015493C">
        <w:rPr>
          <w:lang w:val="nl-NL" w:eastAsia="nl-NL"/>
        </w:rPr>
        <w:t>URL’s</w:t>
      </w:r>
      <w:r w:rsidRPr="0015493C">
        <w:rPr>
          <w:lang w:val="nl-NL" w:eastAsia="nl-NL"/>
        </w:rPr>
        <w:t xml:space="preserve"> van een puntenwolk bestand en een </w:t>
      </w:r>
      <w:r w:rsidR="432A3F8D" w:rsidRPr="0015493C">
        <w:rPr>
          <w:lang w:val="nl-NL" w:eastAsia="nl-NL"/>
        </w:rPr>
        <w:t>BIM-bestand</w:t>
      </w:r>
      <w:r w:rsidRPr="0015493C">
        <w:rPr>
          <w:lang w:val="nl-NL" w:eastAsia="nl-NL"/>
        </w:rPr>
        <w:t xml:space="preserve"> ingevoerd worden. De puntenwolk </w:t>
      </w:r>
      <w:r>
        <w:rPr>
          <w:lang w:val="nl-NL" w:eastAsia="nl-NL"/>
        </w:rPr>
        <w:t xml:space="preserve">kan in elk formaat waarmee CloudCompare kan werken. </w:t>
      </w:r>
      <w:r w:rsidRPr="00290F6B">
        <w:rPr>
          <w:lang w:val="nl-NL" w:eastAsia="nl-NL"/>
        </w:rPr>
        <w:t xml:space="preserve">Voor de volledige lijst van mogelijke invoermogelijkheden kan de </w:t>
      </w:r>
      <w:commentRangeStart w:id="47"/>
      <w:r w:rsidRPr="00290F6B">
        <w:rPr>
          <w:lang w:val="nl-NL" w:eastAsia="nl-NL"/>
        </w:rPr>
        <w:t>CloudCompareWiki</w:t>
      </w:r>
      <w:commentRangeEnd w:id="47"/>
      <w:r w:rsidR="2C821B05">
        <w:rPr>
          <w:rStyle w:val="Verwijzingopmerking"/>
        </w:rPr>
        <w:commentReference w:id="47"/>
      </w:r>
      <w:r w:rsidR="00672109" w:rsidRPr="5436F8AD">
        <w:rPr>
          <w:rStyle w:val="Voetnootmarkering"/>
          <w:i/>
          <w:iCs/>
          <w:lang w:eastAsia="nl-NL"/>
        </w:rPr>
        <w:footnoteReference w:id="2"/>
      </w:r>
      <w:r w:rsidRPr="00290F6B">
        <w:rPr>
          <w:lang w:val="nl-NL" w:eastAsia="nl-NL"/>
        </w:rPr>
        <w:t xml:space="preserve"> bekeken worden. </w:t>
      </w:r>
      <w:r>
        <w:rPr>
          <w:lang w:val="nl-NL" w:eastAsia="nl-NL"/>
        </w:rPr>
        <w:t xml:space="preserve">Het </w:t>
      </w:r>
      <w:r w:rsidR="432A3F8D">
        <w:rPr>
          <w:lang w:val="nl-NL" w:eastAsia="nl-NL"/>
        </w:rPr>
        <w:t>BIM-bestand</w:t>
      </w:r>
      <w:r>
        <w:rPr>
          <w:lang w:val="nl-NL" w:eastAsia="nl-NL"/>
        </w:rPr>
        <w:t xml:space="preserve"> moet een </w:t>
      </w:r>
      <w:r w:rsidR="432A3F8D">
        <w:rPr>
          <w:lang w:val="nl-NL" w:eastAsia="nl-NL"/>
        </w:rPr>
        <w:t>IFC-bestand</w:t>
      </w:r>
      <w:r>
        <w:rPr>
          <w:lang w:val="nl-NL" w:eastAsia="nl-NL"/>
        </w:rPr>
        <w:t xml:space="preserve"> zijn. </w:t>
      </w:r>
    </w:p>
    <w:p w14:paraId="40B63A39" w14:textId="468D7CF0" w:rsidR="00521BA5" w:rsidRDefault="31212456" w:rsidP="00F701F1">
      <w:pPr>
        <w:spacing w:after="160" w:line="259" w:lineRule="auto"/>
        <w:jc w:val="both"/>
        <w:rPr>
          <w:lang w:val="nl-NL" w:eastAsia="nl-NL"/>
        </w:rPr>
      </w:pPr>
      <w:r w:rsidRPr="0015493C">
        <w:rPr>
          <w:lang w:val="nl-NL" w:eastAsia="nl-NL"/>
        </w:rPr>
        <w:t>Met behulp van de Get-requests kunnen d</w:t>
      </w:r>
      <w:r w:rsidR="2AAA57B4" w:rsidRPr="0015493C">
        <w:rPr>
          <w:lang w:val="nl-NL" w:eastAsia="nl-NL"/>
        </w:rPr>
        <w:t xml:space="preserve">e logs en de resultaten opgehaald worden. In de resultaten map staan zowel de tussenresultaten als de eindresultaten. </w:t>
      </w:r>
      <w:r w:rsidR="50509DC9" w:rsidRPr="0015493C">
        <w:rPr>
          <w:lang w:val="nl-NL" w:eastAsia="nl-NL"/>
        </w:rPr>
        <w:t xml:space="preserve">In hoofdstuk </w:t>
      </w:r>
      <w:r w:rsidR="00CC7BA5" w:rsidRPr="0015493C">
        <w:rPr>
          <w:lang w:val="nl-NL" w:eastAsia="nl-NL"/>
        </w:rPr>
        <w:fldChar w:fldCharType="begin"/>
      </w:r>
      <w:r w:rsidR="00CC7BA5" w:rsidRPr="0015493C">
        <w:rPr>
          <w:lang w:val="nl-NL" w:eastAsia="nl-NL"/>
        </w:rPr>
        <w:instrText xml:space="preserve"> REF _Ref86667251 \r \h </w:instrText>
      </w:r>
      <w:r w:rsidR="00F701F1" w:rsidRPr="0015493C">
        <w:rPr>
          <w:lang w:val="nl-NL" w:eastAsia="nl-NL"/>
        </w:rPr>
        <w:instrText xml:space="preserve"> \* MERGEFORMAT </w:instrText>
      </w:r>
      <w:r w:rsidR="00CC7BA5" w:rsidRPr="0015493C">
        <w:rPr>
          <w:lang w:val="nl-NL" w:eastAsia="nl-NL"/>
        </w:rPr>
      </w:r>
      <w:r w:rsidR="00CC7BA5" w:rsidRPr="0015493C">
        <w:rPr>
          <w:lang w:val="nl-NL" w:eastAsia="nl-NL"/>
        </w:rPr>
        <w:fldChar w:fldCharType="separate"/>
      </w:r>
      <w:r w:rsidR="50509DC9" w:rsidRPr="0015493C">
        <w:rPr>
          <w:lang w:val="nl-NL" w:eastAsia="nl-NL"/>
        </w:rPr>
        <w:t>3.</w:t>
      </w:r>
      <w:r w:rsidR="0EF86690">
        <w:rPr>
          <w:lang w:val="nl-NL" w:eastAsia="nl-NL"/>
        </w:rPr>
        <w:t>3</w:t>
      </w:r>
      <w:r w:rsidR="00CC7BA5" w:rsidRPr="0015493C">
        <w:rPr>
          <w:lang w:val="nl-NL" w:eastAsia="nl-NL"/>
        </w:rPr>
        <w:fldChar w:fldCharType="end"/>
      </w:r>
      <w:r w:rsidR="50509DC9" w:rsidRPr="0015493C">
        <w:rPr>
          <w:lang w:val="nl-NL" w:eastAsia="nl-NL"/>
        </w:rPr>
        <w:t xml:space="preserve"> worden de output bestanden</w:t>
      </w:r>
      <w:r w:rsidR="64D2ECC0" w:rsidRPr="0015493C">
        <w:rPr>
          <w:lang w:val="nl-NL" w:eastAsia="nl-NL"/>
        </w:rPr>
        <w:t xml:space="preserve"> in detail</w:t>
      </w:r>
      <w:r w:rsidR="50509DC9" w:rsidRPr="0015493C">
        <w:rPr>
          <w:lang w:val="nl-NL" w:eastAsia="nl-NL"/>
        </w:rPr>
        <w:t xml:space="preserve"> beschreven. </w:t>
      </w:r>
      <w:r w:rsidR="21A86845" w:rsidRPr="0015493C">
        <w:rPr>
          <w:lang w:val="nl-NL" w:eastAsia="nl-NL"/>
        </w:rPr>
        <w:t>Alle e</w:t>
      </w:r>
      <w:r w:rsidRPr="0015493C">
        <w:rPr>
          <w:lang w:val="nl-NL" w:eastAsia="nl-NL"/>
        </w:rPr>
        <w:t xml:space="preserve">ndpoints worden om veiligheidsredenen beschermd door API-keys, die aan Den Haag zijn verstrekt. De </w:t>
      </w:r>
      <w:r w:rsidR="21A86845" w:rsidRPr="0015493C">
        <w:rPr>
          <w:lang w:val="nl-NL" w:eastAsia="nl-NL"/>
        </w:rPr>
        <w:t>APIs</w:t>
      </w:r>
      <w:r w:rsidRPr="0015493C">
        <w:rPr>
          <w:lang w:val="nl-NL" w:eastAsia="nl-NL"/>
        </w:rPr>
        <w:t xml:space="preserve"> worden</w:t>
      </w:r>
      <w:r w:rsidR="0EF86690">
        <w:rPr>
          <w:lang w:val="nl-NL" w:eastAsia="nl-NL"/>
        </w:rPr>
        <w:t xml:space="preserve"> in figuur 2</w:t>
      </w:r>
      <w:r w:rsidRPr="0015493C">
        <w:rPr>
          <w:lang w:val="nl-NL" w:eastAsia="nl-NL"/>
        </w:rPr>
        <w:t xml:space="preserve"> weergegeven in</w:t>
      </w:r>
      <w:r w:rsidR="0EF86690">
        <w:rPr>
          <w:lang w:val="nl-NL" w:eastAsia="nl-NL"/>
        </w:rPr>
        <w:t xml:space="preserve"> de vorm van</w:t>
      </w:r>
      <w:r w:rsidRPr="0015493C">
        <w:rPr>
          <w:lang w:val="nl-NL" w:eastAsia="nl-NL"/>
        </w:rPr>
        <w:t xml:space="preserve"> Swagger UI, waar ze kunnen worden </w:t>
      </w:r>
      <w:r w:rsidR="0EF86690">
        <w:rPr>
          <w:lang w:val="nl-NL" w:eastAsia="nl-NL"/>
        </w:rPr>
        <w:t>getest</w:t>
      </w:r>
      <w:r w:rsidR="6A044031" w:rsidRPr="0015493C">
        <w:rPr>
          <w:lang w:val="nl-NL" w:eastAsia="nl-NL"/>
        </w:rPr>
        <w:t xml:space="preserve">. Bovendien worden de </w:t>
      </w:r>
      <w:r w:rsidR="21A86845" w:rsidRPr="0015493C">
        <w:rPr>
          <w:lang w:val="nl-NL" w:eastAsia="nl-NL"/>
        </w:rPr>
        <w:t xml:space="preserve">APIs </w:t>
      </w:r>
      <w:r w:rsidR="6A044031" w:rsidRPr="0015493C">
        <w:rPr>
          <w:lang w:val="nl-NL" w:eastAsia="nl-NL"/>
        </w:rPr>
        <w:t xml:space="preserve">van het </w:t>
      </w:r>
      <w:r w:rsidR="523A606F">
        <w:rPr>
          <w:lang w:val="nl-NL" w:eastAsia="nl-NL"/>
        </w:rPr>
        <w:t>andere</w:t>
      </w:r>
      <w:r w:rsidR="6A044031" w:rsidRPr="0015493C">
        <w:rPr>
          <w:lang w:val="nl-NL" w:eastAsia="nl-NL"/>
        </w:rPr>
        <w:t xml:space="preserve"> project (LiDAR) ook geleverd samen met de </w:t>
      </w:r>
      <w:r w:rsidR="21A86845" w:rsidRPr="0015493C">
        <w:rPr>
          <w:lang w:val="nl-NL" w:eastAsia="nl-NL"/>
        </w:rPr>
        <w:t xml:space="preserve">APIs </w:t>
      </w:r>
      <w:r w:rsidR="6A044031" w:rsidRPr="0015493C">
        <w:rPr>
          <w:lang w:val="nl-NL" w:eastAsia="nl-NL"/>
        </w:rPr>
        <w:t>van dit project (LiDAR</w:t>
      </w:r>
      <w:r w:rsidR="21A86845" w:rsidRPr="0015493C">
        <w:rPr>
          <w:lang w:val="nl-NL" w:eastAsia="nl-NL"/>
        </w:rPr>
        <w:t>-</w:t>
      </w:r>
      <w:r w:rsidR="6A044031" w:rsidRPr="0015493C">
        <w:rPr>
          <w:lang w:val="nl-NL" w:eastAsia="nl-NL"/>
        </w:rPr>
        <w:t>BIM).</w:t>
      </w:r>
      <w:r w:rsidR="0EF86690">
        <w:rPr>
          <w:lang w:val="nl-NL" w:eastAsia="nl-NL"/>
        </w:rPr>
        <w:t xml:space="preserve"> De URL van deze </w:t>
      </w:r>
      <w:r w:rsidR="4533D2A2">
        <w:rPr>
          <w:lang w:val="nl-NL" w:eastAsia="nl-NL"/>
        </w:rPr>
        <w:t>API-collectie</w:t>
      </w:r>
      <w:r w:rsidR="0EF86690">
        <w:rPr>
          <w:lang w:val="nl-NL" w:eastAsia="nl-NL"/>
        </w:rPr>
        <w:t xml:space="preserve"> is met Den Haag gedeeld</w:t>
      </w:r>
      <w:r w:rsidR="00971EF8" w:rsidRPr="5436F8AD">
        <w:rPr>
          <w:rStyle w:val="Voetnootmarkering"/>
          <w:i/>
          <w:iCs/>
        </w:rPr>
        <w:footnoteReference w:id="3"/>
      </w:r>
      <w:commentRangeStart w:id="48"/>
      <w:r w:rsidR="0EF86690" w:rsidRPr="00E334B0">
        <w:rPr>
          <w:rStyle w:val="Voetnootmarkering"/>
          <w:i/>
          <w:rPrChange w:id="49" w:author="Jan van Velsen" w:date="2022-01-24T10:33:00Z">
            <w:rPr>
              <w:lang w:val="nl-NL" w:eastAsia="nl-NL"/>
            </w:rPr>
          </w:rPrChange>
        </w:rPr>
        <w:t>.</w:t>
      </w:r>
      <w:commentRangeEnd w:id="48"/>
      <w:r w:rsidR="7BED8EF4">
        <w:rPr>
          <w:rStyle w:val="Verwijzingopmerking"/>
        </w:rPr>
        <w:commentReference w:id="48"/>
      </w:r>
    </w:p>
    <w:p w14:paraId="6C3E12B1" w14:textId="174D2CF8" w:rsidR="007E4D98" w:rsidRDefault="009F5611" w:rsidP="007E4D98">
      <w:pPr>
        <w:keepNext/>
        <w:spacing w:after="160" w:line="259" w:lineRule="auto"/>
        <w:jc w:val="both"/>
      </w:pPr>
      <w:r>
        <w:rPr>
          <w:noProof/>
          <w:lang w:val="nl-NL" w:eastAsia="nl-NL"/>
        </w:rPr>
        <w:drawing>
          <wp:inline distT="0" distB="0" distL="0" distR="0" wp14:anchorId="74804209" wp14:editId="512CBC26">
            <wp:extent cx="5135880" cy="3315466"/>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8440" cy="3375218"/>
                    </a:xfrm>
                    <a:prstGeom prst="rect">
                      <a:avLst/>
                    </a:prstGeom>
                  </pic:spPr>
                </pic:pic>
              </a:graphicData>
            </a:graphic>
          </wp:inline>
        </w:drawing>
      </w:r>
    </w:p>
    <w:p w14:paraId="2F759F9F" w14:textId="08E22E31" w:rsidR="00F174F0" w:rsidRDefault="007E4D98" w:rsidP="00521BA5">
      <w:pPr>
        <w:pStyle w:val="Bijschrift"/>
        <w:jc w:val="both"/>
        <w:rPr>
          <w:lang w:val="nl-NL"/>
        </w:rPr>
      </w:pPr>
      <w:r w:rsidRPr="00385EDE">
        <w:rPr>
          <w:lang w:val="nl-NL"/>
        </w:rPr>
        <w:t xml:space="preserve">Figuur </w:t>
      </w:r>
      <w:r>
        <w:fldChar w:fldCharType="begin"/>
      </w:r>
      <w:r w:rsidRPr="00385EDE">
        <w:rPr>
          <w:lang w:val="nl-NL"/>
        </w:rPr>
        <w:instrText xml:space="preserve"> SEQ Figuur \* ARABIC </w:instrText>
      </w:r>
      <w:r>
        <w:fldChar w:fldCharType="separate"/>
      </w:r>
      <w:r w:rsidR="00DE7166">
        <w:rPr>
          <w:noProof/>
          <w:lang w:val="nl-NL"/>
        </w:rPr>
        <w:t>2</w:t>
      </w:r>
      <w:r>
        <w:fldChar w:fldCharType="end"/>
      </w:r>
      <w:r w:rsidRPr="00385EDE">
        <w:rPr>
          <w:lang w:val="nl-NL"/>
        </w:rPr>
        <w:t xml:space="preserve">: De </w:t>
      </w:r>
      <w:r w:rsidR="0015493C">
        <w:rPr>
          <w:lang w:val="nl-NL"/>
        </w:rPr>
        <w:t>APIs</w:t>
      </w:r>
      <w:r w:rsidRPr="00385EDE">
        <w:rPr>
          <w:lang w:val="nl-NL"/>
        </w:rPr>
        <w:t xml:space="preserve"> in Swagger UI.</w:t>
      </w:r>
    </w:p>
    <w:p w14:paraId="5E38BE8F" w14:textId="55E46AED" w:rsidR="00290F6B" w:rsidRDefault="00290F6B" w:rsidP="00290F6B">
      <w:pPr>
        <w:pStyle w:val="Kop3"/>
        <w:rPr>
          <w:lang w:val="nl-NL"/>
        </w:rPr>
      </w:pPr>
      <w:bookmarkStart w:id="50" w:name="_Toc93389815"/>
      <w:bookmarkStart w:id="51" w:name="_Toc86672291"/>
      <w:bookmarkStart w:id="52" w:name="_Toc86674421"/>
      <w:bookmarkStart w:id="53" w:name="_Toc86674493"/>
      <w:bookmarkStart w:id="54" w:name="_Toc86695059"/>
      <w:bookmarkStart w:id="55" w:name="_Toc86700805"/>
      <w:bookmarkStart w:id="56" w:name="_Toc86701033"/>
      <w:r>
        <w:rPr>
          <w:lang w:val="nl-NL"/>
        </w:rPr>
        <w:t>API gebruik in detail</w:t>
      </w:r>
      <w:bookmarkEnd w:id="50"/>
    </w:p>
    <w:p w14:paraId="2CB2D9A7" w14:textId="5156E900" w:rsidR="00290F6B" w:rsidRPr="00290F6B" w:rsidRDefault="00290F6B" w:rsidP="00290F6B">
      <w:pPr>
        <w:pStyle w:val="Plattetekst"/>
        <w:jc w:val="both"/>
        <w:rPr>
          <w:lang w:val="nl-NL" w:eastAsia="nl-NL"/>
        </w:rPr>
      </w:pPr>
      <w:r>
        <w:rPr>
          <w:lang w:val="nl-NL" w:eastAsia="nl-NL"/>
        </w:rPr>
        <w:t xml:space="preserve">De APIs die in contact staan met de door CGI ontwikkelde pipeline bieden een interface tot de in- en uitvoer van deze informatie. Door correcte gegevens in te voeren (puntenwolk en </w:t>
      </w:r>
      <w:r w:rsidR="00FA7D6E">
        <w:rPr>
          <w:lang w:val="nl-NL" w:eastAsia="nl-NL"/>
        </w:rPr>
        <w:t>IFC-bestanden</w:t>
      </w:r>
      <w:r>
        <w:rPr>
          <w:lang w:val="nl-NL" w:eastAsia="nl-NL"/>
        </w:rPr>
        <w:t xml:space="preserve">) kan de analyse worden uitgevoerd. </w:t>
      </w:r>
    </w:p>
    <w:p w14:paraId="3A96A297" w14:textId="668415BD" w:rsidR="00290F6B" w:rsidRDefault="172CFB96" w:rsidP="00290F6B">
      <w:pPr>
        <w:pStyle w:val="Plattetekst"/>
        <w:jc w:val="both"/>
        <w:rPr>
          <w:lang w:val="nl-NL"/>
        </w:rPr>
      </w:pPr>
      <w:commentRangeStart w:id="57"/>
      <w:r w:rsidRPr="5436F8AD">
        <w:rPr>
          <w:lang w:val="nl-NL" w:eastAsia="nl-NL"/>
        </w:rPr>
        <w:t xml:space="preserve">In detail zijn er 5 endpoints voor dit project, </w:t>
      </w:r>
      <w:commentRangeStart w:id="58"/>
      <w:r w:rsidRPr="5436F8AD">
        <w:rPr>
          <w:lang w:val="nl-NL" w:eastAsia="nl-NL"/>
        </w:rPr>
        <w:t>1 Post-request en 4 Get-requests</w:t>
      </w:r>
      <w:commentRangeEnd w:id="58"/>
      <w:r w:rsidR="0023053D">
        <w:rPr>
          <w:rStyle w:val="Verwijzingopmerking"/>
        </w:rPr>
        <w:commentReference w:id="58"/>
      </w:r>
      <w:r w:rsidRPr="5436F8AD">
        <w:rPr>
          <w:lang w:val="nl-NL" w:eastAsia="nl-NL"/>
        </w:rPr>
        <w:t xml:space="preserve">. In de Post-request (/api/LiDARBIM/UploadLidarBimData) kunnen de URL's van de puntenwolk en het BIM-bestand worden opgegeven, samen met een naam voor de upload. Wanneer deze wordt uitgevoerd, worden de bestanden geüpload en verwerkt. Het duurt ongeveer </w:t>
      </w:r>
      <w:r w:rsidR="2CAC3758" w:rsidRPr="5436F8AD">
        <w:rPr>
          <w:lang w:val="nl-NL" w:eastAsia="nl-NL"/>
        </w:rPr>
        <w:t>30</w:t>
      </w:r>
      <w:r w:rsidRPr="5436F8AD">
        <w:rPr>
          <w:lang w:val="nl-NL" w:eastAsia="nl-NL"/>
        </w:rPr>
        <w:t xml:space="preserve"> minuten voordat alle stappen zijn voltooid, afhankelijk van de grootte van de inputbestanden. De eerste Get-request (/api/LiDARBIM/GetAllProcessedLidarBims) kan worden gebruikt om de informatie over alle uploads op te halen (name, uid, status, upload date), en in de tweede Get-request (/api/LiDARBIM/GetSingleProcessedLidarBim) kan de uid van de upload worden opgegeven om de informatie over alleen deze specifieke upload te ontvangen. In de derde Get-request (/api/LiDARBIM/DownloadResultsFolder) kan de uid van een upload worden opgegeven om het .zip-bestand van de resultaten te downloaden. In het geval dat de upload is mislukt, kan de laatste Get-request (/api/LiDARBIM/DownloadFailedTaskLog) worden gebruikt om de uid van de upload op te geven en het .txt-bestand van de log van de mislukte taak te downloaden.</w:t>
      </w:r>
      <w:commentRangeEnd w:id="57"/>
      <w:r w:rsidR="00290F6B">
        <w:rPr>
          <w:rStyle w:val="Verwijzingopmerking"/>
        </w:rPr>
        <w:commentReference w:id="57"/>
      </w:r>
    </w:p>
    <w:p w14:paraId="4F2E4086" w14:textId="77777777" w:rsidR="00290F6B" w:rsidRDefault="00290F6B">
      <w:pPr>
        <w:spacing w:after="160" w:line="259" w:lineRule="auto"/>
        <w:rPr>
          <w:lang w:val="nl-NL"/>
        </w:rPr>
      </w:pPr>
      <w:r>
        <w:rPr>
          <w:lang w:val="nl-NL"/>
        </w:rPr>
        <w:br w:type="page"/>
      </w:r>
    </w:p>
    <w:p w14:paraId="3896F046" w14:textId="420A8C40" w:rsidR="0068333A" w:rsidRDefault="00034E4A" w:rsidP="009423ED">
      <w:pPr>
        <w:pStyle w:val="Kop1"/>
        <w:rPr>
          <w:lang w:val="nl-NL"/>
        </w:rPr>
      </w:pPr>
      <w:bookmarkStart w:id="59" w:name="_Toc93389816"/>
      <w:bookmarkStart w:id="60" w:name="_Toc93398468"/>
      <w:bookmarkStart w:id="61" w:name="_Toc93399379"/>
      <w:r>
        <w:rPr>
          <w:lang w:val="nl-NL"/>
        </w:rPr>
        <w:t>Methoden</w:t>
      </w:r>
      <w:bookmarkEnd w:id="51"/>
      <w:bookmarkEnd w:id="52"/>
      <w:bookmarkEnd w:id="53"/>
      <w:bookmarkEnd w:id="54"/>
      <w:bookmarkEnd w:id="55"/>
      <w:bookmarkEnd w:id="56"/>
      <w:bookmarkEnd w:id="59"/>
      <w:bookmarkEnd w:id="60"/>
      <w:bookmarkEnd w:id="61"/>
    </w:p>
    <w:p w14:paraId="118C6D0C" w14:textId="793A7C8B" w:rsidR="00D91E7B" w:rsidRDefault="0048178D" w:rsidP="00D91E7B">
      <w:pPr>
        <w:pStyle w:val="Kop2"/>
        <w:rPr>
          <w:lang w:val="nl-NL"/>
        </w:rPr>
      </w:pPr>
      <w:bookmarkStart w:id="62" w:name="_Toc93389817"/>
      <w:bookmarkStart w:id="63" w:name="_Toc93398469"/>
      <w:bookmarkStart w:id="64" w:name="_Toc93399380"/>
      <w:r>
        <w:rPr>
          <w:lang w:val="nl-NL"/>
        </w:rPr>
        <w:t>Input data</w:t>
      </w:r>
      <w:bookmarkEnd w:id="62"/>
      <w:bookmarkEnd w:id="63"/>
      <w:bookmarkEnd w:id="64"/>
      <w:r>
        <w:rPr>
          <w:lang w:val="nl-NL"/>
        </w:rPr>
        <w:t xml:space="preserve"> </w:t>
      </w:r>
    </w:p>
    <w:p w14:paraId="6977737F" w14:textId="143AD178" w:rsidR="0048178D" w:rsidRDefault="0048178D" w:rsidP="0048178D">
      <w:pPr>
        <w:pStyle w:val="Kop3"/>
        <w:rPr>
          <w:lang w:val="nl-NL"/>
        </w:rPr>
      </w:pPr>
      <w:bookmarkStart w:id="65" w:name="_Ref91842994"/>
      <w:bookmarkStart w:id="66" w:name="_Toc93389818"/>
      <w:r>
        <w:rPr>
          <w:lang w:val="nl-NL"/>
        </w:rPr>
        <w:t>Puntenwolken</w:t>
      </w:r>
      <w:bookmarkEnd w:id="65"/>
      <w:bookmarkEnd w:id="66"/>
    </w:p>
    <w:p w14:paraId="7DE98A0F" w14:textId="5129C969" w:rsidR="0048178D" w:rsidRDefault="003B7A82" w:rsidP="00AF6728">
      <w:pPr>
        <w:pStyle w:val="Plattetekst"/>
        <w:jc w:val="both"/>
        <w:rPr>
          <w:lang w:val="nl-NL"/>
        </w:rPr>
      </w:pPr>
      <w:r>
        <w:rPr>
          <w:lang w:val="nl-NL"/>
        </w:rPr>
        <w:t xml:space="preserve">Voor de ontwikkeling van de puntenwolken en </w:t>
      </w:r>
      <w:r w:rsidR="00FA7D6E">
        <w:rPr>
          <w:lang w:val="nl-NL"/>
        </w:rPr>
        <w:t>BIM-vergelijkingsmodule</w:t>
      </w:r>
      <w:r>
        <w:rPr>
          <w:lang w:val="nl-NL"/>
        </w:rPr>
        <w:t xml:space="preserve"> is gebruik gemaakt van de puntenwolken van </w:t>
      </w:r>
      <w:r w:rsidR="00971EF8">
        <w:rPr>
          <w:lang w:val="nl-NL"/>
        </w:rPr>
        <w:t>W</w:t>
      </w:r>
      <w:r>
        <w:rPr>
          <w:lang w:val="nl-NL"/>
        </w:rPr>
        <w:t xml:space="preserve">oonstad. Specifiek zijn hier </w:t>
      </w:r>
      <w:r w:rsidR="00B1243E">
        <w:rPr>
          <w:lang w:val="nl-NL"/>
        </w:rPr>
        <w:t>drie</w:t>
      </w:r>
      <w:r>
        <w:rPr>
          <w:lang w:val="nl-NL"/>
        </w:rPr>
        <w:t xml:space="preserve"> </w:t>
      </w:r>
      <w:r w:rsidR="00FA7D6E">
        <w:rPr>
          <w:lang w:val="nl-NL"/>
        </w:rPr>
        <w:t>appartementencomplexen</w:t>
      </w:r>
      <w:r>
        <w:rPr>
          <w:lang w:val="nl-NL"/>
        </w:rPr>
        <w:t xml:space="preserve"> uitgekozen die zijn gebruikt om de algoritmes op te valideren. Dit zijn de appartementencomplexen op </w:t>
      </w:r>
      <w:r w:rsidR="00147DDD">
        <w:rPr>
          <w:lang w:val="nl-NL"/>
        </w:rPr>
        <w:t xml:space="preserve">de </w:t>
      </w:r>
      <w:r>
        <w:rPr>
          <w:lang w:val="nl-NL"/>
        </w:rPr>
        <w:t>adres</w:t>
      </w:r>
      <w:r w:rsidR="00147DDD">
        <w:rPr>
          <w:lang w:val="nl-NL"/>
        </w:rPr>
        <w:t>sen</w:t>
      </w:r>
      <w:r>
        <w:rPr>
          <w:lang w:val="nl-NL"/>
        </w:rPr>
        <w:t xml:space="preserve"> Allard Piersonstraat 3B, Aelbrechtskade 6B en Aelbrechtsplein 2C.</w:t>
      </w:r>
    </w:p>
    <w:p w14:paraId="37913C99" w14:textId="422B87B6" w:rsidR="0048178D" w:rsidRDefault="0048178D" w:rsidP="0048178D">
      <w:pPr>
        <w:pStyle w:val="Kop3"/>
        <w:rPr>
          <w:lang w:val="nl-NL"/>
        </w:rPr>
      </w:pPr>
      <w:bookmarkStart w:id="67" w:name="_Toc93389819"/>
      <w:r>
        <w:rPr>
          <w:lang w:val="nl-NL"/>
        </w:rPr>
        <w:t>BIM</w:t>
      </w:r>
      <w:bookmarkEnd w:id="67"/>
    </w:p>
    <w:p w14:paraId="63BFB0A6" w14:textId="45BEFBB0" w:rsidR="0048178D" w:rsidRDefault="73429851" w:rsidP="00AF6728">
      <w:pPr>
        <w:pStyle w:val="Plattetekst"/>
        <w:jc w:val="both"/>
        <w:rPr>
          <w:lang w:val="nl-NL"/>
        </w:rPr>
      </w:pPr>
      <w:r>
        <w:rPr>
          <w:lang w:val="nl-NL"/>
        </w:rPr>
        <w:t>Voor de vergelijking met de drie bovengenoemde puntenwolken is gebruik gemaakt van de BIM</w:t>
      </w:r>
      <w:r w:rsidR="65032DE6">
        <w:rPr>
          <w:lang w:val="nl-NL"/>
        </w:rPr>
        <w:t xml:space="preserve"> (als </w:t>
      </w:r>
      <w:r w:rsidR="703749C6">
        <w:rPr>
          <w:lang w:val="nl-NL"/>
        </w:rPr>
        <w:t>IFC-bestand</w:t>
      </w:r>
      <w:r w:rsidR="65032DE6">
        <w:rPr>
          <w:lang w:val="nl-NL"/>
        </w:rPr>
        <w:t>)</w:t>
      </w:r>
      <w:r>
        <w:rPr>
          <w:lang w:val="nl-NL"/>
        </w:rPr>
        <w:t xml:space="preserve"> genaamd </w:t>
      </w:r>
      <w:r w:rsidR="65032DE6">
        <w:rPr>
          <w:lang w:val="nl-NL"/>
        </w:rPr>
        <w:t>Huur Alp Aelbrecht die het gehele gebouw omvat waarin appartementen zitten.</w:t>
      </w:r>
      <w:r w:rsidR="17058281">
        <w:rPr>
          <w:lang w:val="nl-NL"/>
        </w:rPr>
        <w:t xml:space="preserve"> Dit </w:t>
      </w:r>
      <w:r w:rsidR="703749C6">
        <w:rPr>
          <w:lang w:val="nl-NL"/>
        </w:rPr>
        <w:t>IFC-object</w:t>
      </w:r>
      <w:r w:rsidR="17058281">
        <w:rPr>
          <w:lang w:val="nl-NL"/>
        </w:rPr>
        <w:t xml:space="preserve"> bevat de objecten waarvan ook puntenwolken van Woonstad</w:t>
      </w:r>
      <w:r w:rsidR="59199B0E">
        <w:rPr>
          <w:lang w:val="nl-NL"/>
        </w:rPr>
        <w:t xml:space="preserve"> </w:t>
      </w:r>
      <w:r w:rsidR="17058281">
        <w:rPr>
          <w:lang w:val="nl-NL"/>
        </w:rPr>
        <w:t xml:space="preserve">beschikbaar zijn. Het bestand is aangeleverd door de Gemeente Den Haag en is </w:t>
      </w:r>
      <w:r w:rsidR="59199B0E">
        <w:rPr>
          <w:lang w:val="nl-NL"/>
        </w:rPr>
        <w:t xml:space="preserve">zichtbaar in </w:t>
      </w:r>
      <w:r w:rsidR="000B7004">
        <w:rPr>
          <w:lang w:val="nl-NL"/>
        </w:rPr>
        <w:fldChar w:fldCharType="begin"/>
      </w:r>
      <w:r w:rsidR="000B7004">
        <w:rPr>
          <w:lang w:val="nl-NL"/>
        </w:rPr>
        <w:instrText xml:space="preserve"> REF _Ref93397380 \h </w:instrText>
      </w:r>
      <w:r w:rsidR="000B7004">
        <w:rPr>
          <w:lang w:val="nl-NL"/>
        </w:rPr>
      </w:r>
      <w:r w:rsidR="000B7004">
        <w:rPr>
          <w:lang w:val="nl-NL"/>
        </w:rPr>
        <w:fldChar w:fldCharType="separate"/>
      </w:r>
      <w:r w:rsidR="59F35921" w:rsidRPr="003F185A">
        <w:rPr>
          <w:lang w:val="nl-NL"/>
        </w:rPr>
        <w:t xml:space="preserve">Figuur </w:t>
      </w:r>
      <w:r w:rsidR="59F35921">
        <w:rPr>
          <w:noProof/>
          <w:lang w:val="nl-NL"/>
        </w:rPr>
        <w:t>3</w:t>
      </w:r>
      <w:r w:rsidR="000B7004">
        <w:rPr>
          <w:lang w:val="nl-NL"/>
        </w:rPr>
        <w:fldChar w:fldCharType="end"/>
      </w:r>
      <w:r w:rsidR="59F35921">
        <w:rPr>
          <w:lang w:val="nl-NL"/>
        </w:rPr>
        <w:t xml:space="preserve"> </w:t>
      </w:r>
      <w:r w:rsidR="17058281">
        <w:rPr>
          <w:lang w:val="nl-NL"/>
        </w:rPr>
        <w:t>rechts</w:t>
      </w:r>
      <w:r w:rsidR="59199B0E">
        <w:rPr>
          <w:lang w:val="nl-NL"/>
        </w:rPr>
        <w:t>.</w:t>
      </w:r>
    </w:p>
    <w:p w14:paraId="4B9CBE08" w14:textId="10F73FD1" w:rsidR="00DE0405" w:rsidRDefault="00DE0405" w:rsidP="00DE0405">
      <w:pPr>
        <w:pStyle w:val="Kop3"/>
        <w:rPr>
          <w:lang w:val="nl-NL"/>
        </w:rPr>
      </w:pPr>
      <w:bookmarkStart w:id="68" w:name="_Toc93389820"/>
      <w:r>
        <w:rPr>
          <w:lang w:val="nl-NL"/>
        </w:rPr>
        <w:t>Georeferentie en uitlijning</w:t>
      </w:r>
      <w:bookmarkEnd w:id="68"/>
    </w:p>
    <w:p w14:paraId="4833E061" w14:textId="7D78521C" w:rsidR="00DE0405" w:rsidRDefault="33ECBB2A" w:rsidP="00AF6728">
      <w:pPr>
        <w:pStyle w:val="Plattetekst"/>
        <w:jc w:val="both"/>
        <w:rPr>
          <w:lang w:val="nl-NL"/>
        </w:rPr>
      </w:pPr>
      <w:commentRangeStart w:id="69"/>
      <w:r>
        <w:rPr>
          <w:lang w:val="nl-NL"/>
        </w:rPr>
        <w:t>Een eis</w:t>
      </w:r>
      <w:commentRangeEnd w:id="69"/>
      <w:r>
        <w:rPr>
          <w:rStyle w:val="Verwijzingopmerking"/>
        </w:rPr>
        <w:commentReference w:id="69"/>
      </w:r>
      <w:r>
        <w:rPr>
          <w:lang w:val="nl-NL"/>
        </w:rPr>
        <w:t xml:space="preserve"> van de input data is dat de beide datasets gegeorefereerd zijn en daarnaast uitgelijnd </w:t>
      </w:r>
      <w:r w:rsidR="4DBBB25E">
        <w:rPr>
          <w:lang w:val="nl-NL"/>
        </w:rPr>
        <w:t xml:space="preserve">zijn </w:t>
      </w:r>
      <w:r>
        <w:rPr>
          <w:lang w:val="nl-NL"/>
        </w:rPr>
        <w:t xml:space="preserve">aan elkaar. Dit betekent dat zowel puntenwolk als BIM hetzelfde </w:t>
      </w:r>
      <w:r w:rsidR="703749C6">
        <w:rPr>
          <w:lang w:val="nl-NL"/>
        </w:rPr>
        <w:t>coördinatensysteem</w:t>
      </w:r>
      <w:r>
        <w:rPr>
          <w:lang w:val="nl-NL"/>
        </w:rPr>
        <w:t xml:space="preserve"> moet</w:t>
      </w:r>
      <w:r w:rsidR="4DBBB25E">
        <w:rPr>
          <w:lang w:val="nl-NL"/>
        </w:rPr>
        <w:t>en</w:t>
      </w:r>
      <w:r>
        <w:rPr>
          <w:lang w:val="nl-NL"/>
        </w:rPr>
        <w:t xml:space="preserve"> hebben. Aangezien dit voor de puntenwolken van </w:t>
      </w:r>
      <w:r w:rsidR="47B37641">
        <w:rPr>
          <w:lang w:val="nl-NL"/>
        </w:rPr>
        <w:t>W</w:t>
      </w:r>
      <w:r>
        <w:rPr>
          <w:lang w:val="nl-NL"/>
        </w:rPr>
        <w:t xml:space="preserve">oonstad niet het geval was, is hier de handmatige stap beschreven die in dit project hiervoor zijn gedaan. De drie </w:t>
      </w:r>
      <w:r w:rsidR="4091231C">
        <w:rPr>
          <w:lang w:val="nl-NL"/>
        </w:rPr>
        <w:t>appartementencomplexen</w:t>
      </w:r>
      <w:r>
        <w:rPr>
          <w:lang w:val="nl-NL"/>
        </w:rPr>
        <w:t xml:space="preserve"> van paragraaf </w:t>
      </w:r>
      <w:r w:rsidR="00DE0405">
        <w:rPr>
          <w:lang w:val="nl-NL"/>
        </w:rPr>
        <w:fldChar w:fldCharType="begin"/>
      </w:r>
      <w:r w:rsidR="00DE0405">
        <w:rPr>
          <w:lang w:val="nl-NL"/>
        </w:rPr>
        <w:instrText xml:space="preserve"> REF _Ref91842994 \r \h </w:instrText>
      </w:r>
      <w:r w:rsidR="00DE0405">
        <w:rPr>
          <w:lang w:val="nl-NL"/>
        </w:rPr>
      </w:r>
      <w:r w:rsidR="00DE0405">
        <w:rPr>
          <w:lang w:val="nl-NL"/>
        </w:rPr>
        <w:fldChar w:fldCharType="separate"/>
      </w:r>
      <w:r>
        <w:rPr>
          <w:lang w:val="nl-NL"/>
        </w:rPr>
        <w:t>2.1.1</w:t>
      </w:r>
      <w:r w:rsidR="00DE0405">
        <w:rPr>
          <w:lang w:val="nl-NL"/>
        </w:rPr>
        <w:fldChar w:fldCharType="end"/>
      </w:r>
      <w:r>
        <w:rPr>
          <w:lang w:val="nl-NL"/>
        </w:rPr>
        <w:t xml:space="preserve"> zijn op deze manier bewerkt. </w:t>
      </w:r>
    </w:p>
    <w:p w14:paraId="05927948" w14:textId="2A09D763" w:rsidR="003F185A" w:rsidRPr="00921109" w:rsidRDefault="00921109" w:rsidP="003F185A">
      <w:pPr>
        <w:pStyle w:val="Plattetekst"/>
        <w:keepNext/>
        <w:rPr>
          <w:lang w:val="nl-NL"/>
        </w:rPr>
      </w:pPr>
      <w:r w:rsidRPr="00921109">
        <w:rPr>
          <w:noProof/>
          <w:lang w:val="nl-NL" w:eastAsia="nl-NL"/>
        </w:rPr>
        <w:t xml:space="preserve"> </w:t>
      </w:r>
      <w:r>
        <w:rPr>
          <w:noProof/>
          <w:lang w:val="nl-NL" w:eastAsia="nl-NL"/>
        </w:rPr>
        <mc:AlternateContent>
          <mc:Choice Requires="wpg">
            <w:drawing>
              <wp:inline distT="0" distB="0" distL="0" distR="0" wp14:anchorId="5698B97F" wp14:editId="00A91808">
                <wp:extent cx="6264910" cy="2486494"/>
                <wp:effectExtent l="0" t="0" r="2540" b="9525"/>
                <wp:docPr id="17" name="Group 17"/>
                <wp:cNvGraphicFramePr/>
                <a:graphic xmlns:a="http://schemas.openxmlformats.org/drawingml/2006/main">
                  <a:graphicData uri="http://schemas.microsoft.com/office/word/2010/wordprocessingGroup">
                    <wpg:wgp>
                      <wpg:cNvGrpSpPr/>
                      <wpg:grpSpPr>
                        <a:xfrm>
                          <a:off x="0" y="0"/>
                          <a:ext cx="6264910" cy="2486494"/>
                          <a:chOff x="0" y="0"/>
                          <a:chExt cx="6783917" cy="2692400"/>
                        </a:xfrm>
                      </wpg:grpSpPr>
                      <pic:pic xmlns:pic="http://schemas.openxmlformats.org/drawingml/2006/picture">
                        <pic:nvPicPr>
                          <pic:cNvPr id="16" name="Picture 16"/>
                          <pic:cNvPicPr>
                            <a:picLocks noChangeAspect="1"/>
                          </pic:cNvPicPr>
                        </pic:nvPicPr>
                        <pic:blipFill rotWithShape="1">
                          <a:blip r:embed="rId23" cstate="print">
                            <a:extLst>
                              <a:ext uri="{28A0092B-C50C-407E-A947-70E740481C1C}">
                                <a14:useLocalDpi xmlns:a14="http://schemas.microsoft.com/office/drawing/2010/main" val="0"/>
                              </a:ext>
                            </a:extLst>
                          </a:blip>
                          <a:srcRect l="14049"/>
                          <a:stretch/>
                        </pic:blipFill>
                        <pic:spPr bwMode="auto">
                          <a:xfrm>
                            <a:off x="3945467" y="0"/>
                            <a:ext cx="2838450" cy="2675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3960" cy="2692400"/>
                          </a:xfrm>
                          <a:prstGeom prst="rect">
                            <a:avLst/>
                          </a:prstGeom>
                          <a:noFill/>
                          <a:ln>
                            <a:noFill/>
                          </a:ln>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3906B3F">
              <v:group id="Group 17" style="width:493.3pt;height:195.8pt;mso-position-horizontal-relative:char;mso-position-vertical-relative:line" coordsize="67839,26924" o:spid="_x0000_s1026" w14:anchorId="4EC826C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6" style="position:absolute;left:39454;width:28385;height:2675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">
                  <v:imagedata cropleft="9207f" o:title="" r:id="rId25"/>
                  <v:path arrowok="t"/>
                </v:shape>
                <v:shape id="Picture 32" style="position:absolute;width:37439;height:2692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">
                  <v:imagedata o:title="" r:id="rId26"/>
                  <v:path arrowok="t"/>
                </v:shape>
                <w10:anchorlock/>
              </v:group>
            </w:pict>
          </mc:Fallback>
        </mc:AlternateContent>
      </w:r>
    </w:p>
    <w:p w14:paraId="435947F3" w14:textId="2DC712E5" w:rsidR="00977DC1" w:rsidRPr="003F185A" w:rsidRDefault="003F185A" w:rsidP="003F185A">
      <w:pPr>
        <w:pStyle w:val="Bijschrift"/>
        <w:rPr>
          <w:lang w:val="nl-NL"/>
        </w:rPr>
      </w:pPr>
      <w:bookmarkStart w:id="70" w:name="_Ref93397380"/>
      <w:r w:rsidRPr="003F185A">
        <w:rPr>
          <w:lang w:val="nl-NL"/>
        </w:rPr>
        <w:t xml:space="preserve">Figuur </w:t>
      </w:r>
      <w:r>
        <w:fldChar w:fldCharType="begin"/>
      </w:r>
      <w:r w:rsidRPr="003F185A">
        <w:rPr>
          <w:lang w:val="nl-NL"/>
        </w:rPr>
        <w:instrText xml:space="preserve"> SEQ Figuur \* ARABIC </w:instrText>
      </w:r>
      <w:r>
        <w:fldChar w:fldCharType="separate"/>
      </w:r>
      <w:r w:rsidR="00DE7166">
        <w:rPr>
          <w:noProof/>
          <w:lang w:val="nl-NL"/>
        </w:rPr>
        <w:t>3</w:t>
      </w:r>
      <w:r>
        <w:fldChar w:fldCharType="end"/>
      </w:r>
      <w:bookmarkEnd w:id="70"/>
      <w:r w:rsidRPr="003F185A">
        <w:rPr>
          <w:lang w:val="nl-NL"/>
        </w:rPr>
        <w:t>: Het gebouw in Google Maps</w:t>
      </w:r>
      <w:r w:rsidR="00921109">
        <w:rPr>
          <w:lang w:val="nl-NL"/>
        </w:rPr>
        <w:t xml:space="preserve"> (links) en de BIM in de viewer BIMvision (rechts)</w:t>
      </w:r>
      <w:r w:rsidR="006D5F4D">
        <w:rPr>
          <w:lang w:val="nl-NL"/>
        </w:rPr>
        <w:t>.</w:t>
      </w:r>
    </w:p>
    <w:p w14:paraId="1F81A9F9" w14:textId="15FFA8DD" w:rsidR="00DE0405" w:rsidRDefault="00DE0405" w:rsidP="00AF6728">
      <w:pPr>
        <w:pStyle w:val="Plattetekst"/>
        <w:jc w:val="both"/>
        <w:rPr>
          <w:lang w:val="nl-NL"/>
        </w:rPr>
      </w:pPr>
      <w:r>
        <w:rPr>
          <w:lang w:val="nl-NL"/>
        </w:rPr>
        <w:t>Met behulp van Google Maps, de BIM en de puntenwolk</w:t>
      </w:r>
      <w:r w:rsidR="00874773">
        <w:rPr>
          <w:lang w:val="nl-NL"/>
        </w:rPr>
        <w:t>en</w:t>
      </w:r>
      <w:r>
        <w:rPr>
          <w:lang w:val="nl-NL"/>
        </w:rPr>
        <w:t xml:space="preserve"> is gekeken waar de adressen van de puntenwolken zich exact bevinden in de BIM. Daarna zijn deze bestanden in CloudCompare ingeladen en de volgende stappen uitgevoerd:</w:t>
      </w:r>
    </w:p>
    <w:p w14:paraId="3BC4D5DF" w14:textId="20577E3D" w:rsidR="00DE0405" w:rsidRPr="00CD0873" w:rsidRDefault="00DE0405" w:rsidP="007C3A66">
      <w:pPr>
        <w:pStyle w:val="Plattetekst"/>
        <w:numPr>
          <w:ilvl w:val="0"/>
          <w:numId w:val="20"/>
        </w:numPr>
        <w:spacing w:after="0"/>
        <w:rPr>
          <w:lang w:val="nl-NL"/>
        </w:rPr>
      </w:pPr>
      <w:r w:rsidRPr="00CD0873">
        <w:rPr>
          <w:lang w:val="nl-NL"/>
        </w:rPr>
        <w:t>Select</w:t>
      </w:r>
      <w:r w:rsidR="00CD0873" w:rsidRPr="00CD0873">
        <w:rPr>
          <w:lang w:val="nl-NL"/>
        </w:rPr>
        <w:t xml:space="preserve">eer zowel het </w:t>
      </w:r>
      <w:r w:rsidR="00FA7D6E" w:rsidRPr="00CD0873">
        <w:rPr>
          <w:lang w:val="nl-NL"/>
        </w:rPr>
        <w:t>BIM-bestand</w:t>
      </w:r>
      <w:r w:rsidR="00CD0873" w:rsidRPr="00CD0873">
        <w:rPr>
          <w:lang w:val="nl-NL"/>
        </w:rPr>
        <w:t xml:space="preserve"> </w:t>
      </w:r>
      <w:r w:rsidR="00CD0873">
        <w:rPr>
          <w:lang w:val="nl-NL"/>
        </w:rPr>
        <w:t xml:space="preserve">(als </w:t>
      </w:r>
      <w:r w:rsidR="00FA7D6E">
        <w:rPr>
          <w:lang w:val="nl-NL"/>
        </w:rPr>
        <w:t>OBJ-bestand</w:t>
      </w:r>
      <w:r w:rsidR="00CD0873">
        <w:rPr>
          <w:lang w:val="nl-NL"/>
        </w:rPr>
        <w:t xml:space="preserve">, anders kan CloudCompare het niet openen) </w:t>
      </w:r>
      <w:r w:rsidR="00CD0873" w:rsidRPr="00CD0873">
        <w:rPr>
          <w:lang w:val="nl-NL"/>
        </w:rPr>
        <w:t>als de puntenwolk</w:t>
      </w:r>
      <w:r w:rsidRPr="00CD0873">
        <w:rPr>
          <w:lang w:val="nl-NL"/>
        </w:rPr>
        <w:t>.</w:t>
      </w:r>
    </w:p>
    <w:p w14:paraId="094D9033" w14:textId="6262A583" w:rsidR="00DE0405" w:rsidRDefault="00CD0873" w:rsidP="007C3A66">
      <w:pPr>
        <w:pStyle w:val="Plattetekst"/>
        <w:numPr>
          <w:ilvl w:val="0"/>
          <w:numId w:val="20"/>
        </w:numPr>
        <w:spacing w:after="0"/>
        <w:rPr>
          <w:lang w:val="en-US"/>
        </w:rPr>
      </w:pPr>
      <w:r>
        <w:rPr>
          <w:lang w:val="en-US"/>
        </w:rPr>
        <w:t xml:space="preserve">Klik op </w:t>
      </w:r>
      <w:r w:rsidR="00DE0405" w:rsidRPr="00D56563">
        <w:rPr>
          <w:i/>
          <w:lang w:val="en-US"/>
        </w:rPr>
        <w:t>Tools &gt; Registration &gt; Align (point pairs picking)</w:t>
      </w:r>
      <w:r w:rsidR="00DE0405">
        <w:rPr>
          <w:lang w:val="en-US"/>
        </w:rPr>
        <w:t>.</w:t>
      </w:r>
    </w:p>
    <w:p w14:paraId="7FA1B33D" w14:textId="1FCF195F" w:rsidR="00DE0405" w:rsidRPr="00CD0873" w:rsidRDefault="00DE0405" w:rsidP="007C3A66">
      <w:pPr>
        <w:pStyle w:val="Plattetekst"/>
        <w:numPr>
          <w:ilvl w:val="0"/>
          <w:numId w:val="20"/>
        </w:numPr>
        <w:spacing w:after="0"/>
        <w:rPr>
          <w:lang w:val="nl-NL"/>
        </w:rPr>
      </w:pPr>
      <w:r w:rsidRPr="00CD0873">
        <w:rPr>
          <w:lang w:val="nl-NL"/>
        </w:rPr>
        <w:t>Select</w:t>
      </w:r>
      <w:r w:rsidR="00CD0873" w:rsidRPr="00CD0873">
        <w:rPr>
          <w:lang w:val="nl-NL"/>
        </w:rPr>
        <w:t>eer de puntenwolk en klik OK</w:t>
      </w:r>
      <w:r w:rsidRPr="00CD0873">
        <w:rPr>
          <w:lang w:val="nl-NL"/>
        </w:rPr>
        <w:t>.</w:t>
      </w:r>
    </w:p>
    <w:p w14:paraId="79662CA2" w14:textId="24286567" w:rsidR="00DE0405" w:rsidRDefault="00CD0873" w:rsidP="007C3A66">
      <w:pPr>
        <w:pStyle w:val="Plattetekst"/>
        <w:numPr>
          <w:ilvl w:val="0"/>
          <w:numId w:val="20"/>
        </w:numPr>
        <w:spacing w:after="0"/>
        <w:rPr>
          <w:lang w:val="en-US"/>
        </w:rPr>
      </w:pPr>
      <w:r w:rsidRPr="00CD0873">
        <w:rPr>
          <w:lang w:val="nl-NL"/>
        </w:rPr>
        <w:t xml:space="preserve">Op het venster dat verschijnt: </w:t>
      </w:r>
      <w:r w:rsidR="00FA7D6E">
        <w:rPr>
          <w:lang w:val="nl-NL"/>
        </w:rPr>
        <w:t>laat</w:t>
      </w:r>
      <w:r w:rsidRPr="00CD0873">
        <w:rPr>
          <w:lang w:val="nl-NL"/>
        </w:rPr>
        <w:t xml:space="preserve"> de</w:t>
      </w:r>
      <w:r w:rsidR="00DE0405" w:rsidRPr="00CD0873">
        <w:rPr>
          <w:lang w:val="nl-NL"/>
        </w:rPr>
        <w:t xml:space="preserve"> </w:t>
      </w:r>
      <w:r w:rsidR="00DE0405" w:rsidRPr="00CD0873">
        <w:rPr>
          <w:i/>
          <w:lang w:val="nl-NL"/>
        </w:rPr>
        <w:t>show to ‘align’ entities</w:t>
      </w:r>
      <w:r w:rsidR="00DE0405" w:rsidRPr="00CD0873">
        <w:rPr>
          <w:lang w:val="nl-NL"/>
        </w:rPr>
        <w:t xml:space="preserve"> box </w:t>
      </w:r>
      <w:r w:rsidRPr="00CD0873">
        <w:rPr>
          <w:lang w:val="nl-NL"/>
        </w:rPr>
        <w:t xml:space="preserve">aangevinkt en de </w:t>
      </w:r>
      <w:r w:rsidR="00DE0405" w:rsidRPr="00CD0873">
        <w:rPr>
          <w:i/>
          <w:lang w:val="nl-NL"/>
        </w:rPr>
        <w:t>show to ‘reference’ entities</w:t>
      </w:r>
      <w:r w:rsidR="00DE0405" w:rsidRPr="00CD0873">
        <w:rPr>
          <w:lang w:val="nl-NL"/>
        </w:rPr>
        <w:t xml:space="preserve"> </w:t>
      </w:r>
      <w:r>
        <w:rPr>
          <w:lang w:val="nl-NL"/>
        </w:rPr>
        <w:t xml:space="preserve">box </w:t>
      </w:r>
      <w:r w:rsidRPr="00CD0873">
        <w:rPr>
          <w:lang w:val="nl-NL"/>
        </w:rPr>
        <w:t xml:space="preserve">leeg. Kies nu ten minste 3 punten van de puntenwolk. </w:t>
      </w:r>
      <w:r w:rsidR="00DE0405" w:rsidRPr="00CD0873">
        <w:rPr>
          <w:lang w:val="nl-NL"/>
        </w:rPr>
        <w:br/>
      </w:r>
      <w:r w:rsidRPr="00CD0873">
        <w:rPr>
          <w:lang w:val="nl-NL"/>
        </w:rPr>
        <w:t>Tip: Kies punten die in zowel BIM als puntenwolk zichtbaar en herkenbaar zijn</w:t>
      </w:r>
      <w:r>
        <w:rPr>
          <w:lang w:val="nl-NL"/>
        </w:rPr>
        <w:t xml:space="preserve">. </w:t>
      </w:r>
      <w:r w:rsidRPr="00CD0873">
        <w:rPr>
          <w:lang w:val="nl-NL"/>
        </w:rPr>
        <w:t xml:space="preserve">Hoe meer punten gebruikt worden en ook hoe beter verdeeld in de </w:t>
      </w:r>
      <w:r>
        <w:rPr>
          <w:lang w:val="nl-NL"/>
        </w:rPr>
        <w:t>3D space</w:t>
      </w:r>
      <w:r w:rsidRPr="00CD0873">
        <w:rPr>
          <w:lang w:val="nl-NL"/>
        </w:rPr>
        <w:t>, hoe nauwkeuriger de resultaten.</w:t>
      </w:r>
      <w:r w:rsidRPr="00FA7D6E">
        <w:rPr>
          <w:lang w:val="nl-NL"/>
        </w:rPr>
        <w:t xml:space="preserve"> Fout</w:t>
      </w:r>
      <w:r>
        <w:rPr>
          <w:lang w:val="en-US"/>
        </w:rPr>
        <w:t xml:space="preserve"> gemarkeerde pu</w:t>
      </w:r>
      <w:r w:rsidRPr="00CD0873">
        <w:rPr>
          <w:lang w:val="en-US"/>
        </w:rPr>
        <w:t xml:space="preserve">nten kunnen tussentijds altijd weer </w:t>
      </w:r>
      <w:r>
        <w:rPr>
          <w:lang w:val="en-US"/>
        </w:rPr>
        <w:t>worden</w:t>
      </w:r>
      <w:r w:rsidR="008C3156">
        <w:rPr>
          <w:lang w:val="en-US"/>
        </w:rPr>
        <w:t xml:space="preserve"> verwijderd</w:t>
      </w:r>
      <w:r>
        <w:rPr>
          <w:lang w:val="en-US"/>
        </w:rPr>
        <w:t>.</w:t>
      </w:r>
    </w:p>
    <w:p w14:paraId="5FCB3E42" w14:textId="28D4C5FE" w:rsidR="00DE0405" w:rsidRPr="0051006C" w:rsidRDefault="00CD0873" w:rsidP="007C3A66">
      <w:pPr>
        <w:pStyle w:val="Plattetekst"/>
        <w:numPr>
          <w:ilvl w:val="0"/>
          <w:numId w:val="20"/>
        </w:numPr>
        <w:spacing w:after="0"/>
        <w:rPr>
          <w:lang w:val="nl-NL"/>
        </w:rPr>
      </w:pPr>
      <w:r w:rsidRPr="0051006C">
        <w:rPr>
          <w:lang w:val="nl-NL"/>
        </w:rPr>
        <w:t xml:space="preserve">Vink nu de </w:t>
      </w:r>
      <w:r w:rsidR="00DE0405" w:rsidRPr="0051006C">
        <w:rPr>
          <w:i/>
          <w:lang w:val="nl-NL"/>
        </w:rPr>
        <w:t>show to ‘align’ entities</w:t>
      </w:r>
      <w:r w:rsidR="00DE0405" w:rsidRPr="0051006C">
        <w:rPr>
          <w:lang w:val="nl-NL"/>
        </w:rPr>
        <w:t xml:space="preserve"> box </w:t>
      </w:r>
      <w:r w:rsidRPr="0051006C">
        <w:rPr>
          <w:lang w:val="nl-NL"/>
        </w:rPr>
        <w:t xml:space="preserve">uit en vink de </w:t>
      </w:r>
      <w:r w:rsidR="00DE0405" w:rsidRPr="0051006C">
        <w:rPr>
          <w:i/>
          <w:lang w:val="nl-NL"/>
        </w:rPr>
        <w:t>show to ‘reference’ entities</w:t>
      </w:r>
      <w:r w:rsidR="00DE0405" w:rsidRPr="0051006C">
        <w:rPr>
          <w:lang w:val="nl-NL"/>
        </w:rPr>
        <w:t xml:space="preserve"> box</w:t>
      </w:r>
      <w:r w:rsidRPr="0051006C">
        <w:rPr>
          <w:lang w:val="nl-NL"/>
        </w:rPr>
        <w:t xml:space="preserve"> aan. </w:t>
      </w:r>
      <w:r w:rsidRPr="00CD0873">
        <w:rPr>
          <w:lang w:val="nl-NL"/>
        </w:rPr>
        <w:t>Kies nu de respectievelijke punten op de BIM. Het aantal en de volgorde van de punten moet hetzelfde zijn als de vorige stap</w:t>
      </w:r>
      <w:r>
        <w:rPr>
          <w:lang w:val="nl-NL"/>
        </w:rPr>
        <w:t>!</w:t>
      </w:r>
    </w:p>
    <w:p w14:paraId="13204A1D" w14:textId="42815CF2" w:rsidR="00DE0405" w:rsidRPr="00CD0873" w:rsidRDefault="00CD0873" w:rsidP="007C3A66">
      <w:pPr>
        <w:pStyle w:val="Plattetekst"/>
        <w:numPr>
          <w:ilvl w:val="0"/>
          <w:numId w:val="20"/>
        </w:numPr>
        <w:spacing w:after="0"/>
        <w:rPr>
          <w:lang w:val="nl-NL"/>
        </w:rPr>
      </w:pPr>
      <w:r w:rsidRPr="00CF6C6E">
        <w:rPr>
          <w:lang w:val="nl-NL"/>
        </w:rPr>
        <w:t>Na het selecteren v</w:t>
      </w:r>
      <w:r w:rsidR="00CF6C6E" w:rsidRPr="00CF6C6E">
        <w:rPr>
          <w:lang w:val="nl-NL"/>
        </w:rPr>
        <w:t>an de punten</w:t>
      </w:r>
      <w:r w:rsidRPr="00CF6C6E">
        <w:rPr>
          <w:lang w:val="nl-NL"/>
        </w:rPr>
        <w:t xml:space="preserve">combinaties, klik op </w:t>
      </w:r>
      <w:r w:rsidR="00DE0405" w:rsidRPr="00CF6C6E">
        <w:rPr>
          <w:i/>
          <w:lang w:val="nl-NL"/>
        </w:rPr>
        <w:t>align</w:t>
      </w:r>
      <w:r w:rsidR="00DE0405" w:rsidRPr="00CF6C6E">
        <w:rPr>
          <w:lang w:val="nl-NL"/>
        </w:rPr>
        <w:t xml:space="preserve"> </w:t>
      </w:r>
      <w:r w:rsidRPr="00CF6C6E">
        <w:rPr>
          <w:lang w:val="nl-NL"/>
        </w:rPr>
        <w:t>en dan op</w:t>
      </w:r>
      <w:r w:rsidR="00DE0405" w:rsidRPr="00CF6C6E">
        <w:rPr>
          <w:rFonts w:cstheme="minorHAnsi"/>
          <w:lang w:val="nl-NL"/>
        </w:rPr>
        <w:t xml:space="preserve"> </w:t>
      </w:r>
      <w:r w:rsidR="00DE0405">
        <w:rPr>
          <w:rFonts w:ascii="Wingdings" w:eastAsia="Wingdings" w:hAnsi="Wingdings" w:cstheme="minorHAnsi"/>
          <w:lang w:val="en-US"/>
        </w:rPr>
        <w:t>ü</w:t>
      </w:r>
      <w:r w:rsidR="00DE0405" w:rsidRPr="00CF6C6E">
        <w:rPr>
          <w:rFonts w:cstheme="minorHAnsi"/>
          <w:lang w:val="nl-NL"/>
        </w:rPr>
        <w:t xml:space="preserve">. </w:t>
      </w:r>
      <w:r w:rsidRPr="00CD0873">
        <w:rPr>
          <w:rFonts w:cstheme="minorHAnsi"/>
          <w:lang w:val="nl-NL"/>
        </w:rPr>
        <w:t xml:space="preserve">Mochten de resultaten nog niet goed genoeg </w:t>
      </w:r>
      <w:r w:rsidR="00874773">
        <w:rPr>
          <w:rFonts w:cstheme="minorHAnsi"/>
          <w:lang w:val="nl-NL"/>
        </w:rPr>
        <w:t>zijn</w:t>
      </w:r>
      <w:r w:rsidRPr="00CD0873">
        <w:rPr>
          <w:rFonts w:cstheme="minorHAnsi"/>
          <w:lang w:val="nl-NL"/>
        </w:rPr>
        <w:t xml:space="preserve">, kan het stappenplan nog een keer </w:t>
      </w:r>
      <w:r w:rsidR="00874773" w:rsidRPr="00CD0873">
        <w:rPr>
          <w:rFonts w:cstheme="minorHAnsi"/>
          <w:lang w:val="nl-NL"/>
        </w:rPr>
        <w:t>worden</w:t>
      </w:r>
      <w:r w:rsidR="00874773">
        <w:rPr>
          <w:rFonts w:cstheme="minorHAnsi"/>
          <w:lang w:val="nl-NL"/>
        </w:rPr>
        <w:t xml:space="preserve"> </w:t>
      </w:r>
      <w:r w:rsidRPr="00CD0873">
        <w:rPr>
          <w:rFonts w:cstheme="minorHAnsi"/>
          <w:lang w:val="nl-NL"/>
        </w:rPr>
        <w:t xml:space="preserve">herhaald. </w:t>
      </w:r>
    </w:p>
    <w:p w14:paraId="58C7EFBC" w14:textId="7398BC40" w:rsidR="00DE0405" w:rsidRPr="00921109" w:rsidRDefault="00DE0405" w:rsidP="007C3A66">
      <w:pPr>
        <w:pStyle w:val="Plattetekst"/>
        <w:numPr>
          <w:ilvl w:val="0"/>
          <w:numId w:val="20"/>
        </w:numPr>
        <w:spacing w:after="0"/>
        <w:rPr>
          <w:lang w:val="nl-NL"/>
        </w:rPr>
      </w:pPr>
      <w:r w:rsidRPr="00CD0873">
        <w:rPr>
          <w:rFonts w:cstheme="minorHAnsi"/>
          <w:lang w:val="nl-NL"/>
        </w:rPr>
        <w:t>Export</w:t>
      </w:r>
      <w:r w:rsidR="00CD0873" w:rsidRPr="00CD0873">
        <w:rPr>
          <w:rFonts w:cstheme="minorHAnsi"/>
          <w:lang w:val="nl-NL"/>
        </w:rPr>
        <w:t xml:space="preserve">eer de uitgelijnde puntenwolk nu </w:t>
      </w:r>
      <w:r w:rsidR="00CD0873">
        <w:rPr>
          <w:rFonts w:cstheme="minorHAnsi"/>
          <w:lang w:val="nl-NL"/>
        </w:rPr>
        <w:t xml:space="preserve">als </w:t>
      </w:r>
      <w:r w:rsidR="00CD0873" w:rsidRPr="00CD0873">
        <w:rPr>
          <w:rFonts w:cstheme="minorHAnsi"/>
          <w:lang w:val="nl-NL"/>
        </w:rPr>
        <w:t>een nieuw</w:t>
      </w:r>
      <w:r w:rsidR="008C3156">
        <w:rPr>
          <w:rFonts w:cstheme="minorHAnsi"/>
          <w:lang w:val="nl-NL"/>
        </w:rPr>
        <w:t xml:space="preserve"> </w:t>
      </w:r>
      <w:r w:rsidR="00CD0873" w:rsidRPr="00CD0873">
        <w:rPr>
          <w:rFonts w:cstheme="minorHAnsi"/>
          <w:lang w:val="nl-NL"/>
        </w:rPr>
        <w:t>puntenwolk bestand.</w:t>
      </w:r>
      <w:r w:rsidRPr="00CD0873">
        <w:rPr>
          <w:rFonts w:cstheme="minorHAnsi"/>
          <w:lang w:val="nl-NL"/>
        </w:rPr>
        <w:t xml:space="preserve"> </w:t>
      </w:r>
    </w:p>
    <w:p w14:paraId="4835A945" w14:textId="77777777" w:rsidR="00921109" w:rsidRPr="00CD0873" w:rsidRDefault="00921109" w:rsidP="00921109">
      <w:pPr>
        <w:pStyle w:val="Plattetekst"/>
        <w:spacing w:after="0"/>
        <w:ind w:left="720"/>
        <w:rPr>
          <w:lang w:val="nl-NL"/>
        </w:rPr>
      </w:pPr>
      <w:commentRangeStart w:id="71"/>
      <w:commentRangeEnd w:id="71"/>
      <w:r>
        <w:rPr>
          <w:rStyle w:val="Verwijzingopmerking"/>
        </w:rPr>
        <w:commentReference w:id="71"/>
      </w:r>
    </w:p>
    <w:p w14:paraId="6997D63A" w14:textId="33EA0A66" w:rsidR="00034E4A" w:rsidRDefault="008D7937" w:rsidP="00034E4A">
      <w:pPr>
        <w:pStyle w:val="Kop2"/>
        <w:rPr>
          <w:rFonts w:eastAsia="Arial"/>
          <w:lang w:val="nl-NL"/>
        </w:rPr>
      </w:pPr>
      <w:bookmarkStart w:id="72" w:name="_Toc86672293"/>
      <w:bookmarkStart w:id="73" w:name="_Toc86674423"/>
      <w:bookmarkStart w:id="74" w:name="_Toc86674495"/>
      <w:bookmarkStart w:id="75" w:name="_Toc86695061"/>
      <w:bookmarkStart w:id="76" w:name="_Toc86700807"/>
      <w:bookmarkStart w:id="77" w:name="_Toc86701035"/>
      <w:bookmarkStart w:id="78" w:name="_Toc93389821"/>
      <w:bookmarkStart w:id="79" w:name="_Toc93398470"/>
      <w:bookmarkStart w:id="80" w:name="_Toc93399381"/>
      <w:r>
        <w:rPr>
          <w:rFonts w:eastAsia="Arial"/>
          <w:lang w:val="nl-NL"/>
        </w:rPr>
        <w:t>V</w:t>
      </w:r>
      <w:r w:rsidR="00034E4A">
        <w:rPr>
          <w:rFonts w:eastAsia="Arial"/>
          <w:lang w:val="nl-NL"/>
        </w:rPr>
        <w:t>erwerkingsmodule</w:t>
      </w:r>
      <w:bookmarkEnd w:id="72"/>
      <w:bookmarkEnd w:id="73"/>
      <w:bookmarkEnd w:id="74"/>
      <w:bookmarkEnd w:id="75"/>
      <w:bookmarkEnd w:id="76"/>
      <w:bookmarkEnd w:id="77"/>
      <w:bookmarkEnd w:id="78"/>
      <w:bookmarkEnd w:id="79"/>
      <w:bookmarkEnd w:id="80"/>
      <w:r w:rsidR="00034E4A">
        <w:rPr>
          <w:rFonts w:eastAsia="Arial"/>
          <w:lang w:val="nl-NL"/>
        </w:rPr>
        <w:t xml:space="preserve"> </w:t>
      </w:r>
    </w:p>
    <w:p w14:paraId="24D98679" w14:textId="4ACA55E5" w:rsidR="00451B7C" w:rsidRDefault="68E1256B" w:rsidP="00451B7C">
      <w:pPr>
        <w:pStyle w:val="Plattetekst"/>
        <w:jc w:val="both"/>
        <w:rPr>
          <w:lang w:val="nl-NL"/>
        </w:rPr>
      </w:pPr>
      <w:r>
        <w:rPr>
          <w:lang w:val="nl-NL"/>
        </w:rPr>
        <w:t xml:space="preserve">De </w:t>
      </w:r>
      <w:r w:rsidR="0D0BD1C6">
        <w:rPr>
          <w:lang w:val="nl-NL"/>
        </w:rPr>
        <w:t xml:space="preserve">verwerkingsmodule voert </w:t>
      </w:r>
      <w:r w:rsidR="52D74183">
        <w:rPr>
          <w:lang w:val="nl-NL"/>
        </w:rPr>
        <w:t xml:space="preserve">de stappen zoals omschreven in </w:t>
      </w:r>
      <w:r w:rsidR="00522412">
        <w:rPr>
          <w:lang w:val="nl-NL"/>
        </w:rPr>
        <w:fldChar w:fldCharType="begin"/>
      </w:r>
      <w:r w:rsidR="00522412">
        <w:rPr>
          <w:lang w:val="nl-NL"/>
        </w:rPr>
        <w:instrText xml:space="preserve"> REF _Ref86660295 \h </w:instrText>
      </w:r>
      <w:r w:rsidR="00522412">
        <w:rPr>
          <w:lang w:val="nl-NL"/>
        </w:rPr>
      </w:r>
      <w:r w:rsidR="00522412">
        <w:rPr>
          <w:lang w:val="nl-NL"/>
        </w:rPr>
        <w:fldChar w:fldCharType="separate"/>
      </w:r>
      <w:r w:rsidR="52D74183" w:rsidRPr="3D37D1BE">
        <w:rPr>
          <w:lang w:val="nl-NL"/>
        </w:rPr>
        <w:t xml:space="preserve">Figuur </w:t>
      </w:r>
      <w:r w:rsidR="52D74183">
        <w:rPr>
          <w:noProof/>
          <w:lang w:val="nl-NL"/>
        </w:rPr>
        <w:t>1</w:t>
      </w:r>
      <w:r w:rsidR="00522412">
        <w:rPr>
          <w:lang w:val="nl-NL"/>
        </w:rPr>
        <w:fldChar w:fldCharType="end"/>
      </w:r>
      <w:r w:rsidR="52D74183">
        <w:rPr>
          <w:lang w:val="nl-NL"/>
        </w:rPr>
        <w:t xml:space="preserve"> automatisch achter elkaar uit. De verschillende stappen worden in detail in deze paragraaf beschreven. </w:t>
      </w:r>
      <w:r w:rsidR="17BB137D">
        <w:rPr>
          <w:lang w:val="nl-NL"/>
        </w:rPr>
        <w:t xml:space="preserve">De </w:t>
      </w:r>
      <w:r w:rsidR="0375AABD">
        <w:rPr>
          <w:lang w:val="nl-NL"/>
        </w:rPr>
        <w:t xml:space="preserve">vergelijking </w:t>
      </w:r>
      <w:r w:rsidR="17BB137D">
        <w:rPr>
          <w:lang w:val="nl-NL"/>
        </w:rPr>
        <w:t xml:space="preserve">is </w:t>
      </w:r>
      <w:r w:rsidR="0375AABD">
        <w:rPr>
          <w:lang w:val="nl-NL"/>
        </w:rPr>
        <w:t>opgesplitst in twee verschillende componenten. De vergelijking kan namelijk worden gedaan vanuit twee oogpunten: BIM als waarheid of Puntenwolk als waarheid. Beide “richtingen” worden hieronder verder toegelicht.</w:t>
      </w:r>
      <w:r w:rsidR="17BB137D">
        <w:rPr>
          <w:lang w:val="nl-NL"/>
        </w:rPr>
        <w:t xml:space="preserve"> </w:t>
      </w:r>
    </w:p>
    <w:p w14:paraId="27F55F5B" w14:textId="14C86E9A" w:rsidR="00786885" w:rsidRDefault="6828A0C9" w:rsidP="007C3A66">
      <w:pPr>
        <w:pStyle w:val="Kop3"/>
        <w:rPr>
          <w:lang w:val="nl-NL"/>
        </w:rPr>
      </w:pPr>
      <w:bookmarkStart w:id="81" w:name="_Ref92974512"/>
      <w:bookmarkStart w:id="82" w:name="_Toc93389822"/>
      <w:r w:rsidRPr="53846E03">
        <w:rPr>
          <w:lang w:val="nl-NL"/>
        </w:rPr>
        <w:t>Puntenwolk v</w:t>
      </w:r>
      <w:r w:rsidR="07ECDD71" w:rsidRPr="53846E03">
        <w:rPr>
          <w:lang w:val="nl-NL"/>
        </w:rPr>
        <w:t>ersu</w:t>
      </w:r>
      <w:r w:rsidRPr="53846E03">
        <w:rPr>
          <w:lang w:val="nl-NL"/>
        </w:rPr>
        <w:t xml:space="preserve">s </w:t>
      </w:r>
      <w:r w:rsidR="6892211C" w:rsidRPr="53846E03">
        <w:rPr>
          <w:lang w:val="nl-NL"/>
        </w:rPr>
        <w:t>BIM</w:t>
      </w:r>
      <w:r w:rsidR="79A92EB5" w:rsidRPr="53846E03">
        <w:rPr>
          <w:lang w:val="nl-NL"/>
        </w:rPr>
        <w:t xml:space="preserve"> </w:t>
      </w:r>
      <w:r w:rsidR="6892211C" w:rsidRPr="53846E03">
        <w:rPr>
          <w:lang w:val="nl-NL"/>
        </w:rPr>
        <w:t>discrepanties</w:t>
      </w:r>
      <w:bookmarkEnd w:id="81"/>
      <w:bookmarkEnd w:id="82"/>
    </w:p>
    <w:p w14:paraId="587FA16B" w14:textId="77777777" w:rsidR="00595D19" w:rsidRDefault="00595D19" w:rsidP="00595D19">
      <w:pPr>
        <w:pStyle w:val="Kop4"/>
        <w:rPr>
          <w:lang w:val="nl-NL"/>
        </w:rPr>
      </w:pPr>
      <w:r>
        <w:rPr>
          <w:lang w:val="nl-NL"/>
        </w:rPr>
        <w:t>Omzetten IFC naar OBJ</w:t>
      </w:r>
    </w:p>
    <w:p w14:paraId="33606974" w14:textId="7810C4D1" w:rsidR="00595D19" w:rsidRPr="0087222E" w:rsidRDefault="00595D19" w:rsidP="00595D19">
      <w:pPr>
        <w:pStyle w:val="Plattetekst"/>
        <w:jc w:val="both"/>
        <w:rPr>
          <w:lang w:val="nl-NL"/>
        </w:rPr>
      </w:pPr>
      <w:r>
        <w:rPr>
          <w:lang w:val="nl-NL"/>
        </w:rPr>
        <w:t xml:space="preserve">Om de puntenwolk met de BIM te kunnen vergelijken wordt het formaat van de BIM omgezet van IFC naar OBJ. </w:t>
      </w:r>
      <w:r w:rsidR="00FA2BA5">
        <w:rPr>
          <w:lang w:val="nl-NL"/>
        </w:rPr>
        <w:t>D</w:t>
      </w:r>
      <w:r>
        <w:rPr>
          <w:lang w:val="nl-NL"/>
        </w:rPr>
        <w:t xml:space="preserve">e algoritmes </w:t>
      </w:r>
      <w:r w:rsidR="00FA2BA5">
        <w:rPr>
          <w:lang w:val="nl-NL"/>
        </w:rPr>
        <w:t xml:space="preserve">die we gebruiken van </w:t>
      </w:r>
      <w:r>
        <w:rPr>
          <w:lang w:val="nl-NL"/>
        </w:rPr>
        <w:t xml:space="preserve">CloudCompare </w:t>
      </w:r>
      <w:r w:rsidR="00FA2BA5">
        <w:rPr>
          <w:lang w:val="nl-NL"/>
        </w:rPr>
        <w:t xml:space="preserve">kunnen wel op </w:t>
      </w:r>
      <w:r w:rsidR="00FA7D6E">
        <w:rPr>
          <w:lang w:val="nl-NL"/>
        </w:rPr>
        <w:t>OBJ-formaat</w:t>
      </w:r>
      <w:r w:rsidR="00FA2BA5">
        <w:rPr>
          <w:lang w:val="nl-NL"/>
        </w:rPr>
        <w:t xml:space="preserve"> maar niet op IFC worden toegepast</w:t>
      </w:r>
      <w:r>
        <w:rPr>
          <w:lang w:val="nl-NL"/>
        </w:rPr>
        <w:t xml:space="preserve">. De tool </w:t>
      </w:r>
      <w:r w:rsidR="00FA2BA5">
        <w:rPr>
          <w:lang w:val="nl-NL"/>
        </w:rPr>
        <w:t>die</w:t>
      </w:r>
      <w:r>
        <w:rPr>
          <w:lang w:val="nl-NL"/>
        </w:rPr>
        <w:t xml:space="preserve"> de conversie </w:t>
      </w:r>
      <w:r w:rsidR="00FA2BA5">
        <w:rPr>
          <w:lang w:val="nl-NL"/>
        </w:rPr>
        <w:t xml:space="preserve">uitvoert </w:t>
      </w:r>
      <w:r>
        <w:rPr>
          <w:lang w:val="nl-NL"/>
        </w:rPr>
        <w:t>is IfcConvert, een tool</w:t>
      </w:r>
      <w:r w:rsidRPr="0087222E">
        <w:rPr>
          <w:lang w:val="nl-NL"/>
        </w:rPr>
        <w:t xml:space="preserve"> van de open source IFC toolkit IfcOpenShell</w:t>
      </w:r>
      <w:r>
        <w:rPr>
          <w:rStyle w:val="Voetnootmarkering"/>
          <w:lang w:val="nl-NL"/>
        </w:rPr>
        <w:footnoteReference w:id="4"/>
      </w:r>
      <w:r w:rsidRPr="0087222E">
        <w:rPr>
          <w:lang w:val="nl-NL"/>
        </w:rPr>
        <w:t xml:space="preserve">. </w:t>
      </w:r>
      <w:r>
        <w:rPr>
          <w:lang w:val="nl-NL"/>
        </w:rPr>
        <w:t xml:space="preserve">Deze tool is gekozen omdat het de originele coördinaten van de BIM </w:t>
      </w:r>
      <w:r w:rsidR="00FA2BA5">
        <w:rPr>
          <w:lang w:val="nl-NL"/>
        </w:rPr>
        <w:t>bewaart</w:t>
      </w:r>
      <w:r>
        <w:rPr>
          <w:lang w:val="nl-NL"/>
        </w:rPr>
        <w:t xml:space="preserve"> tijdens de conversie en omdat het naast het </w:t>
      </w:r>
      <w:r w:rsidR="00FA7D6E" w:rsidRPr="00B1243E">
        <w:rPr>
          <w:lang w:val="nl-NL"/>
        </w:rPr>
        <w:t>OBJ-bestand</w:t>
      </w:r>
      <w:r w:rsidRPr="00B1243E">
        <w:rPr>
          <w:lang w:val="nl-NL"/>
        </w:rPr>
        <w:t xml:space="preserve"> ook een </w:t>
      </w:r>
      <w:r w:rsidR="00FA7D6E" w:rsidRPr="00B1243E">
        <w:rPr>
          <w:lang w:val="nl-NL"/>
        </w:rPr>
        <w:t>MTL-bestand</w:t>
      </w:r>
      <w:r w:rsidRPr="00B1243E">
        <w:rPr>
          <w:lang w:val="nl-NL"/>
        </w:rPr>
        <w:t xml:space="preserve"> maakt. Dit </w:t>
      </w:r>
      <w:r w:rsidR="00FA7D6E" w:rsidRPr="00B1243E">
        <w:rPr>
          <w:lang w:val="nl-NL"/>
        </w:rPr>
        <w:t>MTL-bestand</w:t>
      </w:r>
      <w:r w:rsidRPr="00B1243E">
        <w:rPr>
          <w:lang w:val="nl-NL"/>
        </w:rPr>
        <w:t xml:space="preserve"> bevat de “texture” eigenschappen van het OBJ mesh bestand. </w:t>
      </w:r>
      <w:r w:rsidR="005817D5">
        <w:rPr>
          <w:lang w:val="nl-NL"/>
        </w:rPr>
        <w:t>Als de gebruiker</w:t>
      </w:r>
      <w:r w:rsidRPr="00B1243E">
        <w:rPr>
          <w:lang w:val="nl-NL"/>
        </w:rPr>
        <w:t xml:space="preserve"> het </w:t>
      </w:r>
      <w:r w:rsidR="00FA7D6E" w:rsidRPr="00B1243E">
        <w:rPr>
          <w:lang w:val="nl-NL"/>
        </w:rPr>
        <w:t>OBJ-bestand</w:t>
      </w:r>
      <w:r w:rsidRPr="00B1243E">
        <w:rPr>
          <w:lang w:val="nl-NL"/>
        </w:rPr>
        <w:t xml:space="preserve"> </w:t>
      </w:r>
      <w:r w:rsidR="005817D5">
        <w:rPr>
          <w:lang w:val="nl-NL"/>
        </w:rPr>
        <w:t xml:space="preserve">samen met de textures </w:t>
      </w:r>
      <w:r w:rsidRPr="00B1243E">
        <w:rPr>
          <w:lang w:val="nl-NL"/>
        </w:rPr>
        <w:t xml:space="preserve">in CloudCompare </w:t>
      </w:r>
      <w:r w:rsidR="005817D5">
        <w:rPr>
          <w:lang w:val="nl-NL"/>
        </w:rPr>
        <w:t>wil laden om het</w:t>
      </w:r>
      <w:r w:rsidRPr="00B1243E">
        <w:rPr>
          <w:lang w:val="nl-NL"/>
        </w:rPr>
        <w:t xml:space="preserve"> te </w:t>
      </w:r>
      <w:r w:rsidR="005817D5">
        <w:rPr>
          <w:lang w:val="nl-NL"/>
        </w:rPr>
        <w:t>bekijken</w:t>
      </w:r>
      <w:r w:rsidRPr="00B1243E">
        <w:rPr>
          <w:lang w:val="nl-NL"/>
        </w:rPr>
        <w:t xml:space="preserve"> moet</w:t>
      </w:r>
      <w:r w:rsidR="00B244E8">
        <w:rPr>
          <w:lang w:val="nl-NL"/>
        </w:rPr>
        <w:t>en</w:t>
      </w:r>
      <w:r w:rsidRPr="00B1243E">
        <w:rPr>
          <w:lang w:val="nl-NL"/>
        </w:rPr>
        <w:t xml:space="preserve"> in de </w:t>
      </w:r>
      <w:r w:rsidRPr="00B1243E">
        <w:rPr>
          <w:i/>
          <w:lang w:val="nl-NL"/>
        </w:rPr>
        <w:t>Properties</w:t>
      </w:r>
      <w:r w:rsidRPr="00B1243E">
        <w:rPr>
          <w:lang w:val="nl-NL"/>
        </w:rPr>
        <w:t xml:space="preserve"> tab de </w:t>
      </w:r>
      <w:r w:rsidRPr="00B1243E">
        <w:rPr>
          <w:i/>
          <w:lang w:val="nl-NL"/>
        </w:rPr>
        <w:t>Visible</w:t>
      </w:r>
      <w:r w:rsidRPr="00B1243E">
        <w:rPr>
          <w:lang w:val="nl-NL"/>
        </w:rPr>
        <w:t xml:space="preserve"> </w:t>
      </w:r>
      <w:r w:rsidR="00B244E8">
        <w:rPr>
          <w:lang w:val="nl-NL"/>
        </w:rPr>
        <w:t xml:space="preserve">en </w:t>
      </w:r>
      <w:r w:rsidR="00B244E8" w:rsidRPr="002564E1">
        <w:rPr>
          <w:i/>
          <w:lang w:val="nl-NL"/>
        </w:rPr>
        <w:t>Materials/texture</w:t>
      </w:r>
      <w:r w:rsidR="00B244E8">
        <w:rPr>
          <w:lang w:val="nl-NL"/>
        </w:rPr>
        <w:t xml:space="preserve"> </w:t>
      </w:r>
      <w:r w:rsidRPr="00B1243E">
        <w:rPr>
          <w:lang w:val="nl-NL"/>
        </w:rPr>
        <w:t xml:space="preserve">box aangevinkt </w:t>
      </w:r>
      <w:r w:rsidR="00B244E8">
        <w:rPr>
          <w:lang w:val="nl-NL"/>
        </w:rPr>
        <w:t xml:space="preserve">en </w:t>
      </w:r>
      <w:r w:rsidRPr="00B1243E">
        <w:rPr>
          <w:lang w:val="nl-NL"/>
        </w:rPr>
        <w:t xml:space="preserve">de </w:t>
      </w:r>
      <w:r w:rsidRPr="00B1243E">
        <w:rPr>
          <w:i/>
          <w:lang w:val="nl-NL"/>
        </w:rPr>
        <w:t>Normals</w:t>
      </w:r>
      <w:r w:rsidRPr="00B1243E">
        <w:rPr>
          <w:lang w:val="nl-NL"/>
        </w:rPr>
        <w:t xml:space="preserve"> box uitgevinkt</w:t>
      </w:r>
      <w:r w:rsidR="002564E1">
        <w:rPr>
          <w:lang w:val="nl-NL"/>
        </w:rPr>
        <w:t xml:space="preserve"> zijn</w:t>
      </w:r>
      <w:r w:rsidRPr="00B1243E">
        <w:rPr>
          <w:lang w:val="nl-NL"/>
        </w:rPr>
        <w:t>.</w:t>
      </w:r>
      <w:r>
        <w:rPr>
          <w:lang w:val="nl-NL"/>
        </w:rPr>
        <w:t xml:space="preserve"> </w:t>
      </w:r>
    </w:p>
    <w:p w14:paraId="14BA49FB" w14:textId="77777777" w:rsidR="00595D19" w:rsidRDefault="00595D19" w:rsidP="00595D19">
      <w:pPr>
        <w:pStyle w:val="Kop4"/>
        <w:rPr>
          <w:rFonts w:eastAsia="Times New Roman"/>
          <w:lang w:val="nl-NL" w:eastAsia="nl-NL"/>
        </w:rPr>
      </w:pPr>
      <w:r>
        <w:rPr>
          <w:rFonts w:eastAsia="Times New Roman"/>
          <w:lang w:val="nl-NL" w:eastAsia="nl-NL"/>
        </w:rPr>
        <w:t>Splitsen BIM per puntenwolk</w:t>
      </w:r>
    </w:p>
    <w:p w14:paraId="02586FEE" w14:textId="4B8A6F73" w:rsidR="00B1243E" w:rsidRDefault="77030E37" w:rsidP="00B1243E">
      <w:pPr>
        <w:pStyle w:val="Plattetekst"/>
        <w:jc w:val="both"/>
        <w:rPr>
          <w:lang w:val="nl-NL" w:eastAsia="nl-NL"/>
        </w:rPr>
      </w:pPr>
      <w:r>
        <w:rPr>
          <w:lang w:val="nl-NL" w:eastAsia="nl-NL"/>
        </w:rPr>
        <w:t xml:space="preserve">Om de vergelijking tussen puntenwolk en BIM </w:t>
      </w:r>
      <w:r w:rsidR="13155CFC">
        <w:rPr>
          <w:lang w:val="nl-NL" w:eastAsia="nl-NL"/>
        </w:rPr>
        <w:t>goed</w:t>
      </w:r>
      <w:r>
        <w:rPr>
          <w:lang w:val="nl-NL" w:eastAsia="nl-NL"/>
        </w:rPr>
        <w:t xml:space="preserve"> te laten verlopen, moet het </w:t>
      </w:r>
      <w:r w:rsidR="703749C6">
        <w:rPr>
          <w:lang w:val="nl-NL" w:eastAsia="nl-NL"/>
        </w:rPr>
        <w:t>BIM-bestand</w:t>
      </w:r>
      <w:r>
        <w:rPr>
          <w:lang w:val="nl-NL" w:eastAsia="nl-NL"/>
        </w:rPr>
        <w:t xml:space="preserve"> opgeknipt worden naar de bounding box van de puntenwolk. Hierdoor worden in het vervolg alleen de afstanden uitgerekend over hetzelfde gebied van interesse. </w:t>
      </w:r>
      <w:r w:rsidR="13155CFC">
        <w:rPr>
          <w:lang w:val="nl-NL" w:eastAsia="nl-NL"/>
        </w:rPr>
        <w:t xml:space="preserve">De puntenwolk wordt voor de rest van de verwerking ook gesubsampled naar 0.01 meter zodat deze dataset niet onnodig hoge dataresolutie bevat waar we in de verdere verwerking niet veel aan hebben. Ook wordt </w:t>
      </w:r>
      <w:r w:rsidR="0958AC52">
        <w:rPr>
          <w:lang w:val="nl-NL" w:eastAsia="nl-NL"/>
        </w:rPr>
        <w:t xml:space="preserve">de extensie </w:t>
      </w:r>
      <w:r w:rsidR="13155CFC">
        <w:rPr>
          <w:lang w:val="nl-NL" w:eastAsia="nl-NL"/>
        </w:rPr>
        <w:t xml:space="preserve">omgezet naar een .las bestand </w:t>
      </w:r>
      <w:r w:rsidR="0958AC52">
        <w:rPr>
          <w:lang w:val="nl-NL" w:eastAsia="nl-NL"/>
        </w:rPr>
        <w:t xml:space="preserve">in </w:t>
      </w:r>
      <w:r w:rsidR="13155CFC">
        <w:rPr>
          <w:lang w:val="nl-NL" w:eastAsia="nl-NL"/>
        </w:rPr>
        <w:t>het geval dat</w:t>
      </w:r>
      <w:r w:rsidR="0958AC52">
        <w:rPr>
          <w:lang w:val="nl-NL" w:eastAsia="nl-NL"/>
        </w:rPr>
        <w:t xml:space="preserve"> deze dat nog niet was</w:t>
      </w:r>
      <w:r w:rsidR="13155CFC">
        <w:rPr>
          <w:lang w:val="nl-NL" w:eastAsia="nl-NL"/>
        </w:rPr>
        <w:t>. Dan wordt d</w:t>
      </w:r>
      <w:r>
        <w:rPr>
          <w:lang w:val="nl-NL" w:eastAsia="nl-NL"/>
        </w:rPr>
        <w:t xml:space="preserve">e bounding box van de puntenwolk </w:t>
      </w:r>
      <w:r w:rsidR="13155CFC">
        <w:rPr>
          <w:lang w:val="nl-NL" w:eastAsia="nl-NL"/>
        </w:rPr>
        <w:t>a</w:t>
      </w:r>
      <w:r>
        <w:rPr>
          <w:lang w:val="nl-NL" w:eastAsia="nl-NL"/>
        </w:rPr>
        <w:t>utomatisch uitgelezen</w:t>
      </w:r>
      <w:r w:rsidR="13155CFC">
        <w:rPr>
          <w:lang w:val="nl-NL" w:eastAsia="nl-NL"/>
        </w:rPr>
        <w:t xml:space="preserve"> door middel van laspy</w:t>
      </w:r>
      <w:r w:rsidR="00B1243E">
        <w:rPr>
          <w:rStyle w:val="Voetnootmarkering"/>
          <w:lang w:val="nl-NL" w:eastAsia="nl-NL"/>
        </w:rPr>
        <w:footnoteReference w:id="5"/>
      </w:r>
      <w:r>
        <w:rPr>
          <w:lang w:val="nl-NL" w:eastAsia="nl-NL"/>
        </w:rPr>
        <w:t xml:space="preserve">. </w:t>
      </w:r>
      <w:r w:rsidR="0958AC52">
        <w:rPr>
          <w:lang w:val="nl-NL" w:eastAsia="nl-NL"/>
        </w:rPr>
        <w:t>Ten slotte</w:t>
      </w:r>
      <w:r>
        <w:rPr>
          <w:lang w:val="nl-NL" w:eastAsia="nl-NL"/>
        </w:rPr>
        <w:t xml:space="preserve"> wordt deze “extent” toegepast op het </w:t>
      </w:r>
      <w:r w:rsidR="7BF24E29">
        <w:rPr>
          <w:lang w:val="nl-NL" w:eastAsia="nl-NL"/>
        </w:rPr>
        <w:t>OBJ-bestand</w:t>
      </w:r>
      <w:r>
        <w:rPr>
          <w:lang w:val="nl-NL" w:eastAsia="nl-NL"/>
        </w:rPr>
        <w:t xml:space="preserve"> van de BIM en als een sub selectie hiervan opgeslagen met de </w:t>
      </w:r>
      <w:r w:rsidRPr="53846E03">
        <w:rPr>
          <w:i/>
          <w:iCs/>
          <w:lang w:val="nl-NL" w:eastAsia="nl-NL"/>
        </w:rPr>
        <w:t>Crop</w:t>
      </w:r>
      <w:r w:rsidR="00595D19" w:rsidRPr="53846E03">
        <w:rPr>
          <w:rStyle w:val="Voetnootmarkering"/>
          <w:i/>
          <w:iCs/>
          <w:lang w:val="nl-NL" w:eastAsia="nl-NL"/>
        </w:rPr>
        <w:footnoteReference w:id="6"/>
      </w:r>
      <w:r w:rsidRPr="53846E03">
        <w:rPr>
          <w:i/>
          <w:iCs/>
          <w:lang w:val="nl-NL" w:eastAsia="nl-NL"/>
        </w:rPr>
        <w:t xml:space="preserve"> </w:t>
      </w:r>
      <w:r>
        <w:rPr>
          <w:lang w:val="nl-NL" w:eastAsia="nl-NL"/>
        </w:rPr>
        <w:t>tool van CloudCompare.</w:t>
      </w:r>
      <w:r w:rsidR="13155CFC">
        <w:rPr>
          <w:lang w:val="nl-NL" w:eastAsia="nl-NL"/>
        </w:rPr>
        <w:t xml:space="preserve"> </w:t>
      </w:r>
      <w:bookmarkStart w:id="83" w:name="_Toc86672296"/>
      <w:bookmarkStart w:id="84" w:name="_Toc86674426"/>
      <w:bookmarkStart w:id="85" w:name="_Toc86674498"/>
      <w:bookmarkStart w:id="86" w:name="_Toc86695064"/>
      <w:bookmarkStart w:id="87" w:name="_Toc86700810"/>
      <w:bookmarkStart w:id="88" w:name="_Toc86701038"/>
    </w:p>
    <w:p w14:paraId="4570E9EB" w14:textId="6AACCD9A" w:rsidR="00B61889" w:rsidRDefault="00F3343F" w:rsidP="00B1243E">
      <w:pPr>
        <w:pStyle w:val="Kop4"/>
        <w:rPr>
          <w:lang w:val="nl-NL" w:eastAsia="nl-NL"/>
        </w:rPr>
      </w:pPr>
      <w:r>
        <w:rPr>
          <w:rFonts w:eastAsia="Times New Roman"/>
          <w:lang w:val="nl-NL" w:eastAsia="nl-NL"/>
        </w:rPr>
        <w:t>Afstanden</w:t>
      </w:r>
      <w:r w:rsidR="00522412">
        <w:rPr>
          <w:rFonts w:eastAsia="Times New Roman"/>
          <w:lang w:val="nl-NL" w:eastAsia="nl-NL"/>
        </w:rPr>
        <w:t xml:space="preserve"> puntenwolk en BIM</w:t>
      </w:r>
      <w:bookmarkEnd w:id="83"/>
      <w:bookmarkEnd w:id="84"/>
      <w:bookmarkEnd w:id="85"/>
      <w:bookmarkEnd w:id="86"/>
      <w:bookmarkEnd w:id="87"/>
      <w:bookmarkEnd w:id="88"/>
    </w:p>
    <w:p w14:paraId="49635B11" w14:textId="0C4C0BEF" w:rsidR="00090A1C" w:rsidRPr="003767F0" w:rsidRDefault="0958AC52" w:rsidP="00F25686">
      <w:pPr>
        <w:pStyle w:val="Plattetekst"/>
        <w:jc w:val="both"/>
        <w:rPr>
          <w:lang w:val="nl-NL" w:eastAsia="nl-NL"/>
        </w:rPr>
      </w:pPr>
      <w:r>
        <w:rPr>
          <w:lang w:val="nl-NL" w:eastAsia="nl-NL"/>
        </w:rPr>
        <w:t>Om</w:t>
      </w:r>
      <w:r w:rsidR="0FFF0AE9" w:rsidRPr="00F25686">
        <w:rPr>
          <w:lang w:val="nl-NL" w:eastAsia="nl-NL"/>
        </w:rPr>
        <w:t xml:space="preserve"> de discrepanties van de puntenwolk t.o.v. de </w:t>
      </w:r>
      <w:r w:rsidR="0FFF0AE9">
        <w:rPr>
          <w:lang w:val="nl-NL" w:eastAsia="nl-NL"/>
        </w:rPr>
        <w:t>BIM te vinden, wordt eerst de afstand tus</w:t>
      </w:r>
      <w:r w:rsidR="3DB1EB67">
        <w:rPr>
          <w:lang w:val="nl-NL" w:eastAsia="nl-NL"/>
        </w:rPr>
        <w:t>sen de puntenwolk en de BIM</w:t>
      </w:r>
      <w:r w:rsidR="0FFF0AE9">
        <w:rPr>
          <w:lang w:val="nl-NL" w:eastAsia="nl-NL"/>
        </w:rPr>
        <w:t xml:space="preserve"> uitgerekend. Dit gebeur</w:t>
      </w:r>
      <w:r>
        <w:rPr>
          <w:lang w:val="nl-NL" w:eastAsia="nl-NL"/>
        </w:rPr>
        <w:t>t</w:t>
      </w:r>
      <w:r w:rsidR="0FFF0AE9">
        <w:rPr>
          <w:lang w:val="nl-NL" w:eastAsia="nl-NL"/>
        </w:rPr>
        <w:t xml:space="preserve"> met de </w:t>
      </w:r>
      <w:r w:rsidR="4E45003E" w:rsidRPr="53846E03">
        <w:rPr>
          <w:i/>
          <w:iCs/>
          <w:lang w:val="nl-NL" w:eastAsia="nl-NL"/>
        </w:rPr>
        <w:t>Cloud-to-Mesh distance</w:t>
      </w:r>
      <w:r w:rsidR="0016338B" w:rsidRPr="53846E03">
        <w:rPr>
          <w:rStyle w:val="Voetnootmarkering"/>
          <w:i/>
          <w:iCs/>
          <w:lang w:val="nl-NL" w:eastAsia="nl-NL"/>
        </w:rPr>
        <w:footnoteReference w:id="7"/>
      </w:r>
      <w:r w:rsidR="4E45003E" w:rsidRPr="00F25686">
        <w:rPr>
          <w:lang w:val="nl-NL" w:eastAsia="nl-NL"/>
        </w:rPr>
        <w:t xml:space="preserve"> tool </w:t>
      </w:r>
      <w:r w:rsidR="0FFF0AE9">
        <w:rPr>
          <w:lang w:val="nl-NL" w:eastAsia="nl-NL"/>
        </w:rPr>
        <w:t>van CloudComp</w:t>
      </w:r>
      <w:r w:rsidR="3DB1EB67">
        <w:rPr>
          <w:lang w:val="nl-NL" w:eastAsia="nl-NL"/>
        </w:rPr>
        <w:t xml:space="preserve">are. Deze tool rekent voor elk punt in de puntenwolk de afstand uit tot de dichtstbijzijnde triangle van de mesh. </w:t>
      </w:r>
      <w:r w:rsidR="3DB1EB67" w:rsidRPr="0051006C">
        <w:rPr>
          <w:lang w:val="nl-NL" w:eastAsia="nl-NL"/>
        </w:rPr>
        <w:t xml:space="preserve">De afstanden worden opgeslagen in een nieuw scalar veld van de puntenwolk, genaamd </w:t>
      </w:r>
      <w:r w:rsidR="4E45003E" w:rsidRPr="53846E03">
        <w:rPr>
          <w:i/>
          <w:iCs/>
          <w:lang w:val="nl-NL" w:eastAsia="nl-NL"/>
        </w:rPr>
        <w:t xml:space="preserve">C2M </w:t>
      </w:r>
      <w:r w:rsidR="44C2BD0C" w:rsidRPr="53846E03">
        <w:rPr>
          <w:i/>
          <w:iCs/>
          <w:lang w:val="nl-NL" w:eastAsia="nl-NL"/>
        </w:rPr>
        <w:t>signed</w:t>
      </w:r>
      <w:r w:rsidR="4E45003E" w:rsidRPr="53846E03">
        <w:rPr>
          <w:i/>
          <w:iCs/>
          <w:lang w:val="nl-NL" w:eastAsia="nl-NL"/>
        </w:rPr>
        <w:t xml:space="preserve"> distances</w:t>
      </w:r>
      <w:r w:rsidR="3DB1EB67" w:rsidRPr="0051006C">
        <w:rPr>
          <w:lang w:val="nl-NL" w:eastAsia="nl-NL"/>
        </w:rPr>
        <w:t xml:space="preserve">. </w:t>
      </w:r>
      <w:r w:rsidR="3DB1EB67" w:rsidRPr="003767F0">
        <w:rPr>
          <w:lang w:val="nl-NL" w:eastAsia="nl-NL"/>
        </w:rPr>
        <w:t xml:space="preserve">Dit scalar field wordt gebruikt om visueel de afstanden weer te geven. </w:t>
      </w:r>
      <w:r w:rsidR="545F600C">
        <w:rPr>
          <w:lang w:val="nl-NL" w:eastAsia="nl-NL"/>
        </w:rPr>
        <w:t>De kleurschaal kan namelijk worden gebruikt om punten met kleine en grote afstanden te visualiseren.</w:t>
      </w:r>
      <w:r w:rsidR="3DB1EB67" w:rsidRPr="003767F0">
        <w:rPr>
          <w:lang w:val="nl-NL" w:eastAsia="nl-NL"/>
        </w:rPr>
        <w:t xml:space="preserve"> </w:t>
      </w:r>
      <w:r w:rsidR="3DB1EB67">
        <w:rPr>
          <w:lang w:val="nl-NL" w:eastAsia="nl-NL"/>
        </w:rPr>
        <w:t xml:space="preserve">Ook wordt </w:t>
      </w:r>
      <w:r w:rsidR="6D427B87">
        <w:rPr>
          <w:lang w:val="nl-NL" w:eastAsia="nl-NL"/>
        </w:rPr>
        <w:t xml:space="preserve">dit </w:t>
      </w:r>
      <w:r w:rsidR="3DB1EB67">
        <w:rPr>
          <w:lang w:val="nl-NL" w:eastAsia="nl-NL"/>
        </w:rPr>
        <w:t>scalar field gebruikt om een filtering</w:t>
      </w:r>
      <w:r w:rsidR="6D427B87">
        <w:rPr>
          <w:lang w:val="nl-NL" w:eastAsia="nl-NL"/>
        </w:rPr>
        <w:t xml:space="preserve"> toe</w:t>
      </w:r>
      <w:r w:rsidR="3DB1EB67">
        <w:rPr>
          <w:lang w:val="nl-NL" w:eastAsia="nl-NL"/>
        </w:rPr>
        <w:t xml:space="preserve"> te passen op de relevante verschillen. Het resultaat wordt geëxporteerd voor afstanden tussen de 0.2 en 10 meter. </w:t>
      </w:r>
      <w:r w:rsidR="4103880E">
        <w:rPr>
          <w:lang w:val="nl-NL"/>
        </w:rPr>
        <w:t>Dit zorgt ervoor dat hele kleine afstanden (onnauwkeurigheden) en punten ver buiten de mesh niet worden meegenomen.</w:t>
      </w:r>
    </w:p>
    <w:p w14:paraId="6CAD000E" w14:textId="43E7F805" w:rsidR="0051006C" w:rsidRDefault="0051006C" w:rsidP="00522412">
      <w:pPr>
        <w:pStyle w:val="Kop4"/>
        <w:rPr>
          <w:lang w:val="nl-NL" w:eastAsia="nl-NL"/>
        </w:rPr>
      </w:pPr>
      <w:r w:rsidRPr="0051006C">
        <w:rPr>
          <w:lang w:val="nl-NL" w:eastAsia="nl-NL"/>
        </w:rPr>
        <w:t>Vlakkendetectie van Cloud-to-Mesh afstanden</w:t>
      </w:r>
    </w:p>
    <w:p w14:paraId="3522B70D" w14:textId="2EDBEC02" w:rsidR="0051006C" w:rsidRPr="0051006C" w:rsidRDefault="1F76BEDC" w:rsidP="00AF6728">
      <w:pPr>
        <w:pStyle w:val="Plattetekst"/>
        <w:jc w:val="both"/>
        <w:rPr>
          <w:lang w:val="nl-NL" w:eastAsia="nl-NL"/>
        </w:rPr>
      </w:pPr>
      <w:r>
        <w:rPr>
          <w:lang w:val="nl-NL" w:eastAsia="nl-NL"/>
        </w:rPr>
        <w:t xml:space="preserve">Om van de discrepanties in de puntenwolk naar </w:t>
      </w:r>
      <w:r w:rsidR="703749C6">
        <w:rPr>
          <w:lang w:val="nl-NL" w:eastAsia="nl-NL"/>
        </w:rPr>
        <w:t>IFC-objecten</w:t>
      </w:r>
      <w:r>
        <w:rPr>
          <w:lang w:val="nl-NL" w:eastAsia="nl-NL"/>
        </w:rPr>
        <w:t xml:space="preserve"> te gaan worden eerst vlakken geëxtraheerd. Dit gebeur</w:t>
      </w:r>
      <w:r w:rsidR="6D427B87">
        <w:rPr>
          <w:lang w:val="nl-NL" w:eastAsia="nl-NL"/>
        </w:rPr>
        <w:t>t</w:t>
      </w:r>
      <w:r>
        <w:rPr>
          <w:lang w:val="nl-NL" w:eastAsia="nl-NL"/>
        </w:rPr>
        <w:t xml:space="preserve"> door middel van Plane Segmentation</w:t>
      </w:r>
      <w:r w:rsidR="0051006C">
        <w:rPr>
          <w:rStyle w:val="Voetnootmarkering"/>
          <w:lang w:val="nl-NL" w:eastAsia="nl-NL"/>
        </w:rPr>
        <w:footnoteReference w:id="8"/>
      </w:r>
      <w:r>
        <w:rPr>
          <w:lang w:val="nl-NL" w:eastAsia="nl-NL"/>
        </w:rPr>
        <w:t>, die gebruik maakt van RANSAC en vervolgens DBScan Clustering</w:t>
      </w:r>
      <w:r w:rsidR="0051006C">
        <w:rPr>
          <w:rStyle w:val="Voetnootmarkering"/>
          <w:lang w:val="nl-NL" w:eastAsia="nl-NL"/>
        </w:rPr>
        <w:footnoteReference w:id="9"/>
      </w:r>
      <w:r>
        <w:rPr>
          <w:lang w:val="nl-NL" w:eastAsia="nl-NL"/>
        </w:rPr>
        <w:t xml:space="preserve">. </w:t>
      </w:r>
      <w:r w:rsidR="0A51DD45">
        <w:rPr>
          <w:lang w:val="nl-NL" w:eastAsia="nl-NL"/>
        </w:rPr>
        <w:t xml:space="preserve">Van deze vlakken wordt ook bepaald of ze horizontaal of verticaal georiënteerd zijn en dus een vloer/plafond object of een muur object zijn. </w:t>
      </w:r>
      <w:r>
        <w:rPr>
          <w:lang w:val="nl-NL" w:eastAsia="nl-NL"/>
        </w:rPr>
        <w:t>Dit resulteert i</w:t>
      </w:r>
      <w:r w:rsidR="0A51DD45">
        <w:rPr>
          <w:lang w:val="nl-NL" w:eastAsia="nl-NL"/>
        </w:rPr>
        <w:t>n geclusterde puntenwolkjes van de vlakken</w:t>
      </w:r>
      <w:r>
        <w:rPr>
          <w:lang w:val="nl-NL" w:eastAsia="nl-NL"/>
        </w:rPr>
        <w:t>. Door middel van de convex hull</w:t>
      </w:r>
      <w:r w:rsidR="00776C57">
        <w:rPr>
          <w:rStyle w:val="Voetnootmarkering"/>
          <w:lang w:val="nl-NL" w:eastAsia="nl-NL"/>
        </w:rPr>
        <w:footnoteReference w:id="10"/>
      </w:r>
      <w:r>
        <w:rPr>
          <w:lang w:val="nl-NL" w:eastAsia="nl-NL"/>
        </w:rPr>
        <w:t xml:space="preserve"> worden deze tot een mesh gemaakt. De mesh wordt nog gesimplificeerd om te voorkomen dat er een complexe geome</w:t>
      </w:r>
      <w:r w:rsidR="0A51DD45">
        <w:rPr>
          <w:lang w:val="nl-NL" w:eastAsia="nl-NL"/>
        </w:rPr>
        <w:t xml:space="preserve">trie met veel vertices </w:t>
      </w:r>
      <w:r w:rsidR="0A51DD45" w:rsidRPr="00B1243E">
        <w:rPr>
          <w:lang w:val="nl-NL" w:eastAsia="nl-NL"/>
        </w:rPr>
        <w:t xml:space="preserve">uitkomt </w:t>
      </w:r>
      <w:r w:rsidRPr="00B1243E">
        <w:rPr>
          <w:lang w:val="nl-NL" w:eastAsia="nl-NL"/>
        </w:rPr>
        <w:t xml:space="preserve">die </w:t>
      </w:r>
      <w:r w:rsidR="22C9726D">
        <w:rPr>
          <w:lang w:val="nl-NL" w:eastAsia="nl-NL"/>
        </w:rPr>
        <w:t xml:space="preserve">niet gemakkelijk naar een </w:t>
      </w:r>
      <w:r w:rsidR="703749C6">
        <w:rPr>
          <w:lang w:val="nl-NL" w:eastAsia="nl-NL"/>
        </w:rPr>
        <w:t>IFC-bestand</w:t>
      </w:r>
      <w:r w:rsidR="22C9726D">
        <w:rPr>
          <w:lang w:val="nl-NL" w:eastAsia="nl-NL"/>
        </w:rPr>
        <w:t xml:space="preserve"> kan worden geconverteerd</w:t>
      </w:r>
      <w:r>
        <w:rPr>
          <w:lang w:val="nl-NL" w:eastAsia="nl-NL"/>
        </w:rPr>
        <w:t xml:space="preserve">. Al deze resulterende </w:t>
      </w:r>
      <w:r w:rsidR="0A51DD45">
        <w:rPr>
          <w:lang w:val="nl-NL" w:eastAsia="nl-NL"/>
        </w:rPr>
        <w:t>meshes</w:t>
      </w:r>
      <w:r>
        <w:rPr>
          <w:lang w:val="nl-NL" w:eastAsia="nl-NL"/>
        </w:rPr>
        <w:t xml:space="preserve"> worden vervolgens in één gezamenlijk mesh </w:t>
      </w:r>
      <w:r w:rsidR="08FB2FAA">
        <w:rPr>
          <w:lang w:val="nl-NL" w:eastAsia="nl-NL"/>
        </w:rPr>
        <w:t xml:space="preserve">samengevoegd </w:t>
      </w:r>
      <w:r>
        <w:rPr>
          <w:lang w:val="nl-NL" w:eastAsia="nl-NL"/>
        </w:rPr>
        <w:t xml:space="preserve">en als </w:t>
      </w:r>
      <w:r w:rsidR="703749C6">
        <w:rPr>
          <w:lang w:val="nl-NL" w:eastAsia="nl-NL"/>
        </w:rPr>
        <w:t>OBJ-bestand</w:t>
      </w:r>
      <w:r>
        <w:rPr>
          <w:lang w:val="nl-NL" w:eastAsia="nl-NL"/>
        </w:rPr>
        <w:t xml:space="preserve"> uitgeschreven.</w:t>
      </w:r>
    </w:p>
    <w:p w14:paraId="0304D06D" w14:textId="14CE65EB" w:rsidR="00522412" w:rsidRDefault="52D74183" w:rsidP="00522412">
      <w:pPr>
        <w:pStyle w:val="Kop4"/>
        <w:rPr>
          <w:lang w:val="en-US" w:eastAsia="nl-NL"/>
        </w:rPr>
      </w:pPr>
      <w:r w:rsidRPr="53846E03">
        <w:rPr>
          <w:lang w:val="en-US" w:eastAsia="nl-NL"/>
        </w:rPr>
        <w:t>Export als .ifc</w:t>
      </w:r>
      <w:r w:rsidR="73CDFAD1" w:rsidRPr="53846E03">
        <w:rPr>
          <w:lang w:val="en-US" w:eastAsia="nl-NL"/>
        </w:rPr>
        <w:t>-</w:t>
      </w:r>
      <w:r w:rsidRPr="53846E03">
        <w:rPr>
          <w:lang w:val="en-US" w:eastAsia="nl-NL"/>
        </w:rPr>
        <w:t>bestand</w:t>
      </w:r>
    </w:p>
    <w:p w14:paraId="57DBD6FE" w14:textId="63884CB5" w:rsidR="00564FFD" w:rsidRDefault="1F76BEDC" w:rsidP="00AF6728">
      <w:pPr>
        <w:pStyle w:val="Plattetekst"/>
        <w:jc w:val="both"/>
        <w:rPr>
          <w:lang w:val="nl-NL" w:eastAsia="nl-NL"/>
        </w:rPr>
      </w:pPr>
      <w:r w:rsidRPr="003F7AFD">
        <w:rPr>
          <w:lang w:val="nl-NL" w:eastAsia="nl-NL"/>
        </w:rPr>
        <w:t>Als laatste stap word</w:t>
      </w:r>
      <w:r w:rsidR="08FB2FAA">
        <w:rPr>
          <w:lang w:val="nl-NL" w:eastAsia="nl-NL"/>
        </w:rPr>
        <w:t xml:space="preserve">en </w:t>
      </w:r>
      <w:r w:rsidRPr="003F7AFD">
        <w:rPr>
          <w:lang w:val="nl-NL" w:eastAsia="nl-NL"/>
        </w:rPr>
        <w:t>door middel van FreeCAD</w:t>
      </w:r>
      <w:r w:rsidR="0093724F" w:rsidRPr="003F7AFD">
        <w:rPr>
          <w:rStyle w:val="Voetnootmarkering"/>
          <w:lang w:val="nl-NL" w:eastAsia="nl-NL"/>
        </w:rPr>
        <w:footnoteReference w:id="11"/>
      </w:r>
      <w:r w:rsidR="08FB2FAA">
        <w:rPr>
          <w:lang w:val="nl-NL" w:eastAsia="nl-NL"/>
        </w:rPr>
        <w:t xml:space="preserve"> </w:t>
      </w:r>
      <w:r w:rsidRPr="003F7AFD">
        <w:rPr>
          <w:lang w:val="nl-NL" w:eastAsia="nl-NL"/>
        </w:rPr>
        <w:t xml:space="preserve">de </w:t>
      </w:r>
      <w:r w:rsidR="59A78E9B" w:rsidRPr="003F7AFD">
        <w:rPr>
          <w:lang w:val="nl-NL" w:eastAsia="nl-NL"/>
        </w:rPr>
        <w:t>OBJ-vlakken</w:t>
      </w:r>
      <w:r w:rsidRPr="003F7AFD">
        <w:rPr>
          <w:lang w:val="nl-NL" w:eastAsia="nl-NL"/>
        </w:rPr>
        <w:t xml:space="preserve"> omgezet naar </w:t>
      </w:r>
      <w:r w:rsidR="08FB2FAA">
        <w:rPr>
          <w:lang w:val="nl-NL" w:eastAsia="nl-NL"/>
        </w:rPr>
        <w:t xml:space="preserve">een </w:t>
      </w:r>
      <w:r w:rsidR="5E55DB14" w:rsidRPr="003F7AFD">
        <w:rPr>
          <w:lang w:val="nl-NL" w:eastAsia="nl-NL"/>
        </w:rPr>
        <w:t>IFC-bestand</w:t>
      </w:r>
      <w:r w:rsidRPr="003F7AFD">
        <w:rPr>
          <w:lang w:val="nl-NL" w:eastAsia="nl-NL"/>
        </w:rPr>
        <w:t xml:space="preserve">. </w:t>
      </w:r>
      <w:r w:rsidR="3DB1EB67" w:rsidRPr="003F7AFD">
        <w:rPr>
          <w:lang w:val="nl-NL" w:eastAsia="nl-NL"/>
        </w:rPr>
        <w:t xml:space="preserve"> </w:t>
      </w:r>
      <w:r w:rsidR="548A81E7" w:rsidRPr="003F7AFD">
        <w:rPr>
          <w:lang w:val="nl-NL" w:eastAsia="nl-NL"/>
        </w:rPr>
        <w:t xml:space="preserve">FreeCAD is een open-source </w:t>
      </w:r>
      <w:r w:rsidR="08FB2FAA">
        <w:rPr>
          <w:lang w:val="nl-NL" w:eastAsia="nl-NL"/>
        </w:rPr>
        <w:t>“parametric 3D mode</w:t>
      </w:r>
      <w:r w:rsidR="13155CFC">
        <w:rPr>
          <w:lang w:val="nl-NL" w:eastAsia="nl-NL"/>
        </w:rPr>
        <w:t>l</w:t>
      </w:r>
      <w:r w:rsidR="548A81E7" w:rsidRPr="003F7AFD">
        <w:rPr>
          <w:lang w:val="nl-NL" w:eastAsia="nl-NL"/>
        </w:rPr>
        <w:t>er</w:t>
      </w:r>
      <w:r w:rsidR="08FB2FAA">
        <w:rPr>
          <w:lang w:val="nl-NL" w:eastAsia="nl-NL"/>
        </w:rPr>
        <w:t>”</w:t>
      </w:r>
      <w:r w:rsidR="548A81E7" w:rsidRPr="003F7AFD">
        <w:rPr>
          <w:lang w:val="nl-NL" w:eastAsia="nl-NL"/>
        </w:rPr>
        <w:t xml:space="preserve"> die vanuit </w:t>
      </w:r>
      <w:r w:rsidR="488E41C7" w:rsidRPr="003F7AFD">
        <w:rPr>
          <w:lang w:val="nl-NL" w:eastAsia="nl-NL"/>
        </w:rPr>
        <w:t>P</w:t>
      </w:r>
      <w:r w:rsidR="548A81E7" w:rsidRPr="003F7AFD">
        <w:rPr>
          <w:lang w:val="nl-NL" w:eastAsia="nl-NL"/>
        </w:rPr>
        <w:t>ython kan worden uitgevoerd in plaats van de GUI te gebruiken</w:t>
      </w:r>
      <w:r w:rsidR="488E41C7" w:rsidRPr="003F7AFD">
        <w:rPr>
          <w:lang w:val="nl-NL" w:eastAsia="nl-NL"/>
        </w:rPr>
        <w:t xml:space="preserve">. Met FreeCAD via Python wordt de mesh (OBJ) geconverteerd naar geometrie en vervolgens geëxporteerd als </w:t>
      </w:r>
      <w:r w:rsidR="703749C6" w:rsidRPr="003F7AFD">
        <w:rPr>
          <w:lang w:val="nl-NL" w:eastAsia="nl-NL"/>
        </w:rPr>
        <w:t>IFC-bestand</w:t>
      </w:r>
      <w:r w:rsidR="488E41C7" w:rsidRPr="003F7AFD">
        <w:rPr>
          <w:lang w:val="nl-NL" w:eastAsia="nl-NL"/>
        </w:rPr>
        <w:t>.</w:t>
      </w:r>
      <w:r w:rsidR="19E11CD2">
        <w:rPr>
          <w:lang w:val="nl-NL" w:eastAsia="nl-NL"/>
        </w:rPr>
        <w:t xml:space="preserve"> </w:t>
      </w:r>
    </w:p>
    <w:p w14:paraId="0E4A4F65" w14:textId="5421200E" w:rsidR="003767F0" w:rsidRPr="003F7AFD" w:rsidRDefault="00EC14A8" w:rsidP="00AF6728">
      <w:pPr>
        <w:pStyle w:val="Plattetekst"/>
        <w:jc w:val="both"/>
        <w:rPr>
          <w:lang w:val="nl-NL" w:eastAsia="nl-NL"/>
        </w:rPr>
      </w:pPr>
      <w:r>
        <w:rPr>
          <w:lang w:val="nl-NL" w:eastAsia="nl-NL"/>
        </w:rPr>
        <w:t xml:space="preserve">Het resultaat is uiteindelijk de vlakken uit de puntenwolk waarvan de groep punten gezamenlijk een grote discrepantie hebben tot het </w:t>
      </w:r>
      <w:r w:rsidR="00FA7D6E">
        <w:rPr>
          <w:lang w:val="nl-NL" w:eastAsia="nl-NL"/>
        </w:rPr>
        <w:t>BIM-model</w:t>
      </w:r>
      <w:r>
        <w:rPr>
          <w:lang w:val="nl-NL" w:eastAsia="nl-NL"/>
        </w:rPr>
        <w:t xml:space="preserve">. </w:t>
      </w:r>
      <w:r w:rsidR="00564FFD">
        <w:rPr>
          <w:lang w:val="nl-NL" w:eastAsia="nl-NL"/>
        </w:rPr>
        <w:t xml:space="preserve">Dit kunnen dus vlakken zijn als (openstaande) deuren of tafeloppervlakten. </w:t>
      </w:r>
      <w:r>
        <w:rPr>
          <w:lang w:val="nl-NL" w:eastAsia="nl-NL"/>
        </w:rPr>
        <w:t xml:space="preserve">Deze vlakken zijn geëxporteerd als lege </w:t>
      </w:r>
      <w:r w:rsidR="00FA7D6E">
        <w:rPr>
          <w:lang w:val="nl-NL" w:eastAsia="nl-NL"/>
        </w:rPr>
        <w:t>IFC-objecten</w:t>
      </w:r>
      <w:r>
        <w:rPr>
          <w:lang w:val="nl-NL" w:eastAsia="nl-NL"/>
        </w:rPr>
        <w:t>.</w:t>
      </w:r>
    </w:p>
    <w:p w14:paraId="0C28EFFB" w14:textId="77777777" w:rsidR="003767F0" w:rsidRPr="003767F0" w:rsidRDefault="003767F0" w:rsidP="003767F0">
      <w:pPr>
        <w:pStyle w:val="Plattetekst"/>
        <w:rPr>
          <w:lang w:val="nl-NL" w:eastAsia="nl-NL"/>
        </w:rPr>
      </w:pPr>
    </w:p>
    <w:p w14:paraId="60494E27" w14:textId="457E05D9" w:rsidR="00522412" w:rsidRDefault="00916BCC" w:rsidP="00522412">
      <w:pPr>
        <w:pStyle w:val="Kop3"/>
        <w:rPr>
          <w:rFonts w:eastAsia="Times New Roman"/>
          <w:lang w:val="nl-NL" w:eastAsia="nl-NL"/>
        </w:rPr>
      </w:pPr>
      <w:bookmarkStart w:id="89" w:name="_Ref91854281"/>
      <w:bookmarkStart w:id="90" w:name="_Toc93389823"/>
      <w:bookmarkStart w:id="91" w:name="_Ref86662080"/>
      <w:bookmarkStart w:id="92" w:name="_Toc86672299"/>
      <w:bookmarkStart w:id="93" w:name="_Toc86674429"/>
      <w:bookmarkStart w:id="94" w:name="_Toc86674501"/>
      <w:bookmarkStart w:id="95" w:name="_Toc86695067"/>
      <w:bookmarkStart w:id="96" w:name="_Toc86700813"/>
      <w:bookmarkStart w:id="97" w:name="_Toc86701041"/>
      <w:commentRangeStart w:id="98"/>
      <w:r>
        <w:rPr>
          <w:lang w:val="nl-NL"/>
        </w:rPr>
        <w:t xml:space="preserve">BIM </w:t>
      </w:r>
      <w:r w:rsidR="004F749E">
        <w:rPr>
          <w:lang w:val="nl-NL"/>
        </w:rPr>
        <w:t xml:space="preserve">versus </w:t>
      </w:r>
      <w:r w:rsidR="00394067">
        <w:rPr>
          <w:lang w:val="nl-NL"/>
        </w:rPr>
        <w:t>p</w:t>
      </w:r>
      <w:r>
        <w:rPr>
          <w:lang w:val="nl-NL"/>
        </w:rPr>
        <w:t>untenwolk discrepanties</w:t>
      </w:r>
      <w:bookmarkEnd w:id="89"/>
      <w:bookmarkEnd w:id="90"/>
      <w:commentRangeEnd w:id="98"/>
      <w:r>
        <w:rPr>
          <w:rStyle w:val="Verwijzingopmerking"/>
        </w:rPr>
        <w:commentReference w:id="98"/>
      </w:r>
    </w:p>
    <w:p w14:paraId="5AFF885B" w14:textId="09072CF7" w:rsidR="00C21CB7" w:rsidRDefault="001026C7" w:rsidP="00AF6728">
      <w:pPr>
        <w:pStyle w:val="Plattetekst"/>
        <w:jc w:val="both"/>
        <w:rPr>
          <w:lang w:val="nl-NL" w:eastAsia="nl-NL"/>
        </w:rPr>
      </w:pPr>
      <w:r>
        <w:rPr>
          <w:lang w:val="nl-NL" w:eastAsia="nl-NL"/>
        </w:rPr>
        <w:t xml:space="preserve">Voor de vergelijking tussen BIM en puntenwolk zijn minder stappen nodig dan andersom. Dit komt omdat we hier starten vanuit de objecten die al in de BIM staan. </w:t>
      </w:r>
      <w:r w:rsidR="00C21CB7">
        <w:rPr>
          <w:lang w:val="nl-NL" w:eastAsia="nl-NL"/>
        </w:rPr>
        <w:t xml:space="preserve">Het idee is om voor alle punten in de puntenwolk te controleren of deze in een object vallen van het IFC  model. Het checken hiervan wordt geometrisch gedaan en is triviaal. De uitdaging van dit component is efficiëntie. Ondanks dat het een triviale check is voor een algoritme om te controleren of een punt in een object valt, bevat de puntenwolk veel punten. De module vermindert de zoekruimte in het </w:t>
      </w:r>
      <w:r w:rsidR="00FA7D6E">
        <w:rPr>
          <w:lang w:val="nl-NL" w:eastAsia="nl-NL"/>
        </w:rPr>
        <w:t>IFC-object</w:t>
      </w:r>
      <w:r w:rsidR="00C21CB7">
        <w:rPr>
          <w:lang w:val="nl-NL" w:eastAsia="nl-NL"/>
        </w:rPr>
        <w:t xml:space="preserve"> op een aantal manieren.</w:t>
      </w:r>
    </w:p>
    <w:p w14:paraId="37D0E2B4" w14:textId="6FA47405" w:rsidR="00D512B2" w:rsidRDefault="00D512B2" w:rsidP="00AF6728">
      <w:pPr>
        <w:pStyle w:val="Plattetekst"/>
        <w:jc w:val="both"/>
        <w:rPr>
          <w:lang w:val="nl-NL" w:eastAsia="nl-NL"/>
        </w:rPr>
      </w:pPr>
      <w:r>
        <w:rPr>
          <w:lang w:val="nl-NL" w:eastAsia="nl-NL"/>
        </w:rPr>
        <w:t xml:space="preserve">Ook </w:t>
      </w:r>
      <w:r w:rsidR="00350F26">
        <w:rPr>
          <w:lang w:val="nl-NL" w:eastAsia="nl-NL"/>
        </w:rPr>
        <w:t>voor</w:t>
      </w:r>
      <w:r>
        <w:rPr>
          <w:lang w:val="nl-NL" w:eastAsia="nl-NL"/>
        </w:rPr>
        <w:t xml:space="preserve"> dit component bieden we de puntenwolk gesubsampled aan. Dit vermindert het a</w:t>
      </w:r>
      <w:r w:rsidR="00350F26">
        <w:rPr>
          <w:lang w:val="nl-NL" w:eastAsia="nl-NL"/>
        </w:rPr>
        <w:t>antal punten dat wordt gecheckt, net zoals in paragraaf 2.1.</w:t>
      </w:r>
      <w:r w:rsidR="00C319D0">
        <w:rPr>
          <w:lang w:val="nl-NL" w:eastAsia="nl-NL"/>
        </w:rPr>
        <w:t>2</w:t>
      </w:r>
      <w:r w:rsidR="00350F26">
        <w:rPr>
          <w:lang w:val="nl-NL" w:eastAsia="nl-NL"/>
        </w:rPr>
        <w:t>.2.</w:t>
      </w:r>
      <w:r w:rsidR="007354B8">
        <w:rPr>
          <w:lang w:val="nl-NL" w:eastAsia="nl-NL"/>
        </w:rPr>
        <w:t xml:space="preserve"> De puntenwolk wordt in deze stap gesubsampled op 0.1 meter. </w:t>
      </w:r>
    </w:p>
    <w:p w14:paraId="062B5FE4" w14:textId="71F18EB9" w:rsidR="001026C7" w:rsidRDefault="00D512B2" w:rsidP="00AF6728">
      <w:pPr>
        <w:pStyle w:val="Plattetekst"/>
        <w:jc w:val="both"/>
        <w:rPr>
          <w:lang w:val="nl-NL" w:eastAsia="nl-NL"/>
        </w:rPr>
      </w:pPr>
      <w:r>
        <w:rPr>
          <w:lang w:val="nl-NL" w:eastAsia="nl-NL"/>
        </w:rPr>
        <w:t>Vervolgens</w:t>
      </w:r>
      <w:r w:rsidR="001026C7">
        <w:rPr>
          <w:lang w:val="nl-NL" w:eastAsia="nl-NL"/>
        </w:rPr>
        <w:t xml:space="preserve"> checken we </w:t>
      </w:r>
      <w:r w:rsidR="001026C7" w:rsidRPr="003F7AFD">
        <w:rPr>
          <w:lang w:val="nl-NL" w:eastAsia="nl-NL"/>
        </w:rPr>
        <w:t xml:space="preserve">grofweg of de </w:t>
      </w:r>
      <w:r w:rsidR="008A7883" w:rsidRPr="003F7AFD">
        <w:rPr>
          <w:lang w:val="nl-NL" w:eastAsia="nl-NL"/>
        </w:rPr>
        <w:t>bounding box</w:t>
      </w:r>
      <w:r w:rsidR="001026C7" w:rsidRPr="003F7AFD">
        <w:rPr>
          <w:lang w:val="nl-NL" w:eastAsia="nl-NL"/>
        </w:rPr>
        <w:t xml:space="preserve"> </w:t>
      </w:r>
      <w:r w:rsidR="001026C7">
        <w:rPr>
          <w:lang w:val="nl-NL" w:eastAsia="nl-NL"/>
        </w:rPr>
        <w:t>van de BIM en de puntenwolk wel overlappen</w:t>
      </w:r>
      <w:r w:rsidR="00A432CB">
        <w:rPr>
          <w:lang w:val="nl-NL" w:eastAsia="nl-NL"/>
        </w:rPr>
        <w:t>.</w:t>
      </w:r>
      <w:r w:rsidR="00C319D0">
        <w:rPr>
          <w:lang w:val="nl-NL" w:eastAsia="nl-NL"/>
        </w:rPr>
        <w:t xml:space="preserve"> Het gehele </w:t>
      </w:r>
      <w:r w:rsidR="00FA7D6E">
        <w:rPr>
          <w:lang w:val="nl-NL" w:eastAsia="nl-NL"/>
        </w:rPr>
        <w:t>BIM-model</w:t>
      </w:r>
      <w:r w:rsidR="00C319D0">
        <w:rPr>
          <w:lang w:val="nl-NL" w:eastAsia="nl-NL"/>
        </w:rPr>
        <w:t xml:space="preserve"> wordt gebruikt (dus niet gesplitst zoals in 2.1.2.2). Voor ieder deelobject van de BIM </w:t>
      </w:r>
      <w:r w:rsidR="00FA7D6E">
        <w:rPr>
          <w:lang w:val="nl-NL" w:eastAsia="nl-NL"/>
        </w:rPr>
        <w:t>wordt</w:t>
      </w:r>
      <w:r w:rsidR="00C319D0">
        <w:rPr>
          <w:lang w:val="nl-NL" w:eastAsia="nl-NL"/>
        </w:rPr>
        <w:t xml:space="preserve"> deze bounding box controle uitgevoerd. </w:t>
      </w:r>
      <w:r w:rsidR="001026C7">
        <w:rPr>
          <w:lang w:val="nl-NL" w:eastAsia="nl-NL"/>
        </w:rPr>
        <w:t xml:space="preserve">De delen van de BIM </w:t>
      </w:r>
      <w:r w:rsidR="00C319D0">
        <w:rPr>
          <w:lang w:val="nl-NL" w:eastAsia="nl-NL"/>
        </w:rPr>
        <w:t xml:space="preserve">die compleet </w:t>
      </w:r>
      <w:r w:rsidR="001026C7">
        <w:rPr>
          <w:lang w:val="nl-NL" w:eastAsia="nl-NL"/>
        </w:rPr>
        <w:t xml:space="preserve">buiten de puntenwolk </w:t>
      </w:r>
      <w:r w:rsidR="00C319D0">
        <w:rPr>
          <w:lang w:val="nl-NL" w:eastAsia="nl-NL"/>
        </w:rPr>
        <w:t xml:space="preserve">vallen </w:t>
      </w:r>
      <w:r w:rsidR="001026C7">
        <w:rPr>
          <w:lang w:val="nl-NL" w:eastAsia="nl-NL"/>
        </w:rPr>
        <w:t xml:space="preserve">worden verwijderd uit het </w:t>
      </w:r>
      <w:r w:rsidR="00FA7D6E">
        <w:rPr>
          <w:lang w:val="nl-NL" w:eastAsia="nl-NL"/>
        </w:rPr>
        <w:t>BIM-bestand</w:t>
      </w:r>
      <w:r w:rsidR="001026C7">
        <w:rPr>
          <w:lang w:val="nl-NL" w:eastAsia="nl-NL"/>
        </w:rPr>
        <w:t>.</w:t>
      </w:r>
      <w:r w:rsidR="00A432CB">
        <w:rPr>
          <w:lang w:val="nl-NL" w:eastAsia="nl-NL"/>
        </w:rPr>
        <w:t xml:space="preserve"> </w:t>
      </w:r>
      <w:r w:rsidR="00C319D0">
        <w:rPr>
          <w:lang w:val="nl-NL" w:eastAsia="nl-NL"/>
        </w:rPr>
        <w:t xml:space="preserve">De geometrieën </w:t>
      </w:r>
      <w:r w:rsidR="00A432CB">
        <w:rPr>
          <w:lang w:val="nl-NL" w:eastAsia="nl-NL"/>
        </w:rPr>
        <w:t xml:space="preserve">van </w:t>
      </w:r>
      <w:r w:rsidR="00C319D0">
        <w:rPr>
          <w:lang w:val="nl-NL" w:eastAsia="nl-NL"/>
        </w:rPr>
        <w:t xml:space="preserve">het </w:t>
      </w:r>
      <w:r w:rsidR="00FA7D6E">
        <w:rPr>
          <w:lang w:val="nl-NL" w:eastAsia="nl-NL"/>
        </w:rPr>
        <w:t>BIM-component</w:t>
      </w:r>
      <w:r w:rsidR="00C319D0">
        <w:rPr>
          <w:lang w:val="nl-NL" w:eastAsia="nl-NL"/>
        </w:rPr>
        <w:t xml:space="preserve"> worden </w:t>
      </w:r>
      <w:r w:rsidR="00A432CB">
        <w:rPr>
          <w:lang w:val="nl-NL" w:eastAsia="nl-NL"/>
        </w:rPr>
        <w:t>intact gelaten. Er wordt bijvoorbeeld geen deel van een muur verwijderd.</w:t>
      </w:r>
    </w:p>
    <w:p w14:paraId="218ADC8D" w14:textId="7719A738" w:rsidR="001026C7" w:rsidRDefault="001026C7" w:rsidP="00AF6728">
      <w:pPr>
        <w:pStyle w:val="Plattetekst"/>
        <w:jc w:val="both"/>
        <w:rPr>
          <w:lang w:val="nl-NL" w:eastAsia="nl-NL"/>
        </w:rPr>
      </w:pPr>
      <w:r>
        <w:rPr>
          <w:lang w:val="nl-NL" w:eastAsia="nl-NL"/>
        </w:rPr>
        <w:t xml:space="preserve">Daarna maken we van elke object in de BIM een mesh, en daarvan checken we of deze wel overlapt met </w:t>
      </w:r>
      <w:r w:rsidRPr="003F7AFD">
        <w:rPr>
          <w:lang w:val="nl-NL" w:eastAsia="nl-NL"/>
        </w:rPr>
        <w:t xml:space="preserve">de </w:t>
      </w:r>
      <w:r w:rsidR="007B1E05" w:rsidRPr="003F7AFD">
        <w:rPr>
          <w:lang w:val="nl-NL" w:eastAsia="nl-NL"/>
        </w:rPr>
        <w:t>mesh</w:t>
      </w:r>
      <w:r w:rsidRPr="003F7AFD">
        <w:rPr>
          <w:lang w:val="nl-NL" w:eastAsia="nl-NL"/>
        </w:rPr>
        <w:t xml:space="preserve"> van </w:t>
      </w:r>
      <w:r>
        <w:rPr>
          <w:lang w:val="nl-NL" w:eastAsia="nl-NL"/>
        </w:rPr>
        <w:t>de puntenwolk.</w:t>
      </w:r>
      <w:r w:rsidR="00C319D0">
        <w:rPr>
          <w:lang w:val="nl-NL" w:eastAsia="nl-NL"/>
        </w:rPr>
        <w:t xml:space="preserve"> Het kan voorkomen dat de bounding box van het </w:t>
      </w:r>
      <w:r w:rsidR="00FA7D6E">
        <w:rPr>
          <w:lang w:val="nl-NL" w:eastAsia="nl-NL"/>
        </w:rPr>
        <w:t>BIM-deelobject</w:t>
      </w:r>
      <w:r w:rsidR="00C319D0">
        <w:rPr>
          <w:lang w:val="nl-NL" w:eastAsia="nl-NL"/>
        </w:rPr>
        <w:t xml:space="preserve"> wel overlapt met de puntenwolk, maar de mesh-vorm niet.</w:t>
      </w:r>
      <w:r>
        <w:rPr>
          <w:lang w:val="nl-NL" w:eastAsia="nl-NL"/>
        </w:rPr>
        <w:t xml:space="preserve"> Als </w:t>
      </w:r>
      <w:r w:rsidR="00C319D0">
        <w:rPr>
          <w:lang w:val="nl-NL" w:eastAsia="nl-NL"/>
        </w:rPr>
        <w:t>er geen overlap is</w:t>
      </w:r>
      <w:r>
        <w:rPr>
          <w:lang w:val="nl-NL" w:eastAsia="nl-NL"/>
        </w:rPr>
        <w:t xml:space="preserve">, wordt dit object uit het </w:t>
      </w:r>
      <w:r w:rsidR="00FA7D6E">
        <w:rPr>
          <w:lang w:val="nl-NL" w:eastAsia="nl-NL"/>
        </w:rPr>
        <w:t>BIM-bestand</w:t>
      </w:r>
      <w:r>
        <w:rPr>
          <w:lang w:val="nl-NL" w:eastAsia="nl-NL"/>
        </w:rPr>
        <w:t xml:space="preserve"> gehaald. </w:t>
      </w:r>
    </w:p>
    <w:p w14:paraId="5E5A1ED1" w14:textId="2B9B7AB1" w:rsidR="00C319D0" w:rsidRDefault="001026C7" w:rsidP="00AF6728">
      <w:pPr>
        <w:pStyle w:val="Plattetekst"/>
        <w:jc w:val="both"/>
        <w:rPr>
          <w:lang w:val="nl-NL" w:eastAsia="nl-NL"/>
        </w:rPr>
      </w:pPr>
      <w:r>
        <w:rPr>
          <w:lang w:val="nl-NL" w:eastAsia="nl-NL"/>
        </w:rPr>
        <w:t xml:space="preserve">Tenslotte wordt gecheckt van elk object van de BIM als mesh, of daarin </w:t>
      </w:r>
      <w:r w:rsidR="00C319D0">
        <w:rPr>
          <w:lang w:val="nl-NL" w:eastAsia="nl-NL"/>
        </w:rPr>
        <w:t xml:space="preserve">minimaal één </w:t>
      </w:r>
      <w:r>
        <w:rPr>
          <w:lang w:val="nl-NL" w:eastAsia="nl-NL"/>
        </w:rPr>
        <w:t xml:space="preserve">punt van de puntenwolk aanwezig is. Als dit het geval is, wordt het object uit het </w:t>
      </w:r>
      <w:r w:rsidR="00FA7D6E">
        <w:rPr>
          <w:lang w:val="nl-NL" w:eastAsia="nl-NL"/>
        </w:rPr>
        <w:t>BIM-bestand</w:t>
      </w:r>
      <w:r>
        <w:rPr>
          <w:lang w:val="nl-NL" w:eastAsia="nl-NL"/>
        </w:rPr>
        <w:t xml:space="preserve"> gehaald. Als dit dus niet het geval is, blijft het object over. Hierdoor blijven er objecten over die níet in de puntenwolk opgenomen zijn.  </w:t>
      </w:r>
    </w:p>
    <w:p w14:paraId="300654D5" w14:textId="41CB7F5A" w:rsidR="00041759" w:rsidRDefault="00041759" w:rsidP="00041759">
      <w:pPr>
        <w:pStyle w:val="Kop2"/>
        <w:rPr>
          <w:lang w:val="nl-NL" w:eastAsia="nl-NL"/>
        </w:rPr>
      </w:pPr>
      <w:bookmarkStart w:id="99" w:name="_Toc93389824"/>
      <w:bookmarkStart w:id="100" w:name="_Toc93398471"/>
      <w:bookmarkStart w:id="101" w:name="_Toc93399382"/>
      <w:r>
        <w:rPr>
          <w:lang w:val="nl-NL" w:eastAsia="nl-NL"/>
        </w:rPr>
        <w:t>Uitvoer</w:t>
      </w:r>
      <w:bookmarkEnd w:id="91"/>
      <w:bookmarkEnd w:id="92"/>
      <w:bookmarkEnd w:id="93"/>
      <w:bookmarkEnd w:id="94"/>
      <w:bookmarkEnd w:id="95"/>
      <w:bookmarkEnd w:id="96"/>
      <w:bookmarkEnd w:id="97"/>
      <w:bookmarkEnd w:id="99"/>
      <w:bookmarkEnd w:id="100"/>
      <w:bookmarkEnd w:id="101"/>
      <w:r>
        <w:rPr>
          <w:lang w:val="nl-NL" w:eastAsia="nl-NL"/>
        </w:rPr>
        <w:t xml:space="preserve"> </w:t>
      </w:r>
    </w:p>
    <w:p w14:paraId="78395B88" w14:textId="5675A5B2" w:rsidR="00015AB6" w:rsidRDefault="00B73194" w:rsidP="00FC69C1">
      <w:pPr>
        <w:pStyle w:val="Plattetekst"/>
        <w:jc w:val="both"/>
        <w:rPr>
          <w:lang w:val="nl-NL" w:eastAsia="nl-NL"/>
        </w:rPr>
      </w:pPr>
      <w:bookmarkStart w:id="102" w:name="_Toc86672300"/>
      <w:bookmarkStart w:id="103" w:name="_Toc86674430"/>
      <w:bookmarkStart w:id="104" w:name="_Toc86674502"/>
      <w:r>
        <w:rPr>
          <w:lang w:val="nl-NL" w:eastAsia="nl-NL"/>
        </w:rPr>
        <w:t xml:space="preserve">De uitvoer van de applicatie bestaat uit de </w:t>
      </w:r>
      <w:r w:rsidR="00FA7D6E">
        <w:rPr>
          <w:lang w:val="nl-NL" w:eastAsia="nl-NL"/>
        </w:rPr>
        <w:t>IFC-objecten</w:t>
      </w:r>
      <w:r>
        <w:rPr>
          <w:lang w:val="nl-NL" w:eastAsia="nl-NL"/>
        </w:rPr>
        <w:t xml:space="preserve"> die een discrepantie hebben vertoond. Deze zijn dus in twee manieren berekend, namelijk vanuit de puntenwolk of vanuit het </w:t>
      </w:r>
      <w:r w:rsidR="00FA7D6E">
        <w:rPr>
          <w:lang w:val="nl-NL" w:eastAsia="nl-NL"/>
        </w:rPr>
        <w:t>BIM-model</w:t>
      </w:r>
      <w:r>
        <w:rPr>
          <w:lang w:val="nl-NL" w:eastAsia="nl-NL"/>
        </w:rPr>
        <w:t xml:space="preserve">. De discrepanties </w:t>
      </w:r>
      <w:r w:rsidR="00921109">
        <w:rPr>
          <w:lang w:val="nl-NL" w:eastAsia="nl-NL"/>
        </w:rPr>
        <w:t>worden</w:t>
      </w:r>
      <w:r>
        <w:rPr>
          <w:lang w:val="nl-NL" w:eastAsia="nl-NL"/>
        </w:rPr>
        <w:t xml:space="preserve"> geretourneerd als </w:t>
      </w:r>
      <w:r w:rsidR="00FA7D6E">
        <w:rPr>
          <w:lang w:val="nl-NL" w:eastAsia="nl-NL"/>
        </w:rPr>
        <w:t>IFC-objecten</w:t>
      </w:r>
      <w:r>
        <w:rPr>
          <w:lang w:val="nl-NL" w:eastAsia="nl-NL"/>
        </w:rPr>
        <w:t xml:space="preserve"> zodat deze de informatie van de binnenkant van gebouwen op een correct detailniveau </w:t>
      </w:r>
      <w:r w:rsidR="00921109">
        <w:rPr>
          <w:lang w:val="nl-NL" w:eastAsia="nl-NL"/>
        </w:rPr>
        <w:t>weergeeft</w:t>
      </w:r>
      <w:r>
        <w:rPr>
          <w:lang w:val="nl-NL" w:eastAsia="nl-NL"/>
        </w:rPr>
        <w:t xml:space="preserve">. De </w:t>
      </w:r>
      <w:r w:rsidR="00FA7D6E">
        <w:rPr>
          <w:lang w:val="nl-NL" w:eastAsia="nl-NL"/>
        </w:rPr>
        <w:t>IFC-objecten</w:t>
      </w:r>
      <w:r>
        <w:rPr>
          <w:lang w:val="nl-NL" w:eastAsia="nl-NL"/>
        </w:rPr>
        <w:t xml:space="preserve"> vanuit het </w:t>
      </w:r>
      <w:r w:rsidR="00FA7D6E">
        <w:rPr>
          <w:lang w:val="nl-NL" w:eastAsia="nl-NL"/>
        </w:rPr>
        <w:t>BIM-model</w:t>
      </w:r>
      <w:r>
        <w:rPr>
          <w:lang w:val="nl-NL" w:eastAsia="nl-NL"/>
        </w:rPr>
        <w:t xml:space="preserve"> zijn de originele objecten zoals in de BIM beschreven</w:t>
      </w:r>
      <w:r w:rsidR="00921109">
        <w:rPr>
          <w:lang w:val="nl-NL" w:eastAsia="nl-NL"/>
        </w:rPr>
        <w:t xml:space="preserve"> maar dan geselecteerd op waar discrepanties met de puntenwolk zijn gevonden</w:t>
      </w:r>
      <w:r>
        <w:rPr>
          <w:lang w:val="nl-NL" w:eastAsia="nl-NL"/>
        </w:rPr>
        <w:t xml:space="preserve">. De </w:t>
      </w:r>
      <w:r w:rsidR="00FA7D6E">
        <w:rPr>
          <w:lang w:val="nl-NL" w:eastAsia="nl-NL"/>
        </w:rPr>
        <w:t>IFC-objecten</w:t>
      </w:r>
      <w:r>
        <w:rPr>
          <w:lang w:val="nl-NL" w:eastAsia="nl-NL"/>
        </w:rPr>
        <w:t xml:space="preserve"> vanuit de puntenwolk analyse zijn geconstr</w:t>
      </w:r>
      <w:r w:rsidR="00921109">
        <w:rPr>
          <w:lang w:val="nl-NL" w:eastAsia="nl-NL"/>
        </w:rPr>
        <w:t xml:space="preserve">ueerde </w:t>
      </w:r>
      <w:r w:rsidR="00FA7D6E">
        <w:rPr>
          <w:lang w:val="nl-NL" w:eastAsia="nl-NL"/>
        </w:rPr>
        <w:t>IFC-objecten</w:t>
      </w:r>
      <w:r w:rsidR="00921109">
        <w:rPr>
          <w:lang w:val="nl-NL" w:eastAsia="nl-NL"/>
        </w:rPr>
        <w:t xml:space="preserve"> die vanuit vlakken naar meshes</w:t>
      </w:r>
      <w:r>
        <w:rPr>
          <w:lang w:val="nl-NL" w:eastAsia="nl-NL"/>
        </w:rPr>
        <w:t xml:space="preserve"> zijn opgebouwd. Deze bevatten dus ook geen </w:t>
      </w:r>
      <w:r w:rsidR="00FA7D6E">
        <w:rPr>
          <w:lang w:val="nl-NL" w:eastAsia="nl-NL"/>
        </w:rPr>
        <w:t>BIM-informatie</w:t>
      </w:r>
      <w:r>
        <w:rPr>
          <w:lang w:val="nl-NL" w:eastAsia="nl-NL"/>
        </w:rPr>
        <w:t>.</w:t>
      </w:r>
      <w:r w:rsidR="003F7AFD">
        <w:rPr>
          <w:lang w:val="nl-NL" w:eastAsia="nl-NL"/>
        </w:rPr>
        <w:t xml:space="preserve"> Ook de ruwe discrepantie puntenwolk is beschikbaar als output om eventueel de vlakken te kunnen interpreteren waar deze vandaan komen.</w:t>
      </w:r>
    </w:p>
    <w:p w14:paraId="44D7A8F9" w14:textId="77777777" w:rsidR="00921109" w:rsidRDefault="00921109" w:rsidP="00FC69C1">
      <w:pPr>
        <w:pStyle w:val="Plattetekst"/>
        <w:jc w:val="both"/>
        <w:rPr>
          <w:lang w:val="nl-NL" w:eastAsia="nl-NL"/>
        </w:rPr>
      </w:pPr>
    </w:p>
    <w:p w14:paraId="1CDADFDF" w14:textId="605EE1F5" w:rsidR="00F174F0" w:rsidRDefault="00F174F0" w:rsidP="00FC69C1">
      <w:pPr>
        <w:pStyle w:val="Plattetekst"/>
        <w:jc w:val="both"/>
        <w:rPr>
          <w:lang w:val="nl-NL" w:eastAsia="nl-NL"/>
        </w:rPr>
      </w:pPr>
    </w:p>
    <w:p w14:paraId="330F4C45" w14:textId="77777777" w:rsidR="00F174F0" w:rsidRDefault="00F174F0" w:rsidP="00FC69C1">
      <w:pPr>
        <w:pStyle w:val="Plattetekst"/>
        <w:jc w:val="both"/>
        <w:rPr>
          <w:lang w:val="nl-NL" w:eastAsia="nl-NL"/>
        </w:rPr>
      </w:pPr>
    </w:p>
    <w:p w14:paraId="19DAB7F8" w14:textId="77777777" w:rsidR="00921109" w:rsidRDefault="00921109">
      <w:pPr>
        <w:spacing w:after="160" w:line="259" w:lineRule="auto"/>
        <w:rPr>
          <w:rFonts w:asciiTheme="majorHAnsi" w:eastAsiaTheme="majorEastAsia" w:hAnsiTheme="majorHAnsi" w:cstheme="majorBidi"/>
          <w:color w:val="000000" w:themeColor="text1"/>
          <w:sz w:val="48"/>
          <w:szCs w:val="32"/>
          <w:lang w:val="nl-NL"/>
        </w:rPr>
      </w:pPr>
      <w:bookmarkStart w:id="105" w:name="_Toc86695068"/>
      <w:bookmarkStart w:id="106" w:name="_Toc86700814"/>
      <w:bookmarkStart w:id="107" w:name="_Toc86701042"/>
      <w:r>
        <w:rPr>
          <w:lang w:val="nl-NL"/>
        </w:rPr>
        <w:br w:type="page"/>
      </w:r>
    </w:p>
    <w:p w14:paraId="43121BBF" w14:textId="43555F19" w:rsidR="003C5C15" w:rsidRDefault="003C5C15" w:rsidP="003C5C15">
      <w:pPr>
        <w:pStyle w:val="Kop1"/>
        <w:rPr>
          <w:lang w:val="nl-NL"/>
        </w:rPr>
      </w:pPr>
      <w:bookmarkStart w:id="108" w:name="_Toc93389825"/>
      <w:bookmarkStart w:id="109" w:name="_Toc93398472"/>
      <w:bookmarkStart w:id="110" w:name="_Toc93399383"/>
      <w:r w:rsidRPr="00CA0431">
        <w:rPr>
          <w:lang w:val="nl-NL"/>
        </w:rPr>
        <w:t>Resultaten</w:t>
      </w:r>
      <w:bookmarkEnd w:id="102"/>
      <w:bookmarkEnd w:id="103"/>
      <w:bookmarkEnd w:id="104"/>
      <w:bookmarkEnd w:id="105"/>
      <w:bookmarkEnd w:id="106"/>
      <w:bookmarkEnd w:id="107"/>
      <w:bookmarkEnd w:id="108"/>
      <w:bookmarkEnd w:id="109"/>
      <w:bookmarkEnd w:id="110"/>
    </w:p>
    <w:p w14:paraId="5007E3FE" w14:textId="5CB7A220" w:rsidR="004D13B0" w:rsidRDefault="004437B1" w:rsidP="00AF6728">
      <w:pPr>
        <w:pStyle w:val="Plattetekst"/>
        <w:jc w:val="both"/>
        <w:rPr>
          <w:lang w:val="nl-NL"/>
        </w:rPr>
      </w:pPr>
      <w:r>
        <w:rPr>
          <w:lang w:val="nl-NL"/>
        </w:rPr>
        <w:t>In dit hoofdstuk worden de resultaten van de verschillende stappen geto</w:t>
      </w:r>
      <w:r w:rsidR="007C3A66">
        <w:rPr>
          <w:lang w:val="nl-NL"/>
        </w:rPr>
        <w:t xml:space="preserve">ond zoals omschreven in de </w:t>
      </w:r>
      <w:r w:rsidR="00D25A5D">
        <w:rPr>
          <w:lang w:val="nl-NL"/>
        </w:rPr>
        <w:t>m</w:t>
      </w:r>
      <w:r w:rsidR="007C3A66">
        <w:rPr>
          <w:lang w:val="nl-NL"/>
        </w:rPr>
        <w:t>ethode.</w:t>
      </w:r>
    </w:p>
    <w:p w14:paraId="04EAA18F" w14:textId="2A8C005F" w:rsidR="00280CAD" w:rsidRDefault="00280CAD" w:rsidP="00280CAD">
      <w:pPr>
        <w:pStyle w:val="Kop2"/>
        <w:rPr>
          <w:rFonts w:eastAsia="Arial"/>
          <w:lang w:val="nl-NL"/>
        </w:rPr>
      </w:pPr>
      <w:bookmarkStart w:id="111" w:name="_Toc86672305"/>
      <w:bookmarkStart w:id="112" w:name="_Toc86674435"/>
      <w:bookmarkStart w:id="113" w:name="_Toc86674507"/>
      <w:bookmarkStart w:id="114" w:name="_Toc86695073"/>
      <w:bookmarkStart w:id="115" w:name="_Toc86700819"/>
      <w:bookmarkStart w:id="116" w:name="_Toc86701047"/>
      <w:bookmarkStart w:id="117" w:name="_Toc93389826"/>
      <w:bookmarkStart w:id="118" w:name="_Toc93398473"/>
      <w:bookmarkStart w:id="119" w:name="_Toc93399384"/>
      <w:bookmarkEnd w:id="111"/>
      <w:bookmarkEnd w:id="112"/>
      <w:bookmarkEnd w:id="113"/>
      <w:bookmarkEnd w:id="114"/>
      <w:bookmarkEnd w:id="115"/>
      <w:bookmarkEnd w:id="116"/>
      <w:r>
        <w:rPr>
          <w:rFonts w:eastAsia="Arial"/>
          <w:lang w:val="nl-NL"/>
        </w:rPr>
        <w:t>Verwerkingsmodule</w:t>
      </w:r>
      <w:bookmarkEnd w:id="117"/>
      <w:bookmarkEnd w:id="118"/>
      <w:bookmarkEnd w:id="119"/>
      <w:r>
        <w:rPr>
          <w:rFonts w:eastAsia="Arial"/>
          <w:lang w:val="nl-NL"/>
        </w:rPr>
        <w:t xml:space="preserve"> </w:t>
      </w:r>
    </w:p>
    <w:p w14:paraId="38449C54" w14:textId="653BC295" w:rsidR="00280CAD" w:rsidRDefault="007C3A66" w:rsidP="00AF6728">
      <w:pPr>
        <w:pStyle w:val="Plattetekst"/>
        <w:jc w:val="both"/>
        <w:rPr>
          <w:lang w:val="nl-NL"/>
        </w:rPr>
      </w:pPr>
      <w:r>
        <w:rPr>
          <w:lang w:val="nl-NL"/>
        </w:rPr>
        <w:t xml:space="preserve">In deze paragraaf worden de verschillende resultaten van de </w:t>
      </w:r>
      <w:r w:rsidR="0080308A">
        <w:rPr>
          <w:lang w:val="nl-NL"/>
        </w:rPr>
        <w:t>componenten</w:t>
      </w:r>
      <w:r>
        <w:rPr>
          <w:lang w:val="nl-NL"/>
        </w:rPr>
        <w:t xml:space="preserve"> van de verwerkingsmodule weergeven. </w:t>
      </w:r>
    </w:p>
    <w:p w14:paraId="70E0ABA3" w14:textId="782E44EF" w:rsidR="00DD0C49" w:rsidRPr="00DD0C49" w:rsidRDefault="3A48C9CC" w:rsidP="00DD0C49">
      <w:pPr>
        <w:pStyle w:val="Kop3"/>
        <w:rPr>
          <w:lang w:val="nl-NL"/>
        </w:rPr>
      </w:pPr>
      <w:bookmarkStart w:id="120" w:name="_Toc93389827"/>
      <w:r w:rsidRPr="53846E03">
        <w:rPr>
          <w:lang w:val="nl-NL"/>
        </w:rPr>
        <w:t xml:space="preserve">Puntenwolk vs </w:t>
      </w:r>
      <w:r w:rsidR="7BF2E549" w:rsidRPr="53846E03">
        <w:rPr>
          <w:lang w:val="nl-NL"/>
        </w:rPr>
        <w:t>BIM discrepanties</w:t>
      </w:r>
      <w:bookmarkEnd w:id="120"/>
    </w:p>
    <w:p w14:paraId="3EC1D2B4" w14:textId="747711A1" w:rsidR="00376AFA" w:rsidRDefault="00376AFA" w:rsidP="00DD0C49">
      <w:pPr>
        <w:pStyle w:val="Kop4"/>
        <w:rPr>
          <w:lang w:val="nl-NL"/>
        </w:rPr>
      </w:pPr>
      <w:r>
        <w:rPr>
          <w:lang w:val="nl-NL"/>
        </w:rPr>
        <w:t>Omzetten IFC naar OBJ</w:t>
      </w:r>
    </w:p>
    <w:p w14:paraId="16EC53C3" w14:textId="181625EA" w:rsidR="00D87CFD" w:rsidRPr="00D87CFD" w:rsidRDefault="00D87CFD" w:rsidP="00AF6728">
      <w:pPr>
        <w:pStyle w:val="Plattetekst"/>
        <w:jc w:val="both"/>
        <w:rPr>
          <w:lang w:val="nl-NL"/>
        </w:rPr>
      </w:pPr>
      <w:r>
        <w:rPr>
          <w:lang w:val="nl-NL"/>
        </w:rPr>
        <w:t xml:space="preserve">Het resultaat van de omzetting is het </w:t>
      </w:r>
      <w:r w:rsidR="00FA7D6E">
        <w:rPr>
          <w:lang w:val="nl-NL"/>
        </w:rPr>
        <w:t>BIM-model</w:t>
      </w:r>
      <w:r>
        <w:rPr>
          <w:lang w:val="nl-NL"/>
        </w:rPr>
        <w:t xml:space="preserve"> als een </w:t>
      </w:r>
      <w:r w:rsidR="00FA7D6E">
        <w:rPr>
          <w:lang w:val="nl-NL"/>
        </w:rPr>
        <w:t>OBJ-bestand</w:t>
      </w:r>
      <w:r>
        <w:rPr>
          <w:lang w:val="nl-NL"/>
        </w:rPr>
        <w:t xml:space="preserve"> dat CloudCompare kan lezen. Als voorbeeld is dit zichtbaar als het middelste plaatje van </w:t>
      </w:r>
      <w:r>
        <w:rPr>
          <w:lang w:val="nl-NL"/>
        </w:rPr>
        <w:fldChar w:fldCharType="begin"/>
      </w:r>
      <w:r>
        <w:rPr>
          <w:lang w:val="nl-NL"/>
        </w:rPr>
        <w:instrText xml:space="preserve"> REF _Ref91852708 \h </w:instrText>
      </w:r>
      <w:r>
        <w:rPr>
          <w:lang w:val="nl-NL"/>
        </w:rPr>
      </w:r>
      <w:r>
        <w:rPr>
          <w:lang w:val="nl-NL"/>
        </w:rPr>
        <w:fldChar w:fldCharType="separate"/>
      </w:r>
      <w:r w:rsidR="00625E84" w:rsidRPr="00D87CFD">
        <w:rPr>
          <w:lang w:val="nl-NL"/>
        </w:rPr>
        <w:t xml:space="preserve">Figuur </w:t>
      </w:r>
      <w:r w:rsidR="00625E84">
        <w:rPr>
          <w:noProof/>
          <w:lang w:val="nl-NL"/>
        </w:rPr>
        <w:t>4</w:t>
      </w:r>
      <w:r>
        <w:rPr>
          <w:lang w:val="nl-NL"/>
        </w:rPr>
        <w:fldChar w:fldCharType="end"/>
      </w:r>
      <w:r>
        <w:rPr>
          <w:lang w:val="nl-NL"/>
        </w:rPr>
        <w:t>.</w:t>
      </w:r>
    </w:p>
    <w:p w14:paraId="183A8505" w14:textId="623FCE20" w:rsidR="00DD0C49" w:rsidRDefault="00DD0C49" w:rsidP="00DD0C49">
      <w:pPr>
        <w:pStyle w:val="Kop4"/>
        <w:rPr>
          <w:rFonts w:eastAsia="Times New Roman"/>
          <w:lang w:val="nl-NL" w:eastAsia="nl-NL"/>
        </w:rPr>
      </w:pPr>
      <w:r>
        <w:rPr>
          <w:rFonts w:eastAsia="Times New Roman"/>
          <w:lang w:val="nl-NL" w:eastAsia="nl-NL"/>
        </w:rPr>
        <w:t>Splitsen BIM per puntenwolk</w:t>
      </w:r>
    </w:p>
    <w:p w14:paraId="03F18AD7" w14:textId="7650D28A" w:rsidR="0080308A" w:rsidRPr="00D87CFD" w:rsidRDefault="0080308A" w:rsidP="0080308A">
      <w:pPr>
        <w:jc w:val="both"/>
        <w:rPr>
          <w:lang w:val="nl-NL"/>
        </w:rPr>
      </w:pPr>
      <w:r>
        <w:rPr>
          <w:lang w:val="nl-NL"/>
        </w:rPr>
        <w:t>Na de uitlijning van de puntenwolk he</w:t>
      </w:r>
      <w:r w:rsidR="00FA7D6E">
        <w:rPr>
          <w:lang w:val="nl-NL"/>
        </w:rPr>
        <w:t>bben deze een referentie ten op</w:t>
      </w:r>
      <w:r>
        <w:rPr>
          <w:lang w:val="nl-NL"/>
        </w:rPr>
        <w:t>zicht</w:t>
      </w:r>
      <w:r w:rsidR="00F55F4F">
        <w:rPr>
          <w:lang w:val="nl-NL"/>
        </w:rPr>
        <w:t>e</w:t>
      </w:r>
      <w:r>
        <w:rPr>
          <w:lang w:val="nl-NL"/>
        </w:rPr>
        <w:t xml:space="preserve"> van elkaar die ook klopt met de locatie in de BIM. Dit is zichtbaar op het linker en middelste plaatje van </w:t>
      </w:r>
      <w:r>
        <w:rPr>
          <w:lang w:val="nl-NL"/>
        </w:rPr>
        <w:fldChar w:fldCharType="begin"/>
      </w:r>
      <w:r>
        <w:rPr>
          <w:lang w:val="nl-NL"/>
        </w:rPr>
        <w:instrText xml:space="preserve"> REF _Ref91852708 \h </w:instrText>
      </w:r>
      <w:r>
        <w:rPr>
          <w:lang w:val="nl-NL"/>
        </w:rPr>
      </w:r>
      <w:r>
        <w:rPr>
          <w:lang w:val="nl-NL"/>
        </w:rPr>
        <w:fldChar w:fldCharType="separate"/>
      </w:r>
      <w:r w:rsidR="00E3727D" w:rsidRPr="00D87CFD">
        <w:rPr>
          <w:lang w:val="nl-NL"/>
        </w:rPr>
        <w:t xml:space="preserve">Figuur </w:t>
      </w:r>
      <w:r w:rsidR="00E3727D">
        <w:rPr>
          <w:noProof/>
          <w:lang w:val="nl-NL"/>
        </w:rPr>
        <w:t>4</w:t>
      </w:r>
      <w:r>
        <w:rPr>
          <w:lang w:val="nl-NL"/>
        </w:rPr>
        <w:fldChar w:fldCharType="end"/>
      </w:r>
      <w:r>
        <w:rPr>
          <w:lang w:val="nl-NL"/>
        </w:rPr>
        <w:t xml:space="preserve">. Tenslotte is aan de rechterkant te zien dat het </w:t>
      </w:r>
      <w:r w:rsidR="00FA7D6E">
        <w:rPr>
          <w:lang w:val="nl-NL"/>
        </w:rPr>
        <w:t>BIM-model</w:t>
      </w:r>
      <w:r>
        <w:rPr>
          <w:lang w:val="nl-NL"/>
        </w:rPr>
        <w:t xml:space="preserve"> als </w:t>
      </w:r>
      <w:r w:rsidR="00FA7D6E">
        <w:rPr>
          <w:lang w:val="nl-NL"/>
        </w:rPr>
        <w:t>OBJ-bestand</w:t>
      </w:r>
      <w:r>
        <w:rPr>
          <w:lang w:val="nl-NL"/>
        </w:rPr>
        <w:t xml:space="preserve"> in drie verschillende subselecties is geknipt, behorend bij de bounding box van de puntenwolk.  </w:t>
      </w:r>
    </w:p>
    <w:p w14:paraId="1C1C3DFB" w14:textId="77777777" w:rsidR="00D87CFD" w:rsidRDefault="00DD0C49" w:rsidP="00D87CFD">
      <w:pPr>
        <w:pStyle w:val="Plattetekst"/>
        <w:keepNext/>
      </w:pPr>
      <w:r>
        <w:rPr>
          <w:noProof/>
          <w:lang w:val="nl-NL" w:eastAsia="nl-NL"/>
        </w:rPr>
        <mc:AlternateContent>
          <mc:Choice Requires="wpg">
            <w:drawing>
              <wp:inline distT="0" distB="0" distL="0" distR="0" wp14:anchorId="30F37C38" wp14:editId="720B97B6">
                <wp:extent cx="6383867" cy="2065867"/>
                <wp:effectExtent l="0" t="0" r="0" b="0"/>
                <wp:docPr id="5" name="Group 5"/>
                <wp:cNvGraphicFramePr/>
                <a:graphic xmlns:a="http://schemas.openxmlformats.org/drawingml/2006/main">
                  <a:graphicData uri="http://schemas.microsoft.com/office/word/2010/wordprocessingGroup">
                    <wpg:wgp>
                      <wpg:cNvGrpSpPr/>
                      <wpg:grpSpPr>
                        <a:xfrm>
                          <a:off x="0" y="0"/>
                          <a:ext cx="6383867" cy="2065867"/>
                          <a:chOff x="72915" y="-7235"/>
                          <a:chExt cx="5663451" cy="1497218"/>
                        </a:xfrm>
                      </wpg:grpSpPr>
                      <pic:pic xmlns:pic="http://schemas.openxmlformats.org/drawingml/2006/picture">
                        <pic:nvPicPr>
                          <pic:cNvPr id="10" name="Picture 10">
                            <a:extLst>
                              <a:ext uri="{FF2B5EF4-FFF2-40B4-BE49-F238E27FC236}">
                                <a16:creationId xmlns:a16="http://schemas.microsoft.com/office/drawing/2014/main" id="{1D437187-BDE8-4049-AAA6-811618A3345E}"/>
                              </a:ext>
                            </a:extLst>
                          </pic:cNvPr>
                          <pic:cNvPicPr>
                            <a:picLocks noChangeAspect="1"/>
                          </pic:cNvPicPr>
                        </pic:nvPicPr>
                        <pic:blipFill rotWithShape="1">
                          <a:blip r:embed="rId27"/>
                          <a:srcRect l="3980" r="8902" b="24"/>
                          <a:stretch/>
                        </pic:blipFill>
                        <pic:spPr>
                          <a:xfrm>
                            <a:off x="72915" y="0"/>
                            <a:ext cx="1595969" cy="1489983"/>
                          </a:xfrm>
                          <a:prstGeom prst="rect">
                            <a:avLst/>
                          </a:prstGeom>
                        </pic:spPr>
                      </pic:pic>
                      <pic:pic xmlns:pic="http://schemas.openxmlformats.org/drawingml/2006/picture">
                        <pic:nvPicPr>
                          <pic:cNvPr id="11" name="Picture 11">
                            <a:extLst>
                              <a:ext uri="{FF2B5EF4-FFF2-40B4-BE49-F238E27FC236}">
                                <a16:creationId xmlns:a16="http://schemas.microsoft.com/office/drawing/2014/main" id="{CFF383F1-BFF5-4D04-9A88-C526B1A20BEB}"/>
                              </a:ext>
                            </a:extLst>
                          </pic:cNvPr>
                          <pic:cNvPicPr>
                            <a:picLocks noChangeAspect="1"/>
                          </pic:cNvPicPr>
                        </pic:nvPicPr>
                        <pic:blipFill rotWithShape="1">
                          <a:blip r:embed="rId28"/>
                          <a:srcRect l="5173" r="13"/>
                          <a:stretch/>
                        </pic:blipFill>
                        <pic:spPr>
                          <a:xfrm>
                            <a:off x="1766158" y="-7235"/>
                            <a:ext cx="1909752" cy="1483995"/>
                          </a:xfrm>
                          <a:prstGeom prst="rect">
                            <a:avLst/>
                          </a:prstGeom>
                        </pic:spPr>
                      </pic:pic>
                      <pic:pic xmlns:pic="http://schemas.openxmlformats.org/drawingml/2006/picture">
                        <pic:nvPicPr>
                          <pic:cNvPr id="12" name="Picture 12">
                            <a:extLst>
                              <a:ext uri="{FF2B5EF4-FFF2-40B4-BE49-F238E27FC236}">
                                <a16:creationId xmlns:a16="http://schemas.microsoft.com/office/drawing/2014/main" id="{BAB2CAAE-6AA5-4E09-A005-2CF3E63F93B7}"/>
                              </a:ext>
                            </a:extLst>
                          </pic:cNvPr>
                          <pic:cNvPicPr>
                            <a:picLocks noChangeAspect="1"/>
                          </pic:cNvPicPr>
                        </pic:nvPicPr>
                        <pic:blipFill rotWithShape="1">
                          <a:blip r:embed="rId29"/>
                          <a:srcRect l="4375" r="7271"/>
                          <a:stretch/>
                        </pic:blipFill>
                        <pic:spPr>
                          <a:xfrm>
                            <a:off x="3767667" y="-7234"/>
                            <a:ext cx="1968699" cy="148590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9264A30">
              <v:group id="Group 5" style="width:502.65pt;height:162.65pt;mso-position-horizontal-relative:char;mso-position-vertical-relative:line" coordsize="56634,14972" coordorigin="729,-72" o:spid="_x0000_s1026" w14:anchorId="61D271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">
                <v:shape id="Picture 10" style="position:absolute;left:729;width:15959;height:1489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">
                  <v:imagedata cropleft="2608f" cropright="5834f" cropbottom="16f" o:title="" r:id="rId30"/>
                  <v:path arrowok="t"/>
                </v:shape>
                <v:shape id="Picture 11" style="position:absolute;left:17661;top:-72;width:19098;height:1483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">
                  <v:imagedata cropleft="3390f" cropright="9f" o:title="" r:id="rId31"/>
                  <v:path arrowok="t"/>
                </v:shape>
                <v:shape id="Picture 12" style="position:absolute;left:37676;top:-72;width:19687;height:14858;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">
                  <v:imagedata cropleft="2867f" cropright="4765f" o:title="" r:id="rId32"/>
                  <v:path arrowok="t"/>
                </v:shape>
                <w10:anchorlock/>
              </v:group>
            </w:pict>
          </mc:Fallback>
        </mc:AlternateContent>
      </w:r>
    </w:p>
    <w:p w14:paraId="28455725" w14:textId="644595A4" w:rsidR="00593146" w:rsidRPr="00593146" w:rsidRDefault="00D87CFD" w:rsidP="00593146">
      <w:pPr>
        <w:pStyle w:val="Bijschrift"/>
        <w:rPr>
          <w:lang w:val="nl-NL"/>
        </w:rPr>
      </w:pPr>
      <w:bookmarkStart w:id="121" w:name="_Ref91852708"/>
      <w:r w:rsidRPr="00D87CFD">
        <w:rPr>
          <w:lang w:val="nl-NL"/>
        </w:rPr>
        <w:t xml:space="preserve">Figuur </w:t>
      </w:r>
      <w:r>
        <w:fldChar w:fldCharType="begin"/>
      </w:r>
      <w:r w:rsidRPr="00D87CFD">
        <w:rPr>
          <w:lang w:val="nl-NL"/>
        </w:rPr>
        <w:instrText xml:space="preserve"> SEQ Figuur \* ARABIC </w:instrText>
      </w:r>
      <w:r>
        <w:fldChar w:fldCharType="separate"/>
      </w:r>
      <w:r w:rsidR="00DE7166">
        <w:rPr>
          <w:noProof/>
          <w:lang w:val="nl-NL"/>
        </w:rPr>
        <w:t>4</w:t>
      </w:r>
      <w:r>
        <w:fldChar w:fldCharType="end"/>
      </w:r>
      <w:bookmarkEnd w:id="121"/>
      <w:r w:rsidRPr="00D87CFD">
        <w:rPr>
          <w:lang w:val="nl-NL"/>
        </w:rPr>
        <w:t>: Resultaten van splitsen BIM per puntenwolk</w:t>
      </w:r>
      <w:r w:rsidR="006D5F4D">
        <w:rPr>
          <w:lang w:val="nl-NL"/>
        </w:rPr>
        <w:t>.</w:t>
      </w:r>
    </w:p>
    <w:p w14:paraId="464950F7" w14:textId="01511B22" w:rsidR="00DD0C49" w:rsidRDefault="00DD0C49" w:rsidP="00DD0C49">
      <w:pPr>
        <w:pStyle w:val="Kop4"/>
        <w:rPr>
          <w:rFonts w:eastAsia="Times New Roman"/>
          <w:lang w:val="nl-NL" w:eastAsia="nl-NL"/>
        </w:rPr>
      </w:pPr>
      <w:r>
        <w:rPr>
          <w:rFonts w:eastAsia="Times New Roman"/>
          <w:lang w:val="nl-NL" w:eastAsia="nl-NL"/>
        </w:rPr>
        <w:t>Afstanden puntenwolk en BIM</w:t>
      </w:r>
    </w:p>
    <w:p w14:paraId="1F8AA7B8" w14:textId="20DB868A" w:rsidR="00DE47BC" w:rsidRPr="00DE47BC" w:rsidRDefault="00DE47BC" w:rsidP="00DE47BC">
      <w:pPr>
        <w:pStyle w:val="Plattetekst"/>
        <w:rPr>
          <w:lang w:val="nl-NL" w:eastAsia="nl-NL"/>
        </w:rPr>
      </w:pPr>
      <w:r>
        <w:rPr>
          <w:lang w:val="nl-NL" w:eastAsia="nl-NL"/>
        </w:rPr>
        <w:t xml:space="preserve">De volgende visualisaties </w:t>
      </w:r>
      <w:r w:rsidR="00606257">
        <w:rPr>
          <w:lang w:val="nl-NL" w:eastAsia="nl-NL"/>
        </w:rPr>
        <w:t xml:space="preserve">in dit hoofdstuk </w:t>
      </w:r>
      <w:r>
        <w:rPr>
          <w:lang w:val="nl-NL" w:eastAsia="nl-NL"/>
        </w:rPr>
        <w:t xml:space="preserve">zijn gemaakt met adres </w:t>
      </w:r>
      <w:r w:rsidRPr="008F1006">
        <w:rPr>
          <w:lang w:val="nl-NL"/>
        </w:rPr>
        <w:t>Aelbrechtsplein 2c</w:t>
      </w:r>
      <w:r>
        <w:rPr>
          <w:lang w:val="nl-NL"/>
        </w:rPr>
        <w:t>.</w:t>
      </w:r>
    </w:p>
    <w:p w14:paraId="32B7AE05" w14:textId="3F1EF3BF" w:rsidR="0080308A" w:rsidRDefault="466179BC" w:rsidP="0080308A">
      <w:pPr>
        <w:jc w:val="both"/>
        <w:rPr>
          <w:lang w:val="nl-NL"/>
        </w:rPr>
      </w:pPr>
      <w:r>
        <w:rPr>
          <w:lang w:val="nl-NL"/>
        </w:rPr>
        <w:t xml:space="preserve">In </w:t>
      </w:r>
      <w:r w:rsidR="0080308A">
        <w:rPr>
          <w:lang w:val="nl-NL"/>
        </w:rPr>
        <w:fldChar w:fldCharType="begin"/>
      </w:r>
      <w:r w:rsidR="0080308A">
        <w:rPr>
          <w:lang w:val="nl-NL"/>
        </w:rPr>
        <w:instrText xml:space="preserve"> REF _Ref92829851 \h </w:instrText>
      </w:r>
      <w:r w:rsidR="0080308A">
        <w:rPr>
          <w:lang w:val="nl-NL"/>
        </w:rPr>
      </w:r>
      <w:r w:rsidR="0080308A">
        <w:rPr>
          <w:lang w:val="nl-NL"/>
        </w:rPr>
        <w:fldChar w:fldCharType="separate"/>
      </w:r>
      <w:r w:rsidRPr="00D87CFD">
        <w:rPr>
          <w:lang w:val="nl-NL"/>
        </w:rPr>
        <w:t xml:space="preserve">Figuur </w:t>
      </w:r>
      <w:r>
        <w:rPr>
          <w:noProof/>
          <w:lang w:val="nl-NL"/>
        </w:rPr>
        <w:t>5</w:t>
      </w:r>
      <w:r w:rsidR="0080308A">
        <w:rPr>
          <w:lang w:val="nl-NL"/>
        </w:rPr>
        <w:fldChar w:fldCharType="end"/>
      </w:r>
      <w:r>
        <w:rPr>
          <w:lang w:val="nl-NL"/>
        </w:rPr>
        <w:t xml:space="preserve"> is door de kleurenvisualisatie van het scalar field C2M signed distances, dat uitgerekend is in deze stap, goed zichtbaar waar de grootste afstanden liggen van de puntenwolk t.o.v. de BIM mesh. Dat is bijvoorbeeld een wasrek op de eerste verdieping, maar ook andere meubels zoals tafels en banken worden zichtbaar. Alle verschillen met een afstand kleiner dan 0.2 meter zijn uitgefilterd om te zorgen dat alleen relevante verschillen en niet onnodig veel ruis zichtbaar is. </w:t>
      </w:r>
      <w:r w:rsidR="05C7B1FA">
        <w:rPr>
          <w:lang w:val="nl-NL"/>
        </w:rPr>
        <w:t>Dit zijn dus de punten die niet voorkomen in de BIM mesh en een afstand hebben van minimaal 0.2 meter.</w:t>
      </w:r>
    </w:p>
    <w:p w14:paraId="594121B9" w14:textId="77777777" w:rsidR="0080308A" w:rsidRPr="0080308A" w:rsidRDefault="0080308A" w:rsidP="0080308A">
      <w:pPr>
        <w:pStyle w:val="Plattetekst"/>
        <w:rPr>
          <w:lang w:val="nl-NL" w:eastAsia="nl-NL"/>
        </w:rPr>
      </w:pPr>
    </w:p>
    <w:p w14:paraId="01F00043" w14:textId="7D310278" w:rsidR="00D87CFD" w:rsidRPr="0080308A" w:rsidRDefault="0080308A" w:rsidP="00D87CFD">
      <w:pPr>
        <w:pStyle w:val="Plattetekst"/>
        <w:keepNext/>
        <w:rPr>
          <w:lang w:val="nl-NL"/>
        </w:rPr>
      </w:pPr>
      <w:r>
        <w:rPr>
          <w:noProof/>
          <w:lang w:val="nl-NL" w:eastAsia="nl-NL"/>
        </w:rPr>
        <mc:AlternateContent>
          <mc:Choice Requires="wpg">
            <w:drawing>
              <wp:inline distT="0" distB="0" distL="0" distR="0" wp14:anchorId="0CE4676E" wp14:editId="41C812C9">
                <wp:extent cx="6307667" cy="2844800"/>
                <wp:effectExtent l="0" t="0" r="0" b="0"/>
                <wp:docPr id="20" name="Group 20"/>
                <wp:cNvGraphicFramePr/>
                <a:graphic xmlns:a="http://schemas.openxmlformats.org/drawingml/2006/main">
                  <a:graphicData uri="http://schemas.microsoft.com/office/word/2010/wordprocessingGroup">
                    <wpg:wgp>
                      <wpg:cNvGrpSpPr/>
                      <wpg:grpSpPr>
                        <a:xfrm>
                          <a:off x="0" y="0"/>
                          <a:ext cx="6307667" cy="2844800"/>
                          <a:chOff x="0" y="0"/>
                          <a:chExt cx="5926666" cy="2644987"/>
                        </a:xfrm>
                      </wpg:grpSpPr>
                      <pic:pic xmlns:pic="http://schemas.openxmlformats.org/drawingml/2006/picture">
                        <pic:nvPicPr>
                          <pic:cNvPr id="69" name="Picture 6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107266" y="0"/>
                            <a:ext cx="2819400" cy="2629535"/>
                          </a:xfrm>
                          <a:prstGeom prst="rect">
                            <a:avLst/>
                          </a:prstGeom>
                        </pic:spPr>
                      </pic:pic>
                      <pic:pic xmlns:pic="http://schemas.openxmlformats.org/drawingml/2006/picture">
                        <pic:nvPicPr>
                          <pic:cNvPr id="68" name="Picture 6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8467"/>
                            <a:ext cx="3063240" cy="263652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A343008">
              <v:group id="Group 20" style="width:496.65pt;height:224pt;mso-position-horizontal-relative:char;mso-position-vertical-relative:line" coordsize="59266,26449" o:spid="_x0000_s1026" w14:anchorId="1CC5C96D"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">
                <v:shape id="Picture 69" style="position:absolute;left:31072;width:28194;height:2629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">
                  <v:imagedata o:title="" r:id="rId35"/>
                  <v:path arrowok="t"/>
                </v:shape>
                <v:shape id="Picture 68" style="position:absolute;top:84;width:30632;height:263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">
                  <v:imagedata o:title="" r:id="rId36"/>
                  <v:path arrowok="t"/>
                </v:shape>
                <w10:anchorlock/>
              </v:group>
            </w:pict>
          </mc:Fallback>
        </mc:AlternateContent>
      </w:r>
      <w:r w:rsidR="00D87CFD" w:rsidRPr="00D87CFD">
        <w:rPr>
          <w:noProof/>
          <w:lang w:val="nl-NL" w:eastAsia="nl-NL"/>
        </w:rPr>
        <w:t xml:space="preserve"> </w:t>
      </w:r>
    </w:p>
    <w:p w14:paraId="1B967299" w14:textId="3CC11CCC" w:rsidR="005F44E4" w:rsidRDefault="00D87CFD" w:rsidP="005F44E4">
      <w:pPr>
        <w:pStyle w:val="Bijschrift"/>
        <w:rPr>
          <w:lang w:val="nl-NL"/>
        </w:rPr>
      </w:pPr>
      <w:bookmarkStart w:id="122" w:name="_Ref92829851"/>
      <w:r w:rsidRPr="00D87CFD">
        <w:rPr>
          <w:lang w:val="nl-NL"/>
        </w:rPr>
        <w:t xml:space="preserve">Figuur </w:t>
      </w:r>
      <w:r>
        <w:fldChar w:fldCharType="begin"/>
      </w:r>
      <w:r w:rsidRPr="00D87CFD">
        <w:rPr>
          <w:lang w:val="nl-NL"/>
        </w:rPr>
        <w:instrText xml:space="preserve"> SEQ Figuur \* ARABIC </w:instrText>
      </w:r>
      <w:r>
        <w:fldChar w:fldCharType="separate"/>
      </w:r>
      <w:r w:rsidR="00DE7166">
        <w:rPr>
          <w:noProof/>
          <w:lang w:val="nl-NL"/>
        </w:rPr>
        <w:t>5</w:t>
      </w:r>
      <w:r>
        <w:fldChar w:fldCharType="end"/>
      </w:r>
      <w:bookmarkEnd w:id="122"/>
      <w:r w:rsidRPr="00D87CFD">
        <w:rPr>
          <w:lang w:val="nl-NL"/>
        </w:rPr>
        <w:t>: Afstanden tussen puntenwolk en BIM</w:t>
      </w:r>
      <w:r>
        <w:rPr>
          <w:lang w:val="nl-NL"/>
        </w:rPr>
        <w:t>. Rechts ter referentie ook de</w:t>
      </w:r>
      <w:r w:rsidR="00A6523F">
        <w:rPr>
          <w:lang w:val="nl-NL"/>
        </w:rPr>
        <w:t xml:space="preserve"> originele puntenwolk in grijs met de bovenste verdieping weergegeven. </w:t>
      </w:r>
    </w:p>
    <w:p w14:paraId="638CAC19" w14:textId="77777777" w:rsidR="00A6523F" w:rsidRDefault="00A6523F" w:rsidP="00A6523F">
      <w:pPr>
        <w:keepNext/>
      </w:pPr>
      <w:r>
        <w:rPr>
          <w:noProof/>
          <w:lang w:val="nl-NL" w:eastAsia="nl-NL"/>
        </w:rPr>
        <w:drawing>
          <wp:inline distT="0" distB="0" distL="0" distR="0" wp14:anchorId="69064B3F" wp14:editId="33857D2A">
            <wp:extent cx="3369734" cy="2989931"/>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8360" cy="2997585"/>
                    </a:xfrm>
                    <a:prstGeom prst="rect">
                      <a:avLst/>
                    </a:prstGeom>
                  </pic:spPr>
                </pic:pic>
              </a:graphicData>
            </a:graphic>
          </wp:inline>
        </w:drawing>
      </w:r>
    </w:p>
    <w:p w14:paraId="12067F53" w14:textId="487A3932" w:rsidR="00A6523F" w:rsidRPr="00A6523F" w:rsidRDefault="00A6523F" w:rsidP="00A6523F">
      <w:pPr>
        <w:pStyle w:val="Bijschrift"/>
        <w:rPr>
          <w:lang w:val="nl-NL"/>
        </w:rPr>
      </w:pPr>
      <w:r w:rsidRPr="00A6523F">
        <w:rPr>
          <w:lang w:val="nl-NL"/>
        </w:rPr>
        <w:t xml:space="preserve">Figuur </w:t>
      </w:r>
      <w:r>
        <w:fldChar w:fldCharType="begin"/>
      </w:r>
      <w:r w:rsidRPr="00A6523F">
        <w:rPr>
          <w:lang w:val="nl-NL"/>
        </w:rPr>
        <w:instrText xml:space="preserve"> SEQ Figuur \* ARABIC </w:instrText>
      </w:r>
      <w:r>
        <w:fldChar w:fldCharType="separate"/>
      </w:r>
      <w:r w:rsidR="00DE7166">
        <w:rPr>
          <w:noProof/>
          <w:lang w:val="nl-NL"/>
        </w:rPr>
        <w:t>6</w:t>
      </w:r>
      <w:r>
        <w:fldChar w:fldCharType="end"/>
      </w:r>
      <w:r w:rsidRPr="00A6523F">
        <w:rPr>
          <w:lang w:val="nl-NL"/>
        </w:rPr>
        <w:t xml:space="preserve">: Afstanden tussen puntenwolk en BIM. </w:t>
      </w:r>
      <w:r>
        <w:rPr>
          <w:lang w:val="nl-NL"/>
        </w:rPr>
        <w:t>T</w:t>
      </w:r>
      <w:r w:rsidRPr="00A6523F">
        <w:rPr>
          <w:lang w:val="nl-NL"/>
        </w:rPr>
        <w:t xml:space="preserve">er referentie ook </w:t>
      </w:r>
      <w:r w:rsidR="00E32708">
        <w:rPr>
          <w:lang w:val="nl-NL"/>
        </w:rPr>
        <w:t>een doorsnede van de</w:t>
      </w:r>
      <w:r w:rsidRPr="00A6523F">
        <w:rPr>
          <w:lang w:val="nl-NL"/>
        </w:rPr>
        <w:t xml:space="preserve"> originele puntenwolk in grijs met de onderste verdieping weergegeven.</w:t>
      </w:r>
    </w:p>
    <w:p w14:paraId="7578AC5A" w14:textId="0A6BF21D" w:rsidR="00815597" w:rsidRDefault="00A6523F" w:rsidP="00815597">
      <w:pPr>
        <w:pStyle w:val="Kop4"/>
        <w:rPr>
          <w:lang w:val="nl-NL" w:eastAsia="nl-NL"/>
        </w:rPr>
      </w:pPr>
      <w:r w:rsidRPr="0051006C">
        <w:rPr>
          <w:lang w:val="nl-NL" w:eastAsia="nl-NL"/>
        </w:rPr>
        <w:t>Vlakkendetectie van Cloud-to-Mesh afstanden</w:t>
      </w:r>
    </w:p>
    <w:p w14:paraId="6A33E8BF" w14:textId="357D836B" w:rsidR="00815597" w:rsidRPr="00815597" w:rsidRDefault="6740CE36" w:rsidP="00815597">
      <w:pPr>
        <w:pStyle w:val="Plattetekst"/>
        <w:rPr>
          <w:lang w:val="nl-NL" w:eastAsia="nl-NL"/>
        </w:rPr>
      </w:pPr>
      <w:r>
        <w:rPr>
          <w:lang w:val="nl-NL" w:eastAsia="nl-NL"/>
        </w:rPr>
        <w:t xml:space="preserve">Omdat de afstanden tussen puntenwolk en BIM slechts visueel inzicht geeft en er ook veel punten zijn die geen interessante informatie bevatten, detecteren we vlakken uit deze afstanden puntenwolk. Deze vlakken zijn potentieel interessante discrepanties die we willen kunnen visualiseren samen met de BIM. Het resultaat van de vlakkendetectie </w:t>
      </w:r>
      <w:r w:rsidR="799343A8">
        <w:rPr>
          <w:lang w:val="nl-NL" w:eastAsia="nl-NL"/>
        </w:rPr>
        <w:t>is</w:t>
      </w:r>
      <w:r>
        <w:rPr>
          <w:lang w:val="nl-NL" w:eastAsia="nl-NL"/>
        </w:rPr>
        <w:t xml:space="preserve"> verschillende samengevoegde meshes in een </w:t>
      </w:r>
      <w:r w:rsidR="703749C6">
        <w:rPr>
          <w:lang w:val="nl-NL" w:eastAsia="nl-NL"/>
        </w:rPr>
        <w:t>OBJ-bestand</w:t>
      </w:r>
      <w:r>
        <w:rPr>
          <w:lang w:val="nl-NL" w:eastAsia="nl-NL"/>
        </w:rPr>
        <w:t xml:space="preserve">. In </w:t>
      </w:r>
      <w:r w:rsidR="00815597">
        <w:rPr>
          <w:lang w:val="nl-NL" w:eastAsia="nl-NL"/>
        </w:rPr>
        <w:fldChar w:fldCharType="begin"/>
      </w:r>
      <w:r w:rsidR="00815597">
        <w:rPr>
          <w:lang w:val="nl-NL" w:eastAsia="nl-NL"/>
        </w:rPr>
        <w:instrText xml:space="preserve"> REF _Ref92830201 \h </w:instrText>
      </w:r>
      <w:r w:rsidR="00815597">
        <w:rPr>
          <w:lang w:val="nl-NL" w:eastAsia="nl-NL"/>
        </w:rPr>
      </w:r>
      <w:r w:rsidR="00815597">
        <w:rPr>
          <w:lang w:val="nl-NL" w:eastAsia="nl-NL"/>
        </w:rPr>
        <w:fldChar w:fldCharType="separate"/>
      </w:r>
      <w:r w:rsidRPr="00A6523F">
        <w:rPr>
          <w:lang w:val="nl-NL"/>
        </w:rPr>
        <w:t xml:space="preserve">Figuur </w:t>
      </w:r>
      <w:r>
        <w:rPr>
          <w:noProof/>
          <w:lang w:val="nl-NL"/>
        </w:rPr>
        <w:t>7</w:t>
      </w:r>
      <w:r w:rsidR="00815597">
        <w:rPr>
          <w:lang w:val="nl-NL" w:eastAsia="nl-NL"/>
        </w:rPr>
        <w:fldChar w:fldCharType="end"/>
      </w:r>
      <w:r>
        <w:rPr>
          <w:lang w:val="nl-NL" w:eastAsia="nl-NL"/>
        </w:rPr>
        <w:t xml:space="preserve"> is zichtbaar in groen welke vlakken gedetecteerd worden uit de puntenwolk. Hierin zijn de tafels zichtbaar, de openstaande deuren, de reling van de trap, de zitting van de bank en ook een vlak op de grond. </w:t>
      </w:r>
    </w:p>
    <w:p w14:paraId="1D7005BA" w14:textId="77777777" w:rsidR="00A6523F" w:rsidRDefault="00A6523F" w:rsidP="00A6523F">
      <w:pPr>
        <w:keepNext/>
        <w:jc w:val="both"/>
      </w:pPr>
      <w:r>
        <w:rPr>
          <w:noProof/>
          <w:lang w:val="nl-NL" w:eastAsia="nl-NL"/>
        </w:rPr>
        <w:drawing>
          <wp:inline distT="0" distB="0" distL="0" distR="0" wp14:anchorId="13809C2B" wp14:editId="231F8D6D">
            <wp:extent cx="3571228"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7695" cy="2977182"/>
                    </a:xfrm>
                    <a:prstGeom prst="rect">
                      <a:avLst/>
                    </a:prstGeom>
                  </pic:spPr>
                </pic:pic>
              </a:graphicData>
            </a:graphic>
          </wp:inline>
        </w:drawing>
      </w:r>
    </w:p>
    <w:p w14:paraId="4F0AEF4A" w14:textId="30BB74D8" w:rsidR="00A6523F" w:rsidRPr="00A6523F" w:rsidRDefault="736E908B" w:rsidP="53846E03">
      <w:pPr>
        <w:pStyle w:val="Bijschrift"/>
        <w:jc w:val="both"/>
        <w:rPr>
          <w:b/>
          <w:bCs/>
          <w:lang w:val="nl-NL"/>
        </w:rPr>
      </w:pPr>
      <w:bookmarkStart w:id="123" w:name="_Ref92830201"/>
      <w:r w:rsidRPr="53846E03">
        <w:rPr>
          <w:lang w:val="nl-NL"/>
        </w:rPr>
        <w:t xml:space="preserve">Figuur </w:t>
      </w:r>
      <w:r w:rsidR="00A6523F">
        <w:fldChar w:fldCharType="begin"/>
      </w:r>
      <w:r w:rsidR="00A6523F" w:rsidRPr="53846E03">
        <w:rPr>
          <w:lang w:val="nl-NL"/>
        </w:rPr>
        <w:instrText xml:space="preserve"> SEQ Figuur \* ARABIC </w:instrText>
      </w:r>
      <w:r w:rsidR="00A6523F">
        <w:fldChar w:fldCharType="separate"/>
      </w:r>
      <w:r w:rsidR="6D573E72" w:rsidRPr="53846E03">
        <w:rPr>
          <w:noProof/>
          <w:lang w:val="nl-NL"/>
        </w:rPr>
        <w:t>7</w:t>
      </w:r>
      <w:r w:rsidR="00A6523F">
        <w:fldChar w:fldCharType="end"/>
      </w:r>
      <w:bookmarkEnd w:id="123"/>
      <w:r w:rsidRPr="53846E03">
        <w:rPr>
          <w:lang w:val="nl-NL"/>
        </w:rPr>
        <w:t xml:space="preserve">: Vlakkendetectie van puntenwolk tot BIM afstanden. De discrepanties zijn nu gevisualiseerd in blauw t/m rood en de vlakken in groen. </w:t>
      </w:r>
    </w:p>
    <w:p w14:paraId="4176B10E" w14:textId="3D518CF5" w:rsidR="00DD0C49" w:rsidRDefault="00DD0C49" w:rsidP="00DD0C49">
      <w:pPr>
        <w:pStyle w:val="Kop4"/>
        <w:rPr>
          <w:lang w:val="nl-NL" w:eastAsia="nl-NL"/>
        </w:rPr>
      </w:pPr>
      <w:r w:rsidRPr="00D87CFD">
        <w:rPr>
          <w:lang w:val="nl-NL" w:eastAsia="nl-NL"/>
        </w:rPr>
        <w:t>Export als .ifc bestand</w:t>
      </w:r>
    </w:p>
    <w:p w14:paraId="7C9974A2" w14:textId="52BA3311" w:rsidR="00815597" w:rsidRPr="00815597" w:rsidRDefault="6740CE36" w:rsidP="00815597">
      <w:pPr>
        <w:pStyle w:val="Plattetekst"/>
        <w:rPr>
          <w:lang w:val="nl-NL" w:eastAsia="nl-NL"/>
        </w:rPr>
      </w:pPr>
      <w:r>
        <w:rPr>
          <w:lang w:val="nl-NL" w:eastAsia="nl-NL"/>
        </w:rPr>
        <w:t xml:space="preserve">Omdat we graag de resultaten van de discrepanties samen met de BIM in een </w:t>
      </w:r>
      <w:r w:rsidR="703749C6">
        <w:rPr>
          <w:lang w:val="nl-NL" w:eastAsia="nl-NL"/>
        </w:rPr>
        <w:t>IFC-viewer</w:t>
      </w:r>
      <w:r>
        <w:rPr>
          <w:lang w:val="nl-NL" w:eastAsia="nl-NL"/>
        </w:rPr>
        <w:t xml:space="preserve"> kunnen laten zien worden de vlakken uit de vorige stap omgezet van </w:t>
      </w:r>
      <w:r w:rsidR="703749C6">
        <w:rPr>
          <w:lang w:val="nl-NL" w:eastAsia="nl-NL"/>
        </w:rPr>
        <w:t>OBJ-bestand</w:t>
      </w:r>
      <w:r>
        <w:rPr>
          <w:lang w:val="nl-NL" w:eastAsia="nl-NL"/>
        </w:rPr>
        <w:t xml:space="preserve"> naar IFC. In </w:t>
      </w:r>
      <w:r w:rsidR="00815597">
        <w:rPr>
          <w:lang w:val="nl-NL" w:eastAsia="nl-NL"/>
        </w:rPr>
        <w:fldChar w:fldCharType="begin"/>
      </w:r>
      <w:r w:rsidR="00815597">
        <w:rPr>
          <w:lang w:val="nl-NL" w:eastAsia="nl-NL"/>
        </w:rPr>
        <w:instrText xml:space="preserve"> REF _Ref92830409 \h </w:instrText>
      </w:r>
      <w:r w:rsidR="00815597">
        <w:rPr>
          <w:lang w:val="nl-NL" w:eastAsia="nl-NL"/>
        </w:rPr>
      </w:r>
      <w:r w:rsidR="00815597">
        <w:rPr>
          <w:lang w:val="nl-NL" w:eastAsia="nl-NL"/>
        </w:rPr>
        <w:fldChar w:fldCharType="separate"/>
      </w:r>
      <w:r w:rsidRPr="005035C3">
        <w:rPr>
          <w:lang w:val="nl-NL"/>
        </w:rPr>
        <w:t xml:space="preserve">Figuur </w:t>
      </w:r>
      <w:r>
        <w:rPr>
          <w:noProof/>
          <w:lang w:val="nl-NL"/>
        </w:rPr>
        <w:t>8</w:t>
      </w:r>
      <w:r w:rsidR="00815597">
        <w:rPr>
          <w:lang w:val="nl-NL" w:eastAsia="nl-NL"/>
        </w:rPr>
        <w:fldChar w:fldCharType="end"/>
      </w:r>
      <w:r>
        <w:rPr>
          <w:lang w:val="nl-NL" w:eastAsia="nl-NL"/>
        </w:rPr>
        <w:t xml:space="preserve"> is zichtbaar hoe dit eruit ziet gezamenlijk met de BIM. Nu we weten dat dit de deuren, tafels en bank waren kunnen we deze in de ruimtes van de BIM plaatsen en zien we dat de georeferentie hier ook in klopt. </w:t>
      </w:r>
    </w:p>
    <w:p w14:paraId="123A3A66" w14:textId="77777777" w:rsidR="005035C3" w:rsidRPr="00DE7166" w:rsidRDefault="005035C3" w:rsidP="005035C3">
      <w:pPr>
        <w:pStyle w:val="Plattetekst"/>
        <w:keepNext/>
        <w:rPr>
          <w:lang w:val="nl-NL"/>
        </w:rPr>
      </w:pPr>
      <w:r w:rsidRPr="005035C3">
        <w:rPr>
          <w:noProof/>
          <w:lang w:val="nl-NL" w:eastAsia="nl-NL"/>
        </w:rPr>
        <w:t xml:space="preserve"> </w:t>
      </w:r>
      <w:r>
        <w:rPr>
          <w:noProof/>
          <w:lang w:val="nl-NL" w:eastAsia="nl-NL"/>
        </w:rPr>
        <mc:AlternateContent>
          <mc:Choice Requires="wpg">
            <w:drawing>
              <wp:inline distT="0" distB="0" distL="0" distR="0" wp14:anchorId="63BDE72E" wp14:editId="0C8147EC">
                <wp:extent cx="5419725" cy="3130550"/>
                <wp:effectExtent l="0" t="0" r="9525" b="0"/>
                <wp:docPr id="37" name="Group 37"/>
                <wp:cNvGraphicFramePr/>
                <a:graphic xmlns:a="http://schemas.openxmlformats.org/drawingml/2006/main">
                  <a:graphicData uri="http://schemas.microsoft.com/office/word/2010/wordprocessingGroup">
                    <wpg:wgp>
                      <wpg:cNvGrpSpPr/>
                      <wpg:grpSpPr>
                        <a:xfrm>
                          <a:off x="0" y="0"/>
                          <a:ext cx="5419725" cy="3130550"/>
                          <a:chOff x="0" y="0"/>
                          <a:chExt cx="5419725" cy="3130550"/>
                        </a:xfrm>
                      </wpg:grpSpPr>
                      <pic:pic xmlns:pic="http://schemas.openxmlformats.org/drawingml/2006/picture">
                        <pic:nvPicPr>
                          <pic:cNvPr id="35" name="Picture 3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425065" cy="3130550"/>
                          </a:xfrm>
                          <a:prstGeom prst="rect">
                            <a:avLst/>
                          </a:prstGeom>
                        </pic:spPr>
                      </pic:pic>
                      <pic:pic xmlns:pic="http://schemas.openxmlformats.org/drawingml/2006/picture">
                        <pic:nvPicPr>
                          <pic:cNvPr id="36" name="Picture 3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578100" y="6350"/>
                            <a:ext cx="2841625" cy="312420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E72DED4">
              <v:group id="Group 37" style="width:426.75pt;height:246.5pt;mso-position-horizontal-relative:char;mso-position-vertical-relative:line" coordsize="54197,31305" o:spid="_x0000_s1026" w14:anchorId="64D57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">
                <v:shape id="Picture 35" style="position:absolute;width:24250;height:3130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">
                  <v:imagedata o:title="" r:id="rId41"/>
                  <v:path arrowok="t"/>
                </v:shape>
                <v:shape id="Picture 36" style="position:absolute;left:25781;top:63;width:28416;height:3124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">
                  <v:imagedata o:title="" r:id="rId42"/>
                  <v:path arrowok="t"/>
                </v:shape>
                <w10:anchorlock/>
              </v:group>
            </w:pict>
          </mc:Fallback>
        </mc:AlternateContent>
      </w:r>
    </w:p>
    <w:p w14:paraId="2AE58045" w14:textId="4D15510A" w:rsidR="00DD0C49" w:rsidRPr="005035C3" w:rsidRDefault="1D5E2B93" w:rsidP="005035C3">
      <w:pPr>
        <w:pStyle w:val="Bijschrift"/>
        <w:rPr>
          <w:lang w:val="nl-NL" w:eastAsia="nl-NL"/>
        </w:rPr>
      </w:pPr>
      <w:bookmarkStart w:id="124" w:name="_Ref92830409"/>
      <w:r w:rsidRPr="53846E03">
        <w:rPr>
          <w:lang w:val="nl-NL"/>
        </w:rPr>
        <w:t xml:space="preserve">Figuur </w:t>
      </w:r>
      <w:r w:rsidR="005035C3">
        <w:fldChar w:fldCharType="begin"/>
      </w:r>
      <w:r w:rsidR="005035C3" w:rsidRPr="53846E03">
        <w:rPr>
          <w:lang w:val="nl-NL"/>
        </w:rPr>
        <w:instrText xml:space="preserve"> SEQ Figuur \* ARABIC </w:instrText>
      </w:r>
      <w:r w:rsidR="005035C3">
        <w:fldChar w:fldCharType="separate"/>
      </w:r>
      <w:r w:rsidR="6D573E72" w:rsidRPr="53846E03">
        <w:rPr>
          <w:noProof/>
          <w:lang w:val="nl-NL"/>
        </w:rPr>
        <w:t>8</w:t>
      </w:r>
      <w:r w:rsidR="005035C3">
        <w:fldChar w:fldCharType="end"/>
      </w:r>
      <w:bookmarkEnd w:id="124"/>
      <w:r w:rsidRPr="53846E03">
        <w:rPr>
          <w:lang w:val="nl-NL"/>
        </w:rPr>
        <w:t xml:space="preserve">: Vlakken als </w:t>
      </w:r>
      <w:r w:rsidR="374E4AFF" w:rsidRPr="53846E03">
        <w:rPr>
          <w:lang w:val="nl-NL"/>
        </w:rPr>
        <w:t>IFC-objecten</w:t>
      </w:r>
      <w:r w:rsidRPr="53846E03">
        <w:rPr>
          <w:lang w:val="nl-NL"/>
        </w:rPr>
        <w:t>. Links de bovenste verdieping, rechts de onderste verdieping met alle objecten in groen.</w:t>
      </w:r>
    </w:p>
    <w:p w14:paraId="11307EA7" w14:textId="34AC3686" w:rsidR="00485B75" w:rsidRDefault="00DD0C49" w:rsidP="00485B75">
      <w:pPr>
        <w:pStyle w:val="Kop3"/>
        <w:rPr>
          <w:lang w:val="nl-NL"/>
        </w:rPr>
      </w:pPr>
      <w:bookmarkStart w:id="125" w:name="_Ref92975947"/>
      <w:bookmarkStart w:id="126" w:name="_Toc93389828"/>
      <w:r>
        <w:rPr>
          <w:lang w:val="nl-NL"/>
        </w:rPr>
        <w:t>BIM vs puntenwolk discrepanties</w:t>
      </w:r>
      <w:bookmarkEnd w:id="125"/>
      <w:bookmarkEnd w:id="126"/>
    </w:p>
    <w:p w14:paraId="4DB47FDB" w14:textId="01F13D03" w:rsidR="00815597" w:rsidRDefault="6D573E72" w:rsidP="00815597">
      <w:pPr>
        <w:pStyle w:val="Plattetekst"/>
        <w:rPr>
          <w:lang w:val="nl-NL"/>
        </w:rPr>
      </w:pPr>
      <w:r>
        <w:rPr>
          <w:lang w:val="nl-NL"/>
        </w:rPr>
        <w:t>In de discrepanties van BIM naar puntenwolk hebben we een stuk minder tussenresultaten die hier visueel worden uitgelicht. In deze analyse zitten natuurlijk wel meerdere tussenstappen tot het eindresultaat. De belangrijkste is dat de puntenwolk hier nog verder wordt gesubsampled om het proces te versnellen. Nu duu</w:t>
      </w:r>
      <w:r w:rsidR="62A45D64">
        <w:rPr>
          <w:lang w:val="nl-NL"/>
        </w:rPr>
        <w:t>rt de analyse al circa 30</w:t>
      </w:r>
      <w:r>
        <w:rPr>
          <w:lang w:val="nl-NL"/>
        </w:rPr>
        <w:t xml:space="preserve"> min en dat zou met de originele puntenwolk nog veel langer zijn. In </w:t>
      </w:r>
      <w:r w:rsidR="00DE7166">
        <w:rPr>
          <w:lang w:val="nl-NL"/>
        </w:rPr>
        <w:fldChar w:fldCharType="begin"/>
      </w:r>
      <w:r w:rsidR="00DE7166">
        <w:rPr>
          <w:lang w:val="nl-NL"/>
        </w:rPr>
        <w:instrText xml:space="preserve"> REF _Ref92830773 \h </w:instrText>
      </w:r>
      <w:r w:rsidR="00DE7166">
        <w:rPr>
          <w:lang w:val="nl-NL"/>
        </w:rPr>
      </w:r>
      <w:r w:rsidR="00DE7166">
        <w:rPr>
          <w:lang w:val="nl-NL"/>
        </w:rPr>
        <w:fldChar w:fldCharType="separate"/>
      </w:r>
      <w:r w:rsidRPr="00DE7166">
        <w:rPr>
          <w:lang w:val="nl-NL"/>
        </w:rPr>
        <w:t xml:space="preserve">Figuur </w:t>
      </w:r>
      <w:r w:rsidRPr="00DE7166">
        <w:rPr>
          <w:noProof/>
          <w:lang w:val="nl-NL"/>
        </w:rPr>
        <w:t>9</w:t>
      </w:r>
      <w:r w:rsidR="00DE7166">
        <w:rPr>
          <w:lang w:val="nl-NL"/>
        </w:rPr>
        <w:fldChar w:fldCharType="end"/>
      </w:r>
      <w:r>
        <w:rPr>
          <w:lang w:val="nl-NL"/>
        </w:rPr>
        <w:t xml:space="preserve"> is het resultaat van deze subsampling met 0.1 meter distance te zien.</w:t>
      </w:r>
    </w:p>
    <w:p w14:paraId="6B837DA9" w14:textId="77777777" w:rsidR="00DE7166" w:rsidRDefault="00DE7166" w:rsidP="00DE7166">
      <w:pPr>
        <w:pStyle w:val="Plattetekst"/>
        <w:keepNext/>
      </w:pPr>
      <w:r>
        <w:rPr>
          <w:noProof/>
          <w:lang w:val="nl-NL" w:eastAsia="nl-NL"/>
        </w:rPr>
        <mc:AlternateContent>
          <mc:Choice Requires="wpg">
            <w:drawing>
              <wp:inline distT="0" distB="0" distL="0" distR="0" wp14:anchorId="5ECA1CC0" wp14:editId="56B0DA7C">
                <wp:extent cx="6577965" cy="3028315"/>
                <wp:effectExtent l="0" t="0" r="0" b="635"/>
                <wp:docPr id="24" name="Group 24"/>
                <wp:cNvGraphicFramePr/>
                <a:graphic xmlns:a="http://schemas.openxmlformats.org/drawingml/2006/main">
                  <a:graphicData uri="http://schemas.microsoft.com/office/word/2010/wordprocessingGroup">
                    <wpg:wgp>
                      <wpg:cNvGrpSpPr/>
                      <wpg:grpSpPr>
                        <a:xfrm>
                          <a:off x="0" y="0"/>
                          <a:ext cx="6577965" cy="3028315"/>
                          <a:chOff x="0" y="0"/>
                          <a:chExt cx="6577965" cy="3028315"/>
                        </a:xfrm>
                      </wpg:grpSpPr>
                      <pic:pic xmlns:pic="http://schemas.openxmlformats.org/drawingml/2006/picture">
                        <pic:nvPicPr>
                          <pic:cNvPr id="22" name="Picture 2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59455" cy="3028315"/>
                          </a:xfrm>
                          <a:prstGeom prst="rect">
                            <a:avLst/>
                          </a:prstGeom>
                        </pic:spPr>
                      </pic:pic>
                      <pic:pic xmlns:pic="http://schemas.openxmlformats.org/drawingml/2006/picture">
                        <pic:nvPicPr>
                          <pic:cNvPr id="23" name="Picture 2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327400" y="0"/>
                            <a:ext cx="3250565" cy="300545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D6B85FE">
              <v:group id="Group 24" style="width:517.95pt;height:238.45pt;mso-position-horizontal-relative:char;mso-position-vertical-relative:line" coordsize="65779,30283" o:spid="_x0000_s1026" w14:anchorId="7B3865A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">
                <v:shape id="Picture 22" style="position:absolute;width:32594;height:3028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">
                  <v:imagedata o:title="" r:id="rId45"/>
                  <v:path arrowok="t"/>
                </v:shape>
                <v:shape id="Picture 23" style="position:absolute;left:33274;width:32505;height:3005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">
                  <v:imagedata o:title="" r:id="rId46"/>
                  <v:path arrowok="t"/>
                </v:shape>
                <w10:anchorlock/>
              </v:group>
            </w:pict>
          </mc:Fallback>
        </mc:AlternateContent>
      </w:r>
    </w:p>
    <w:p w14:paraId="2E789C61" w14:textId="0424E530" w:rsidR="00DE7166" w:rsidRPr="00DE7166" w:rsidRDefault="00DE7166" w:rsidP="00DE7166">
      <w:pPr>
        <w:pStyle w:val="Bijschrift"/>
        <w:rPr>
          <w:lang w:val="nl-NL"/>
        </w:rPr>
      </w:pPr>
      <w:bookmarkStart w:id="127" w:name="_Ref92830773"/>
      <w:r w:rsidRPr="00DE7166">
        <w:rPr>
          <w:lang w:val="nl-NL"/>
        </w:rPr>
        <w:t xml:space="preserve">Figuur </w:t>
      </w:r>
      <w:r>
        <w:fldChar w:fldCharType="begin"/>
      </w:r>
      <w:r w:rsidRPr="00DE7166">
        <w:rPr>
          <w:lang w:val="nl-NL"/>
        </w:rPr>
        <w:instrText xml:space="preserve"> SEQ Figuur \* ARABIC </w:instrText>
      </w:r>
      <w:r>
        <w:fldChar w:fldCharType="separate"/>
      </w:r>
      <w:r w:rsidRPr="00DE7166">
        <w:rPr>
          <w:noProof/>
          <w:lang w:val="nl-NL"/>
        </w:rPr>
        <w:t>9</w:t>
      </w:r>
      <w:r>
        <w:fldChar w:fldCharType="end"/>
      </w:r>
      <w:bookmarkEnd w:id="127"/>
      <w:r w:rsidRPr="00DE7166">
        <w:rPr>
          <w:lang w:val="nl-NL"/>
        </w:rPr>
        <w:t>: Links de originele puntenwolk en rechts de gesubsamplede puntenwolk met 0.1 meter distance</w:t>
      </w:r>
    </w:p>
    <w:p w14:paraId="28E906A9" w14:textId="1EA2A101" w:rsidR="00DE7166" w:rsidRPr="00815597" w:rsidRDefault="00DE7166" w:rsidP="00815597">
      <w:pPr>
        <w:pStyle w:val="Plattetekst"/>
        <w:rPr>
          <w:lang w:val="nl-NL"/>
        </w:rPr>
      </w:pPr>
      <w:r>
        <w:rPr>
          <w:noProof/>
          <w:lang w:val="nl-NL" w:eastAsia="nl-NL"/>
        </w:rPr>
        <w:t xml:space="preserve">Vervolgens zijn er meerdere stappen waarbij </w:t>
      </w:r>
      <w:r w:rsidR="002D436C">
        <w:rPr>
          <w:noProof/>
          <w:lang w:val="nl-NL" w:eastAsia="nl-NL"/>
        </w:rPr>
        <w:t xml:space="preserve">voor </w:t>
      </w:r>
      <w:r>
        <w:rPr>
          <w:noProof/>
          <w:lang w:val="nl-NL" w:eastAsia="nl-NL"/>
        </w:rPr>
        <w:t xml:space="preserve">elk BIM element wordt gecheckt of deze relevant is. Alles wat niet overlapt met de puntenwolk wordt al weggegooid en vervolgens ook elk element waar zich punten in de puntenwolk bevinden. De elementen die overblijven zijn zichtbaar in </w:t>
      </w:r>
      <w:r>
        <w:rPr>
          <w:noProof/>
          <w:lang w:val="nl-NL" w:eastAsia="nl-NL"/>
        </w:rPr>
        <w:fldChar w:fldCharType="begin"/>
      </w:r>
      <w:r>
        <w:rPr>
          <w:noProof/>
          <w:lang w:val="nl-NL" w:eastAsia="nl-NL"/>
        </w:rPr>
        <w:instrText xml:space="preserve"> REF _Ref92830876 \h </w:instrText>
      </w:r>
      <w:r>
        <w:rPr>
          <w:noProof/>
          <w:lang w:val="nl-NL" w:eastAsia="nl-NL"/>
        </w:rPr>
      </w:r>
      <w:r>
        <w:rPr>
          <w:noProof/>
          <w:lang w:val="nl-NL" w:eastAsia="nl-NL"/>
        </w:rPr>
        <w:fldChar w:fldCharType="separate"/>
      </w:r>
      <w:r w:rsidRPr="00F30A24">
        <w:rPr>
          <w:lang w:val="nl-NL"/>
        </w:rPr>
        <w:t xml:space="preserve">Figuur </w:t>
      </w:r>
      <w:r>
        <w:rPr>
          <w:noProof/>
          <w:lang w:val="nl-NL"/>
        </w:rPr>
        <w:t>10</w:t>
      </w:r>
      <w:r>
        <w:rPr>
          <w:noProof/>
          <w:lang w:val="nl-NL" w:eastAsia="nl-NL"/>
        </w:rPr>
        <w:fldChar w:fldCharType="end"/>
      </w:r>
      <w:r>
        <w:rPr>
          <w:noProof/>
          <w:lang w:val="nl-NL" w:eastAsia="nl-NL"/>
        </w:rPr>
        <w:t>. Hier is te zien dat er aardig wat elementen overblijven die potentieel discrepanties zijn.</w:t>
      </w:r>
    </w:p>
    <w:p w14:paraId="32A9025E" w14:textId="77777777" w:rsidR="00F30A24" w:rsidRDefault="00F30A24" w:rsidP="00F30A24">
      <w:pPr>
        <w:pStyle w:val="Plattetekst"/>
        <w:keepNext/>
      </w:pPr>
      <w:r>
        <w:rPr>
          <w:noProof/>
          <w:lang w:val="nl-NL" w:eastAsia="nl-NL"/>
        </w:rPr>
        <w:drawing>
          <wp:inline distT="0" distB="0" distL="0" distR="0" wp14:anchorId="7809BE96" wp14:editId="59BAB843">
            <wp:extent cx="4130040" cy="2929467"/>
            <wp:effectExtent l="0" t="0" r="381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57"/>
                    <a:stretch/>
                  </pic:blipFill>
                  <pic:spPr bwMode="auto">
                    <a:xfrm>
                      <a:off x="0" y="0"/>
                      <a:ext cx="4135415" cy="2933280"/>
                    </a:xfrm>
                    <a:prstGeom prst="rect">
                      <a:avLst/>
                    </a:prstGeom>
                    <a:ln>
                      <a:noFill/>
                    </a:ln>
                    <a:extLst>
                      <a:ext uri="{53640926-AAD7-44D8-BBD7-CCE9431645EC}">
                        <a14:shadowObscured xmlns:a14="http://schemas.microsoft.com/office/drawing/2010/main"/>
                      </a:ext>
                    </a:extLst>
                  </pic:spPr>
                </pic:pic>
              </a:graphicData>
            </a:graphic>
          </wp:inline>
        </w:drawing>
      </w:r>
    </w:p>
    <w:p w14:paraId="3539EFB0" w14:textId="3320D2ED" w:rsidR="00F30A24" w:rsidRDefault="3F133946" w:rsidP="00F30A24">
      <w:pPr>
        <w:pStyle w:val="Bijschrift"/>
        <w:rPr>
          <w:lang w:val="nl-NL"/>
        </w:rPr>
      </w:pPr>
      <w:bookmarkStart w:id="128" w:name="_Ref92830876"/>
      <w:r w:rsidRPr="53846E03">
        <w:rPr>
          <w:lang w:val="nl-NL"/>
        </w:rPr>
        <w:t xml:space="preserve">Figuur </w:t>
      </w:r>
      <w:r w:rsidR="00F30A24">
        <w:fldChar w:fldCharType="begin"/>
      </w:r>
      <w:r w:rsidR="00F30A24" w:rsidRPr="53846E03">
        <w:rPr>
          <w:lang w:val="nl-NL"/>
        </w:rPr>
        <w:instrText xml:space="preserve"> SEQ Figuur \* ARABIC </w:instrText>
      </w:r>
      <w:r w:rsidR="00F30A24">
        <w:fldChar w:fldCharType="separate"/>
      </w:r>
      <w:r w:rsidR="6D573E72" w:rsidRPr="53846E03">
        <w:rPr>
          <w:noProof/>
          <w:lang w:val="nl-NL"/>
        </w:rPr>
        <w:t>10</w:t>
      </w:r>
      <w:r w:rsidR="00F30A24">
        <w:fldChar w:fldCharType="end"/>
      </w:r>
      <w:bookmarkEnd w:id="128"/>
      <w:r w:rsidRPr="53846E03">
        <w:rPr>
          <w:lang w:val="nl-NL"/>
        </w:rPr>
        <w:t xml:space="preserve">: BIM discrepanties t.o.v. puntenwolk. Resterende </w:t>
      </w:r>
      <w:r w:rsidR="703749C6" w:rsidRPr="53846E03">
        <w:rPr>
          <w:lang w:val="nl-NL"/>
        </w:rPr>
        <w:t>IFC-objecten</w:t>
      </w:r>
      <w:r w:rsidRPr="53846E03">
        <w:rPr>
          <w:lang w:val="nl-NL"/>
        </w:rPr>
        <w:t xml:space="preserve"> zijn de vlakken waar geen punten zijn gedetecteerd in de puntenwolk.</w:t>
      </w:r>
    </w:p>
    <w:p w14:paraId="663113BC" w14:textId="2EC7DAFC" w:rsidR="008F1006" w:rsidRDefault="00280CAD" w:rsidP="008F1006">
      <w:pPr>
        <w:pStyle w:val="Kop2"/>
        <w:rPr>
          <w:lang w:val="nl-NL"/>
        </w:rPr>
      </w:pPr>
      <w:bookmarkStart w:id="129" w:name="_Toc93389829"/>
      <w:bookmarkStart w:id="130" w:name="_Ref93397735"/>
      <w:bookmarkStart w:id="131" w:name="_Toc93398474"/>
      <w:bookmarkStart w:id="132" w:name="_Toc93399385"/>
      <w:r>
        <w:rPr>
          <w:lang w:val="nl-NL"/>
        </w:rPr>
        <w:t>Use cases</w:t>
      </w:r>
      <w:bookmarkEnd w:id="129"/>
      <w:bookmarkEnd w:id="130"/>
      <w:bookmarkEnd w:id="131"/>
      <w:bookmarkEnd w:id="132"/>
      <w:r>
        <w:rPr>
          <w:lang w:val="nl-NL"/>
        </w:rPr>
        <w:t xml:space="preserve"> </w:t>
      </w:r>
    </w:p>
    <w:p w14:paraId="56B8A917" w14:textId="286A9F7F" w:rsidR="007C3A66" w:rsidRDefault="007C3A66" w:rsidP="00AF6728">
      <w:pPr>
        <w:pStyle w:val="Plattetekst"/>
        <w:jc w:val="both"/>
        <w:rPr>
          <w:lang w:val="nl-NL"/>
        </w:rPr>
      </w:pPr>
      <w:r>
        <w:rPr>
          <w:lang w:val="nl-NL"/>
        </w:rPr>
        <w:t>In deze paragraaf worden de r</w:t>
      </w:r>
      <w:r w:rsidR="00DE47BC">
        <w:rPr>
          <w:lang w:val="nl-NL"/>
        </w:rPr>
        <w:t xml:space="preserve">esultaten van verschillende use </w:t>
      </w:r>
      <w:r>
        <w:rPr>
          <w:lang w:val="nl-NL"/>
        </w:rPr>
        <w:t>cases uitgewerkt</w:t>
      </w:r>
      <w:r w:rsidR="00DE47BC">
        <w:rPr>
          <w:lang w:val="nl-NL"/>
        </w:rPr>
        <w:t xml:space="preserve">, </w:t>
      </w:r>
      <w:r>
        <w:rPr>
          <w:lang w:val="nl-NL"/>
        </w:rPr>
        <w:t>die relevant zijn voor de eindgebruikers van deze methode. Hiermee laten</w:t>
      </w:r>
      <w:r w:rsidR="00DE47BC">
        <w:rPr>
          <w:lang w:val="nl-NL"/>
        </w:rPr>
        <w:t xml:space="preserve"> we</w:t>
      </w:r>
      <w:r>
        <w:rPr>
          <w:lang w:val="nl-NL"/>
        </w:rPr>
        <w:t xml:space="preserve"> zien wat er wel en niet mogelijk is met het huidige model en wat</w:t>
      </w:r>
      <w:r w:rsidR="00303CBE">
        <w:rPr>
          <w:lang w:val="nl-NL"/>
        </w:rPr>
        <w:t xml:space="preserve"> </w:t>
      </w:r>
      <w:r>
        <w:rPr>
          <w:lang w:val="nl-NL"/>
        </w:rPr>
        <w:t xml:space="preserve">voor resultaten dit oplevert. </w:t>
      </w:r>
      <w:r w:rsidR="0017292A">
        <w:rPr>
          <w:lang w:val="nl-NL"/>
        </w:rPr>
        <w:t>We definiëren twee situaties: een “aangebouwde muur” en een “verwijderde muur”.</w:t>
      </w:r>
    </w:p>
    <w:p w14:paraId="00565CEE" w14:textId="139D0623" w:rsidR="002B4F0F" w:rsidRDefault="00303CBE" w:rsidP="00AF6728">
      <w:pPr>
        <w:pStyle w:val="Plattetekst"/>
        <w:jc w:val="both"/>
        <w:rPr>
          <w:lang w:val="nl-NL"/>
        </w:rPr>
      </w:pPr>
      <w:r>
        <w:rPr>
          <w:lang w:val="nl-NL"/>
        </w:rPr>
        <w:t>De u</w:t>
      </w:r>
      <w:r w:rsidR="002B4F0F">
        <w:rPr>
          <w:lang w:val="nl-NL"/>
        </w:rPr>
        <w:t xml:space="preserve">se cases zijn uitgewerkt voor het adres </w:t>
      </w:r>
      <w:r w:rsidR="002B4F0F" w:rsidRPr="008F1006">
        <w:rPr>
          <w:lang w:val="nl-NL"/>
        </w:rPr>
        <w:t>Aelbrechtsplein 2c</w:t>
      </w:r>
      <w:r>
        <w:rPr>
          <w:lang w:val="nl-NL"/>
        </w:rPr>
        <w:t xml:space="preserve">, dezelfde waar de resultaten van voorgaande paragraaf van zijn weergegeven. </w:t>
      </w:r>
    </w:p>
    <w:p w14:paraId="06B90232" w14:textId="08CBB13B" w:rsidR="008F1006" w:rsidRDefault="00A81FD3" w:rsidP="008F1006">
      <w:pPr>
        <w:pStyle w:val="Kop3"/>
        <w:rPr>
          <w:lang w:val="nl-NL"/>
        </w:rPr>
      </w:pPr>
      <w:bookmarkStart w:id="133" w:name="_Toc93389830"/>
      <w:r>
        <w:rPr>
          <w:lang w:val="nl-NL"/>
        </w:rPr>
        <w:t>Aangebouwde muur</w:t>
      </w:r>
      <w:bookmarkEnd w:id="133"/>
      <w:r>
        <w:rPr>
          <w:lang w:val="nl-NL"/>
        </w:rPr>
        <w:t xml:space="preserve"> </w:t>
      </w:r>
    </w:p>
    <w:p w14:paraId="1DED2680" w14:textId="73198ABD" w:rsidR="00EC4D81" w:rsidRDefault="47BA4393" w:rsidP="00AF6728">
      <w:pPr>
        <w:pStyle w:val="Plattetekst"/>
        <w:tabs>
          <w:tab w:val="left" w:pos="1056"/>
        </w:tabs>
        <w:jc w:val="both"/>
        <w:rPr>
          <w:lang w:val="nl-NL"/>
        </w:rPr>
      </w:pPr>
      <w:r>
        <w:rPr>
          <w:lang w:val="nl-NL"/>
        </w:rPr>
        <w:t>Om de use case van een aangebouwde muur in huis te detecteren hebb</w:t>
      </w:r>
      <w:r w:rsidR="48DF8510">
        <w:rPr>
          <w:lang w:val="nl-NL"/>
        </w:rPr>
        <w:t>en we een muur verwijderd uit het</w:t>
      </w:r>
      <w:r>
        <w:rPr>
          <w:lang w:val="nl-NL"/>
        </w:rPr>
        <w:t xml:space="preserve"> </w:t>
      </w:r>
      <w:r w:rsidR="6D4BCE5E">
        <w:rPr>
          <w:lang w:val="nl-NL"/>
        </w:rPr>
        <w:t>BIM-model</w:t>
      </w:r>
      <w:r>
        <w:rPr>
          <w:lang w:val="nl-NL"/>
        </w:rPr>
        <w:t xml:space="preserve">. </w:t>
      </w:r>
      <w:r w:rsidR="7B2981CC">
        <w:rPr>
          <w:lang w:val="nl-NL"/>
        </w:rPr>
        <w:t xml:space="preserve">Dit hebben we gedaan met de </w:t>
      </w:r>
      <w:commentRangeStart w:id="134"/>
      <w:r w:rsidR="7B2981CC">
        <w:rPr>
          <w:lang w:val="nl-NL"/>
        </w:rPr>
        <w:t>usBIM software</w:t>
      </w:r>
      <w:commentRangeEnd w:id="134"/>
      <w:r w:rsidR="7E9FC889">
        <w:rPr>
          <w:rStyle w:val="Verwijzingopmerking"/>
        </w:rPr>
        <w:commentReference w:id="134"/>
      </w:r>
      <w:r w:rsidR="00EC4D81">
        <w:rPr>
          <w:rStyle w:val="Voetnootmarkering"/>
          <w:lang w:val="nl-NL"/>
        </w:rPr>
        <w:footnoteReference w:id="12"/>
      </w:r>
      <w:r w:rsidR="7B2981CC">
        <w:rPr>
          <w:lang w:val="nl-NL"/>
        </w:rPr>
        <w:t xml:space="preserve"> omdat dit de enige gevonden software</w:t>
      </w:r>
      <w:r w:rsidR="3159D46C">
        <w:rPr>
          <w:lang w:val="nl-NL"/>
        </w:rPr>
        <w:t xml:space="preserve"> is</w:t>
      </w:r>
      <w:r w:rsidR="7B2981CC">
        <w:rPr>
          <w:lang w:val="nl-NL"/>
        </w:rPr>
        <w:t xml:space="preserve"> waar het mogelijk is om een aanpassing te doen aan de BIM en deze daarna weer als </w:t>
      </w:r>
      <w:r w:rsidR="54C7F047">
        <w:rPr>
          <w:lang w:val="nl-NL"/>
        </w:rPr>
        <w:t>IFC-bestand</w:t>
      </w:r>
      <w:r w:rsidR="7B2981CC">
        <w:rPr>
          <w:lang w:val="nl-NL"/>
        </w:rPr>
        <w:t xml:space="preserve"> te exporteren. </w:t>
      </w:r>
    </w:p>
    <w:p w14:paraId="015BE34B" w14:textId="7BB9F517" w:rsidR="008F1006" w:rsidRDefault="00EC4D81" w:rsidP="00AF6728">
      <w:pPr>
        <w:pStyle w:val="Plattetekst"/>
        <w:tabs>
          <w:tab w:val="left" w:pos="1056"/>
        </w:tabs>
        <w:jc w:val="both"/>
        <w:rPr>
          <w:lang w:val="nl-NL"/>
        </w:rPr>
      </w:pPr>
      <w:r>
        <w:rPr>
          <w:lang w:val="nl-NL"/>
        </w:rPr>
        <w:t>Omdat de missende muur van de BIM</w:t>
      </w:r>
      <w:r w:rsidR="008F1006">
        <w:rPr>
          <w:lang w:val="nl-NL"/>
        </w:rPr>
        <w:t xml:space="preserve"> nog </w:t>
      </w:r>
      <w:r>
        <w:rPr>
          <w:lang w:val="nl-NL"/>
        </w:rPr>
        <w:t xml:space="preserve">wel </w:t>
      </w:r>
      <w:r w:rsidR="008F1006">
        <w:rPr>
          <w:lang w:val="nl-NL"/>
        </w:rPr>
        <w:t xml:space="preserve">in de </w:t>
      </w:r>
      <w:r w:rsidR="008A3770">
        <w:rPr>
          <w:lang w:val="nl-NL"/>
        </w:rPr>
        <w:t xml:space="preserve">puntenwolk </w:t>
      </w:r>
      <w:r w:rsidR="008F1006">
        <w:rPr>
          <w:lang w:val="nl-NL"/>
        </w:rPr>
        <w:t xml:space="preserve">gescand is zouden we door de </w:t>
      </w:r>
      <w:r w:rsidR="002B4F0F">
        <w:rPr>
          <w:lang w:val="nl-NL"/>
        </w:rPr>
        <w:t xml:space="preserve">puntenwolk </w:t>
      </w:r>
      <w:r w:rsidR="00DD45C2">
        <w:rPr>
          <w:lang w:val="nl-NL"/>
        </w:rPr>
        <w:t>ten opzichte van</w:t>
      </w:r>
      <w:r w:rsidR="002B4F0F">
        <w:rPr>
          <w:lang w:val="nl-NL"/>
        </w:rPr>
        <w:t xml:space="preserve"> </w:t>
      </w:r>
      <w:r w:rsidR="00FA7D6E">
        <w:rPr>
          <w:lang w:val="nl-NL"/>
        </w:rPr>
        <w:t>BIM-discrepanties</w:t>
      </w:r>
      <w:r w:rsidR="008F1006">
        <w:rPr>
          <w:lang w:val="nl-NL"/>
        </w:rPr>
        <w:t xml:space="preserve"> de aangebouwde muur moeten zien</w:t>
      </w:r>
      <w:r w:rsidR="00D122C9">
        <w:rPr>
          <w:lang w:val="nl-NL"/>
        </w:rPr>
        <w:t>.</w:t>
      </w:r>
      <w:r w:rsidR="00762CBA">
        <w:rPr>
          <w:lang w:val="nl-NL"/>
        </w:rPr>
        <w:t xml:space="preserve"> Dit is dus het resultaat van de stappen beschreven in hoofdstuk 2.2.1.</w:t>
      </w:r>
      <w:r w:rsidR="00D122C9">
        <w:rPr>
          <w:lang w:val="nl-NL"/>
        </w:rPr>
        <w:t xml:space="preserve"> De resultaten zijn gevisualiseerd in figuur 11 en figuur 12. De aangebouwde muur is zichtbaar zowel als (rood) geannoteerde punten (figuur 11 links), en als vlak als </w:t>
      </w:r>
      <w:r w:rsidR="00FA7D6E">
        <w:rPr>
          <w:lang w:val="nl-NL"/>
        </w:rPr>
        <w:t>IFC-object</w:t>
      </w:r>
      <w:r w:rsidR="00D122C9">
        <w:rPr>
          <w:lang w:val="nl-NL"/>
        </w:rPr>
        <w:t xml:space="preserve"> (figuur 11 rechts). In figuur 12</w:t>
      </w:r>
      <w:r w:rsidR="00F9641C">
        <w:rPr>
          <w:lang w:val="nl-NL"/>
        </w:rPr>
        <w:t xml:space="preserve"> links staat het input </w:t>
      </w:r>
      <w:r w:rsidR="00FA7D6E">
        <w:rPr>
          <w:lang w:val="nl-NL"/>
        </w:rPr>
        <w:t>BIM-model</w:t>
      </w:r>
      <w:r w:rsidR="00F9641C">
        <w:rPr>
          <w:lang w:val="nl-NL"/>
        </w:rPr>
        <w:t xml:space="preserve"> waarin de muur is verwijderd. In figuur 12 rechts staat het resultaat in het </w:t>
      </w:r>
      <w:r w:rsidR="00FA7D6E">
        <w:rPr>
          <w:lang w:val="nl-NL"/>
        </w:rPr>
        <w:t>BIM-model</w:t>
      </w:r>
      <w:r w:rsidR="00F9641C">
        <w:rPr>
          <w:lang w:val="nl-NL"/>
        </w:rPr>
        <w:t xml:space="preserve"> gevisualiseerd. Het is zichtbaar dat de muur op dezelfde plaats is gedetecteerd. Ook is het effect zichtbaar van scanschaduw van de openstaande deur in de bovenste kamer. Hierdoor is een deel van de muur gedetecteerd aan de rechterkant. Aan de linkerkant is een “deur” vlak gedetecteerd.</w:t>
      </w:r>
    </w:p>
    <w:p w14:paraId="04BB16FE" w14:textId="77777777" w:rsidR="002B4F0F" w:rsidRDefault="002B4F0F" w:rsidP="002B4F0F">
      <w:pPr>
        <w:keepNext/>
      </w:pPr>
      <w:r>
        <w:rPr>
          <w:noProof/>
          <w:lang w:val="nl-NL" w:eastAsia="nl-NL"/>
        </w:rPr>
        <mc:AlternateContent>
          <mc:Choice Requires="wpg">
            <w:drawing>
              <wp:inline distT="0" distB="0" distL="0" distR="0" wp14:anchorId="7626A1F9" wp14:editId="6B3BCDC9">
                <wp:extent cx="6261100" cy="2738755"/>
                <wp:effectExtent l="0" t="0" r="6350" b="4445"/>
                <wp:docPr id="42" name="Group 42"/>
                <wp:cNvGraphicFramePr/>
                <a:graphic xmlns:a="http://schemas.openxmlformats.org/drawingml/2006/main">
                  <a:graphicData uri="http://schemas.microsoft.com/office/word/2010/wordprocessingGroup">
                    <wpg:wgp>
                      <wpg:cNvGrpSpPr/>
                      <wpg:grpSpPr>
                        <a:xfrm>
                          <a:off x="0" y="0"/>
                          <a:ext cx="6261100" cy="2738755"/>
                          <a:chOff x="0" y="0"/>
                          <a:chExt cx="6261100" cy="2738755"/>
                        </a:xfrm>
                      </wpg:grpSpPr>
                      <pic:pic xmlns:pic="http://schemas.openxmlformats.org/drawingml/2006/picture">
                        <pic:nvPicPr>
                          <pic:cNvPr id="41" name="Picture 4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181350" y="19050"/>
                            <a:ext cx="3079750" cy="2707640"/>
                          </a:xfrm>
                          <a:prstGeom prst="rect">
                            <a:avLst/>
                          </a:prstGeom>
                        </pic:spPr>
                      </pic:pic>
                      <pic:pic xmlns:pic="http://schemas.openxmlformats.org/drawingml/2006/picture">
                        <pic:nvPicPr>
                          <pic:cNvPr id="40"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22600" cy="273875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411772A">
              <v:group id="Group 42" style="width:493pt;height:215.65pt;mso-position-horizontal-relative:char;mso-position-vertical-relative:line" coordsize="62611,27387" o:spid="_x0000_s1026" w14:anchorId="5EDDFE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">
                <v:shape id="Picture 41" style="position:absolute;left:31813;top:190;width:30798;height:2707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">
                  <v:imagedata o:title="" r:id="rId50"/>
                  <v:path arrowok="t"/>
                </v:shape>
                <v:shape id="Picture 40" style="position:absolute;width:30226;height:2738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">
                  <v:imagedata o:title="" r:id="rId51"/>
                  <v:path arrowok="t"/>
                </v:shape>
                <w10:anchorlock/>
              </v:group>
            </w:pict>
          </mc:Fallback>
        </mc:AlternateContent>
      </w:r>
    </w:p>
    <w:p w14:paraId="05EEE35F" w14:textId="77777777" w:rsidR="00FD40A6" w:rsidRDefault="002B4F0F" w:rsidP="002B4F0F">
      <w:pPr>
        <w:pStyle w:val="Bijschrift"/>
        <w:rPr>
          <w:noProof/>
          <w:lang w:val="nl-NL" w:eastAsia="nl-NL"/>
        </w:rPr>
      </w:pPr>
      <w:r w:rsidRPr="002B4F0F">
        <w:rPr>
          <w:lang w:val="nl-NL"/>
        </w:rPr>
        <w:t xml:space="preserve">Figuur </w:t>
      </w:r>
      <w:r>
        <w:fldChar w:fldCharType="begin"/>
      </w:r>
      <w:r w:rsidRPr="002B4F0F">
        <w:rPr>
          <w:lang w:val="nl-NL"/>
        </w:rPr>
        <w:instrText xml:space="preserve"> SEQ Figuur \* ARABIC </w:instrText>
      </w:r>
      <w:r>
        <w:fldChar w:fldCharType="separate"/>
      </w:r>
      <w:r w:rsidR="00DE7166">
        <w:rPr>
          <w:noProof/>
          <w:lang w:val="nl-NL"/>
        </w:rPr>
        <w:t>11</w:t>
      </w:r>
      <w:r>
        <w:fldChar w:fldCharType="end"/>
      </w:r>
      <w:r w:rsidRPr="002B4F0F">
        <w:rPr>
          <w:lang w:val="nl-NL"/>
        </w:rPr>
        <w:t>: Discrepanties puntenwolk t</w:t>
      </w:r>
      <w:r w:rsidR="00DD45C2">
        <w:rPr>
          <w:lang w:val="nl-NL"/>
        </w:rPr>
        <w:t>.</w:t>
      </w:r>
      <w:r w:rsidRPr="002B4F0F">
        <w:rPr>
          <w:lang w:val="nl-NL"/>
        </w:rPr>
        <w:t>o</w:t>
      </w:r>
      <w:r w:rsidR="00DD45C2">
        <w:rPr>
          <w:lang w:val="nl-NL"/>
        </w:rPr>
        <w:t>.</w:t>
      </w:r>
      <w:r w:rsidRPr="002B4F0F">
        <w:rPr>
          <w:lang w:val="nl-NL"/>
        </w:rPr>
        <w:t>v</w:t>
      </w:r>
      <w:r w:rsidR="00DD45C2">
        <w:rPr>
          <w:lang w:val="nl-NL"/>
        </w:rPr>
        <w:t>.</w:t>
      </w:r>
      <w:r w:rsidRPr="002B4F0F">
        <w:rPr>
          <w:lang w:val="nl-NL"/>
        </w:rPr>
        <w:t xml:space="preserve"> BIM. Links de puntenwolk gekleur</w:t>
      </w:r>
      <w:r w:rsidR="00DD45C2">
        <w:rPr>
          <w:lang w:val="nl-NL"/>
        </w:rPr>
        <w:t>d</w:t>
      </w:r>
      <w:r w:rsidRPr="002B4F0F">
        <w:rPr>
          <w:lang w:val="nl-NL"/>
        </w:rPr>
        <w:t xml:space="preserve"> naar afstanden. </w:t>
      </w:r>
      <w:r w:rsidRPr="0089274F">
        <w:rPr>
          <w:lang w:val="nl-NL"/>
        </w:rPr>
        <w:t>Rechts de gedetecteerde vlakken.</w:t>
      </w:r>
      <w:r w:rsidR="00FD40A6" w:rsidRPr="00FD40A6">
        <w:rPr>
          <w:noProof/>
          <w:lang w:val="nl-NL" w:eastAsia="nl-NL"/>
        </w:rPr>
        <w:t xml:space="preserve"> </w:t>
      </w:r>
    </w:p>
    <w:p w14:paraId="6D933C91" w14:textId="74FE7ECD" w:rsidR="002B4F0F" w:rsidRPr="0089274F" w:rsidRDefault="00FD40A6" w:rsidP="005220B9">
      <w:pPr>
        <w:pStyle w:val="Bijschrift"/>
        <w:rPr>
          <w:lang w:val="nl-NL"/>
        </w:rPr>
      </w:pPr>
      <w:r>
        <w:rPr>
          <w:noProof/>
          <w:lang w:val="nl-NL" w:eastAsia="nl-NL"/>
        </w:rPr>
        <mc:AlternateContent>
          <mc:Choice Requires="wpg">
            <w:drawing>
              <wp:inline distT="0" distB="0" distL="0" distR="0" wp14:anchorId="061D52B8" wp14:editId="2A1BD0E3">
                <wp:extent cx="6264910" cy="2896820"/>
                <wp:effectExtent l="0" t="0" r="2540" b="0"/>
                <wp:docPr id="2" name="Group 2"/>
                <wp:cNvGraphicFramePr/>
                <a:graphic xmlns:a="http://schemas.openxmlformats.org/drawingml/2006/main">
                  <a:graphicData uri="http://schemas.microsoft.com/office/word/2010/wordprocessingGroup">
                    <wpg:wgp>
                      <wpg:cNvGrpSpPr/>
                      <wpg:grpSpPr>
                        <a:xfrm>
                          <a:off x="0" y="0"/>
                          <a:ext cx="6264910" cy="2896820"/>
                          <a:chOff x="0" y="0"/>
                          <a:chExt cx="6384290" cy="3435350"/>
                        </a:xfrm>
                      </wpg:grpSpPr>
                      <pic:pic xmlns:pic="http://schemas.openxmlformats.org/drawingml/2006/picture">
                        <pic:nvPicPr>
                          <pic:cNvPr id="39" name="Picture 3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035935" cy="3435350"/>
                          </a:xfrm>
                          <a:prstGeom prst="rect">
                            <a:avLst/>
                          </a:prstGeom>
                        </pic:spPr>
                      </pic:pic>
                      <pic:pic xmlns:pic="http://schemas.openxmlformats.org/drawingml/2006/picture">
                        <pic:nvPicPr>
                          <pic:cNvPr id="43" name="Picture 4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187700" y="0"/>
                            <a:ext cx="3196590" cy="342900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A796E0D">
              <v:group id="Group 2" style="width:493.3pt;height:228.1pt;mso-position-horizontal-relative:char;mso-position-vertical-relative:line" coordsize="63842,34353" o:spid="_x0000_s1026" w14:anchorId="16DD48B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">
                <v:shape id="Picture 39" style="position:absolute;width:30359;height:3435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">
                  <v:imagedata o:title="" r:id="rId54"/>
                  <v:path arrowok="t"/>
                </v:shape>
                <v:shape id="Picture 43" style="position:absolute;left:31877;width:31965;height:3429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">
                  <v:imagedata o:title="" r:id="rId55"/>
                  <v:path arrowok="t"/>
                </v:shape>
                <w10:anchorlock/>
              </v:group>
            </w:pict>
          </mc:Fallback>
        </mc:AlternateContent>
      </w:r>
    </w:p>
    <w:p w14:paraId="6D696343" w14:textId="1801881F" w:rsidR="002B4F0F" w:rsidRPr="002B4F0F" w:rsidRDefault="002B4F0F" w:rsidP="002B4F0F">
      <w:pPr>
        <w:pStyle w:val="Bijschrift"/>
        <w:rPr>
          <w:lang w:val="nl-NL"/>
        </w:rPr>
      </w:pPr>
      <w:r w:rsidRPr="004245C7">
        <w:rPr>
          <w:lang w:val="nl-NL"/>
        </w:rPr>
        <w:t xml:space="preserve">Figuur </w:t>
      </w:r>
      <w:r>
        <w:fldChar w:fldCharType="begin"/>
      </w:r>
      <w:r w:rsidRPr="004245C7">
        <w:rPr>
          <w:lang w:val="nl-NL"/>
        </w:rPr>
        <w:instrText xml:space="preserve"> SEQ Figuur \* ARABIC </w:instrText>
      </w:r>
      <w:r>
        <w:fldChar w:fldCharType="separate"/>
      </w:r>
      <w:r w:rsidR="00DE7166">
        <w:rPr>
          <w:noProof/>
          <w:lang w:val="nl-NL"/>
        </w:rPr>
        <w:t>12</w:t>
      </w:r>
      <w:r>
        <w:fldChar w:fldCharType="end"/>
      </w:r>
      <w:r w:rsidRPr="004245C7">
        <w:rPr>
          <w:lang w:val="nl-NL"/>
        </w:rPr>
        <w:t xml:space="preserve">: </w:t>
      </w:r>
      <w:r w:rsidR="0089274F">
        <w:rPr>
          <w:lang w:val="nl-NL"/>
        </w:rPr>
        <w:t xml:space="preserve">Links: </w:t>
      </w:r>
      <w:r w:rsidR="00F9641C">
        <w:rPr>
          <w:lang w:val="nl-NL"/>
        </w:rPr>
        <w:t>D</w:t>
      </w:r>
      <w:r w:rsidR="0089274F">
        <w:rPr>
          <w:lang w:val="nl-NL"/>
        </w:rPr>
        <w:t xml:space="preserve">e BIM waar een muur uit </w:t>
      </w:r>
      <w:r w:rsidR="00F9641C">
        <w:rPr>
          <w:lang w:val="nl-NL"/>
        </w:rPr>
        <w:t xml:space="preserve">is </w:t>
      </w:r>
      <w:r w:rsidR="0089274F">
        <w:rPr>
          <w:lang w:val="nl-NL"/>
        </w:rPr>
        <w:t xml:space="preserve">verwijderd. Rechts: </w:t>
      </w:r>
      <w:r w:rsidR="00F9641C">
        <w:rPr>
          <w:lang w:val="nl-NL"/>
        </w:rPr>
        <w:t>D</w:t>
      </w:r>
      <w:r w:rsidR="0089274F">
        <w:rPr>
          <w:lang w:val="nl-NL"/>
        </w:rPr>
        <w:t>e d</w:t>
      </w:r>
      <w:r w:rsidRPr="004245C7">
        <w:rPr>
          <w:lang w:val="nl-NL"/>
        </w:rPr>
        <w:t>iscrepanties puntenwolk t</w:t>
      </w:r>
      <w:r w:rsidR="00F9641C">
        <w:rPr>
          <w:lang w:val="nl-NL"/>
        </w:rPr>
        <w:t>.</w:t>
      </w:r>
      <w:r w:rsidRPr="004245C7">
        <w:rPr>
          <w:lang w:val="nl-NL"/>
        </w:rPr>
        <w:t>o</w:t>
      </w:r>
      <w:r w:rsidR="00F9641C">
        <w:rPr>
          <w:lang w:val="nl-NL"/>
        </w:rPr>
        <w:t>.</w:t>
      </w:r>
      <w:r w:rsidRPr="004245C7">
        <w:rPr>
          <w:lang w:val="nl-NL"/>
        </w:rPr>
        <w:t>v</w:t>
      </w:r>
      <w:r w:rsidR="00F9641C">
        <w:rPr>
          <w:lang w:val="nl-NL"/>
        </w:rPr>
        <w:t>.</w:t>
      </w:r>
      <w:r w:rsidRPr="004245C7">
        <w:rPr>
          <w:lang w:val="nl-NL"/>
        </w:rPr>
        <w:t xml:space="preserve"> BIM als </w:t>
      </w:r>
      <w:r w:rsidR="00FA7D6E" w:rsidRPr="004245C7">
        <w:rPr>
          <w:lang w:val="nl-NL"/>
        </w:rPr>
        <w:t>IFC-vlakken</w:t>
      </w:r>
      <w:r w:rsidRPr="004245C7">
        <w:rPr>
          <w:lang w:val="nl-NL"/>
        </w:rPr>
        <w:t>.</w:t>
      </w:r>
    </w:p>
    <w:p w14:paraId="4A091209" w14:textId="7C155B64" w:rsidR="008F1006" w:rsidRDefault="00A81FD3" w:rsidP="008F1006">
      <w:pPr>
        <w:pStyle w:val="Kop3"/>
        <w:rPr>
          <w:lang w:val="nl-NL"/>
        </w:rPr>
      </w:pPr>
      <w:bookmarkStart w:id="135" w:name="_Toc93389831"/>
      <w:r>
        <w:rPr>
          <w:lang w:val="nl-NL"/>
        </w:rPr>
        <w:t>Verwijderde muur</w:t>
      </w:r>
      <w:bookmarkEnd w:id="135"/>
      <w:r>
        <w:rPr>
          <w:lang w:val="nl-NL"/>
        </w:rPr>
        <w:t xml:space="preserve"> </w:t>
      </w:r>
    </w:p>
    <w:p w14:paraId="3F9F3FB7" w14:textId="39CD87C0" w:rsidR="00CA587A" w:rsidRDefault="008F1006" w:rsidP="00AF6728">
      <w:pPr>
        <w:pStyle w:val="Plattetekst"/>
        <w:tabs>
          <w:tab w:val="left" w:pos="1056"/>
        </w:tabs>
        <w:jc w:val="both"/>
        <w:rPr>
          <w:lang w:val="nl-NL"/>
        </w:rPr>
      </w:pPr>
      <w:r>
        <w:rPr>
          <w:lang w:val="nl-NL"/>
        </w:rPr>
        <w:t>Om de use case van een verwijderde muur in huis te detecteren hebben we een muu</w:t>
      </w:r>
      <w:bookmarkStart w:id="136" w:name="_Ref86667251"/>
      <w:bookmarkStart w:id="137" w:name="_Toc86672306"/>
      <w:bookmarkStart w:id="138" w:name="_Toc86674436"/>
      <w:bookmarkStart w:id="139" w:name="_Toc86674508"/>
      <w:bookmarkStart w:id="140" w:name="_Toc86695074"/>
      <w:r w:rsidR="00CA587A">
        <w:rPr>
          <w:lang w:val="nl-NL"/>
        </w:rPr>
        <w:t xml:space="preserve">r verwijderd uit de puntenwolk. Dit hebben we gedaan door een selectie uit te knippen in de CloudCompare software. </w:t>
      </w:r>
    </w:p>
    <w:p w14:paraId="58C9DFF4" w14:textId="750B10E0" w:rsidR="00CA587A" w:rsidRDefault="00CA587A" w:rsidP="00AF6728">
      <w:pPr>
        <w:pStyle w:val="Plattetekst"/>
        <w:tabs>
          <w:tab w:val="left" w:pos="1056"/>
        </w:tabs>
        <w:jc w:val="both"/>
        <w:rPr>
          <w:lang w:val="nl-NL"/>
        </w:rPr>
      </w:pPr>
      <w:r>
        <w:rPr>
          <w:lang w:val="nl-NL"/>
        </w:rPr>
        <w:t>Omdat de missende muur van de puntenwolk nog wel in de BIM zit zouden we door de BIM t</w:t>
      </w:r>
      <w:r w:rsidR="0097120D">
        <w:rPr>
          <w:lang w:val="nl-NL"/>
        </w:rPr>
        <w:t>en opzichte van</w:t>
      </w:r>
      <w:r>
        <w:rPr>
          <w:lang w:val="nl-NL"/>
        </w:rPr>
        <w:t xml:space="preserve"> puntenwolk discrepanties de verwijderd</w:t>
      </w:r>
      <w:r w:rsidR="00FD40A6">
        <w:rPr>
          <w:lang w:val="nl-NL"/>
        </w:rPr>
        <w:t>e</w:t>
      </w:r>
      <w:r>
        <w:rPr>
          <w:lang w:val="nl-NL"/>
        </w:rPr>
        <w:t xml:space="preserve"> muur moeten zien.</w:t>
      </w:r>
      <w:r w:rsidR="00762CBA">
        <w:rPr>
          <w:lang w:val="nl-NL"/>
        </w:rPr>
        <w:t xml:space="preserve"> Dit is dus het resultaat van de stappen beschreven in hoofdstuk 2.2.2. De resultaten zijn gevisualiseerd in figuur 13 en figuur 14. In figuur 13 is de invoer met verwijderde muur gevisualiseerd. In figuur 14 rechts zijn de resultaten gevisualiseerd. Alle </w:t>
      </w:r>
      <w:r w:rsidR="00FA7D6E">
        <w:rPr>
          <w:lang w:val="nl-NL"/>
        </w:rPr>
        <w:t>IFC-objecten</w:t>
      </w:r>
      <w:r w:rsidR="00762CBA">
        <w:rPr>
          <w:lang w:val="nl-NL"/>
        </w:rPr>
        <w:t xml:space="preserve"> die nog een punt hebben in de puntenwolk zijn overgebleven. De verwijderde muur en andere objecten worden zichtbaar in deze visualisatie.</w:t>
      </w:r>
    </w:p>
    <w:p w14:paraId="2C23C8B9" w14:textId="27BFB351" w:rsidR="004245C7" w:rsidRPr="00CA587A" w:rsidRDefault="00E3727D" w:rsidP="004245C7">
      <w:pPr>
        <w:pStyle w:val="Plattetekst"/>
        <w:keepNext/>
        <w:tabs>
          <w:tab w:val="left" w:pos="1056"/>
        </w:tabs>
        <w:jc w:val="both"/>
        <w:rPr>
          <w:lang w:val="nl-NL"/>
        </w:rPr>
      </w:pPr>
      <w:r>
        <w:rPr>
          <w:noProof/>
          <w:lang w:val="nl-NL" w:eastAsia="nl-NL"/>
        </w:rPr>
        <mc:AlternateContent>
          <mc:Choice Requires="wps">
            <w:drawing>
              <wp:anchor distT="0" distB="0" distL="114300" distR="114300" simplePos="0" relativeHeight="251658246" behindDoc="0" locked="0" layoutInCell="1" allowOverlap="1" wp14:anchorId="22AC897B" wp14:editId="6A62EE2F">
                <wp:simplePos x="0" y="0"/>
                <wp:positionH relativeFrom="column">
                  <wp:posOffset>3327400</wp:posOffset>
                </wp:positionH>
                <wp:positionV relativeFrom="paragraph">
                  <wp:posOffset>1182370</wp:posOffset>
                </wp:positionV>
                <wp:extent cx="1149350" cy="311150"/>
                <wp:effectExtent l="0" t="0" r="12700" b="12700"/>
                <wp:wrapNone/>
                <wp:docPr id="28" name="Oval 28"/>
                <wp:cNvGraphicFramePr/>
                <a:graphic xmlns:a="http://schemas.openxmlformats.org/drawingml/2006/main">
                  <a:graphicData uri="http://schemas.microsoft.com/office/word/2010/wordprocessingShape">
                    <wps:wsp>
                      <wps:cNvSpPr/>
                      <wps:spPr>
                        <a:xfrm rot="5400000">
                          <a:off x="0" y="0"/>
                          <a:ext cx="1149350" cy="311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10B8965">
              <v:oval id="Oval 28" style="position:absolute;margin-left:262pt;margin-top:93.1pt;width:90.5pt;height:24.5pt;rotation:90;z-index:25165824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700c1b [1604]" strokeweight="1pt" w14:anchorId="71EDB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">
                <v:stroke joinstyle="miter"/>
              </v:oval>
            </w:pict>
          </mc:Fallback>
        </mc:AlternateContent>
      </w:r>
      <w:r>
        <w:rPr>
          <w:noProof/>
          <w:lang w:val="nl-NL" w:eastAsia="nl-NL"/>
        </w:rPr>
        <mc:AlternateContent>
          <mc:Choice Requires="wps">
            <w:drawing>
              <wp:anchor distT="0" distB="0" distL="114300" distR="114300" simplePos="0" relativeHeight="251658245" behindDoc="0" locked="0" layoutInCell="1" allowOverlap="1" wp14:anchorId="34A18619" wp14:editId="703410C7">
                <wp:simplePos x="0" y="0"/>
                <wp:positionH relativeFrom="column">
                  <wp:posOffset>984250</wp:posOffset>
                </wp:positionH>
                <wp:positionV relativeFrom="paragraph">
                  <wp:posOffset>1264920</wp:posOffset>
                </wp:positionV>
                <wp:extent cx="1149350" cy="311150"/>
                <wp:effectExtent l="0" t="0" r="12700" b="12700"/>
                <wp:wrapNone/>
                <wp:docPr id="27" name="Oval 27"/>
                <wp:cNvGraphicFramePr/>
                <a:graphic xmlns:a="http://schemas.openxmlformats.org/drawingml/2006/main">
                  <a:graphicData uri="http://schemas.microsoft.com/office/word/2010/wordprocessingShape">
                    <wps:wsp>
                      <wps:cNvSpPr/>
                      <wps:spPr>
                        <a:xfrm>
                          <a:off x="0" y="0"/>
                          <a:ext cx="1149350" cy="311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7658335">
              <v:oval id="Oval 27" style="position:absolute;margin-left:77.5pt;margin-top:99.6pt;width:90.5pt;height:24.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700c1b [1604]" strokeweight="1pt" w14:anchorId="566435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">
                <v:stroke joinstyle="miter"/>
              </v:oval>
            </w:pict>
          </mc:Fallback>
        </mc:AlternateContent>
      </w:r>
      <w:r w:rsidR="004245C7">
        <w:rPr>
          <w:noProof/>
          <w:lang w:val="nl-NL" w:eastAsia="nl-NL"/>
        </w:rPr>
        <mc:AlternateContent>
          <mc:Choice Requires="wpg">
            <w:drawing>
              <wp:inline distT="0" distB="0" distL="0" distR="0" wp14:anchorId="7D6FE51C" wp14:editId="289E7760">
                <wp:extent cx="5257800" cy="3314700"/>
                <wp:effectExtent l="0" t="0" r="0" b="0"/>
                <wp:docPr id="46" name="Group 46"/>
                <wp:cNvGraphicFramePr/>
                <a:graphic xmlns:a="http://schemas.openxmlformats.org/drawingml/2006/main">
                  <a:graphicData uri="http://schemas.microsoft.com/office/word/2010/wordprocessingGroup">
                    <wpg:wgp>
                      <wpg:cNvGrpSpPr/>
                      <wpg:grpSpPr>
                        <a:xfrm>
                          <a:off x="0" y="0"/>
                          <a:ext cx="5257800" cy="3314700"/>
                          <a:chOff x="0" y="0"/>
                          <a:chExt cx="4806950" cy="2950210"/>
                        </a:xfrm>
                      </wpg:grpSpPr>
                      <pic:pic xmlns:pic="http://schemas.openxmlformats.org/drawingml/2006/picture">
                        <pic:nvPicPr>
                          <pic:cNvPr id="44" name="Picture 4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165350" cy="2950210"/>
                          </a:xfrm>
                          <a:prstGeom prst="rect">
                            <a:avLst/>
                          </a:prstGeom>
                        </pic:spPr>
                      </pic:pic>
                      <pic:pic xmlns:pic="http://schemas.openxmlformats.org/drawingml/2006/picture">
                        <pic:nvPicPr>
                          <pic:cNvPr id="45" name="Picture 4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305050" y="419100"/>
                            <a:ext cx="2501900" cy="222758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86BB87D">
              <v:group id="Group 46" style="width:414pt;height:261pt;mso-position-horizontal-relative:char;mso-position-vertical-relative:line" coordsize="48069,29502" o:spid="_x0000_s1026" w14:anchorId="0EEED96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">
                <v:shape id="Picture 44" style="position:absolute;width:21653;height:295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">
                  <v:imagedata o:title="" r:id="rId58"/>
                  <v:path arrowok="t"/>
                </v:shape>
                <v:shape id="Picture 45" style="position:absolute;left:23050;top:4191;width:25019;height:2227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">
                  <v:imagedata o:title="" r:id="rId59"/>
                  <v:path arrowok="t"/>
                </v:shape>
                <w10:anchorlock/>
              </v:group>
            </w:pict>
          </mc:Fallback>
        </mc:AlternateContent>
      </w:r>
    </w:p>
    <w:p w14:paraId="73D81DD2" w14:textId="438616A4" w:rsidR="004245C7" w:rsidRPr="004245C7" w:rsidRDefault="004245C7" w:rsidP="004245C7">
      <w:pPr>
        <w:pStyle w:val="Bijschrift"/>
        <w:jc w:val="both"/>
        <w:rPr>
          <w:lang w:val="nl-NL"/>
        </w:rPr>
      </w:pPr>
      <w:r w:rsidRPr="004245C7">
        <w:rPr>
          <w:lang w:val="nl-NL"/>
        </w:rPr>
        <w:t xml:space="preserve">Figuur </w:t>
      </w:r>
      <w:r>
        <w:fldChar w:fldCharType="begin"/>
      </w:r>
      <w:r w:rsidRPr="004245C7">
        <w:rPr>
          <w:lang w:val="nl-NL"/>
        </w:rPr>
        <w:instrText xml:space="preserve"> SEQ Figuur \* ARABIC </w:instrText>
      </w:r>
      <w:r>
        <w:fldChar w:fldCharType="separate"/>
      </w:r>
      <w:r w:rsidR="00DE7166">
        <w:rPr>
          <w:noProof/>
          <w:lang w:val="nl-NL"/>
        </w:rPr>
        <w:t>13</w:t>
      </w:r>
      <w:r>
        <w:fldChar w:fldCharType="end"/>
      </w:r>
      <w:r w:rsidRPr="004245C7">
        <w:rPr>
          <w:lang w:val="nl-NL"/>
        </w:rPr>
        <w:t xml:space="preserve">: Verwijderde muur in puntenwolk. Links het bovenaanzicht, rechts het </w:t>
      </w:r>
      <w:r w:rsidR="00FD40A6" w:rsidRPr="004245C7">
        <w:rPr>
          <w:lang w:val="nl-NL"/>
        </w:rPr>
        <w:t>zijaanzicht</w:t>
      </w:r>
      <w:r w:rsidR="00FD40A6">
        <w:rPr>
          <w:lang w:val="nl-NL"/>
        </w:rPr>
        <w:t>. De verwijderde muur is omcirkeld.</w:t>
      </w:r>
    </w:p>
    <w:p w14:paraId="73BEE343" w14:textId="0954CD99" w:rsidR="004245C7" w:rsidRPr="001C046C" w:rsidRDefault="004245C7" w:rsidP="00AF6728">
      <w:pPr>
        <w:pStyle w:val="Plattetekst"/>
        <w:tabs>
          <w:tab w:val="left" w:pos="1056"/>
        </w:tabs>
        <w:jc w:val="both"/>
        <w:rPr>
          <w:lang w:val="nl-NL"/>
        </w:rPr>
      </w:pPr>
    </w:p>
    <w:p w14:paraId="7E88189C" w14:textId="1560180A" w:rsidR="004245C7" w:rsidRPr="00CA587A" w:rsidRDefault="00303CBE" w:rsidP="004245C7">
      <w:pPr>
        <w:pStyle w:val="Plattetekst"/>
        <w:keepNext/>
        <w:rPr>
          <w:lang w:val="nl-NL"/>
        </w:rPr>
      </w:pPr>
      <w:r>
        <w:rPr>
          <w:noProof/>
          <w:lang w:val="nl-NL" w:eastAsia="nl-NL"/>
        </w:rPr>
        <mc:AlternateContent>
          <mc:Choice Requires="wpg">
            <w:drawing>
              <wp:inline distT="0" distB="0" distL="0" distR="0" wp14:anchorId="2286E69D" wp14:editId="2C49EA9B">
                <wp:extent cx="5975350" cy="3155950"/>
                <wp:effectExtent l="0" t="0" r="6350" b="6350"/>
                <wp:docPr id="26" name="Group 26"/>
                <wp:cNvGraphicFramePr/>
                <a:graphic xmlns:a="http://schemas.openxmlformats.org/drawingml/2006/main">
                  <a:graphicData uri="http://schemas.microsoft.com/office/word/2010/wordprocessingGroup">
                    <wpg:wgp>
                      <wpg:cNvGrpSpPr/>
                      <wpg:grpSpPr>
                        <a:xfrm>
                          <a:off x="0" y="0"/>
                          <a:ext cx="5975350" cy="3155950"/>
                          <a:chOff x="0" y="0"/>
                          <a:chExt cx="5975350" cy="3155950"/>
                        </a:xfrm>
                      </wpg:grpSpPr>
                      <pic:pic xmlns:pic="http://schemas.openxmlformats.org/drawingml/2006/picture">
                        <pic:nvPicPr>
                          <pic:cNvPr id="47" name="Picture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171700" cy="3155950"/>
                          </a:xfrm>
                          <a:prstGeom prst="rect">
                            <a:avLst/>
                          </a:prstGeom>
                        </pic:spPr>
                      </pic:pic>
                      <pic:pic xmlns:pic="http://schemas.openxmlformats.org/drawingml/2006/picture">
                        <pic:nvPicPr>
                          <pic:cNvPr id="48" name="Picture 4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286000" y="0"/>
                            <a:ext cx="3689350" cy="303593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DD23B73">
              <v:group id="Group 26" style="width:470.5pt;height:248.5pt;mso-position-horizontal-relative:char;mso-position-vertical-relative:line" coordsize="59753,31559" o:spid="_x0000_s1026" w14:anchorId="7BFF94B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">
                <v:shape id="Picture 47" style="position:absolute;width:21717;height:3155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">
                  <v:imagedata o:title="" r:id="rId62"/>
                  <v:path arrowok="t"/>
                </v:shape>
                <v:shape id="Picture 48" style="position:absolute;left:22860;width:36893;height:3035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">
                  <v:imagedata o:title="" r:id="rId63"/>
                  <v:path arrowok="t"/>
                </v:shape>
                <w10:anchorlock/>
              </v:group>
            </w:pict>
          </mc:Fallback>
        </mc:AlternateContent>
      </w:r>
    </w:p>
    <w:p w14:paraId="55998346" w14:textId="42E88FF1" w:rsidR="000A4693" w:rsidRDefault="65F1DF75" w:rsidP="003C0B8E">
      <w:pPr>
        <w:pStyle w:val="Bijschrift"/>
        <w:rPr>
          <w:lang w:val="nl-NL"/>
        </w:rPr>
      </w:pPr>
      <w:r w:rsidRPr="53846E03">
        <w:rPr>
          <w:lang w:val="nl-NL"/>
        </w:rPr>
        <w:t xml:space="preserve">Figuur </w:t>
      </w:r>
      <w:r w:rsidR="004245C7">
        <w:fldChar w:fldCharType="begin"/>
      </w:r>
      <w:r w:rsidR="004245C7" w:rsidRPr="53846E03">
        <w:rPr>
          <w:lang w:val="nl-NL"/>
        </w:rPr>
        <w:instrText xml:space="preserve"> SEQ Figuur \* ARABIC </w:instrText>
      </w:r>
      <w:r w:rsidR="004245C7">
        <w:fldChar w:fldCharType="separate"/>
      </w:r>
      <w:r w:rsidR="6D573E72" w:rsidRPr="53846E03">
        <w:rPr>
          <w:noProof/>
          <w:lang w:val="nl-NL"/>
        </w:rPr>
        <w:t>14</w:t>
      </w:r>
      <w:r w:rsidR="004245C7">
        <w:fldChar w:fldCharType="end"/>
      </w:r>
      <w:r w:rsidRPr="53846E03">
        <w:rPr>
          <w:lang w:val="nl-NL"/>
        </w:rPr>
        <w:t xml:space="preserve">: Links de originele BIM en rechts de resterende </w:t>
      </w:r>
      <w:r w:rsidR="2540A82C" w:rsidRPr="53846E03">
        <w:rPr>
          <w:lang w:val="nl-NL"/>
        </w:rPr>
        <w:t>BIM-objecten</w:t>
      </w:r>
      <w:r w:rsidRPr="53846E03">
        <w:rPr>
          <w:lang w:val="nl-NL"/>
        </w:rPr>
        <w:t xml:space="preserve"> van de BI</w:t>
      </w:r>
      <w:r w:rsidR="50F5BD6E" w:rsidRPr="53846E03">
        <w:rPr>
          <w:lang w:val="nl-NL"/>
        </w:rPr>
        <w:t xml:space="preserve">M </w:t>
      </w:r>
      <w:r w:rsidR="0A2F0A86" w:rsidRPr="53846E03">
        <w:rPr>
          <w:lang w:val="nl-NL"/>
        </w:rPr>
        <w:t>t.o.v.</w:t>
      </w:r>
      <w:r w:rsidR="50F5BD6E" w:rsidRPr="53846E03">
        <w:rPr>
          <w:lang w:val="nl-NL"/>
        </w:rPr>
        <w:t xml:space="preserve"> puntenwolk discrepanties.</w:t>
      </w:r>
    </w:p>
    <w:p w14:paraId="476380B7" w14:textId="56D94CB1" w:rsidR="004C16D6" w:rsidRDefault="00280CAD" w:rsidP="004C16D6">
      <w:pPr>
        <w:pStyle w:val="Kop2"/>
        <w:rPr>
          <w:lang w:val="nl-NL"/>
        </w:rPr>
      </w:pPr>
      <w:bookmarkStart w:id="141" w:name="_Toc93389832"/>
      <w:bookmarkStart w:id="142" w:name="_Toc93398475"/>
      <w:bookmarkStart w:id="143" w:name="_Toc93399386"/>
      <w:bookmarkEnd w:id="136"/>
      <w:bookmarkEnd w:id="137"/>
      <w:bookmarkEnd w:id="138"/>
      <w:bookmarkEnd w:id="139"/>
      <w:bookmarkEnd w:id="140"/>
      <w:r>
        <w:rPr>
          <w:lang w:val="nl-NL"/>
        </w:rPr>
        <w:t>Resultaten API</w:t>
      </w:r>
      <w:bookmarkEnd w:id="141"/>
      <w:bookmarkEnd w:id="142"/>
      <w:bookmarkEnd w:id="143"/>
    </w:p>
    <w:p w14:paraId="3D9E408E" w14:textId="7B320086" w:rsidR="00280CAD" w:rsidRDefault="00405AFF" w:rsidP="004275E4">
      <w:pPr>
        <w:pStyle w:val="Plattetekst"/>
        <w:jc w:val="both"/>
        <w:rPr>
          <w:lang w:val="nl-NL"/>
        </w:rPr>
      </w:pPr>
      <w:r>
        <w:rPr>
          <w:lang w:val="nl-NL"/>
        </w:rPr>
        <w:t xml:space="preserve">In onderstaande tabel </w:t>
      </w:r>
      <w:r w:rsidR="00552C88">
        <w:rPr>
          <w:lang w:val="nl-NL"/>
        </w:rPr>
        <w:t>is een overzicht weergegeven van de (tussen)resultaten</w:t>
      </w:r>
      <w:r w:rsidR="0084507A">
        <w:rPr>
          <w:lang w:val="nl-NL"/>
        </w:rPr>
        <w:t xml:space="preserve"> die uit de verwerkingsmodule</w:t>
      </w:r>
      <w:r w:rsidR="00254852">
        <w:rPr>
          <w:lang w:val="nl-NL"/>
        </w:rPr>
        <w:t xml:space="preserve"> </w:t>
      </w:r>
      <w:r w:rsidR="0084507A">
        <w:rPr>
          <w:lang w:val="nl-NL"/>
        </w:rPr>
        <w:t>komen</w:t>
      </w:r>
      <w:bookmarkStart w:id="144" w:name="_Toc86672308"/>
      <w:bookmarkStart w:id="145" w:name="_Toc86674438"/>
      <w:bookmarkStart w:id="146" w:name="_Toc86674510"/>
      <w:bookmarkStart w:id="147" w:name="_Toc86695076"/>
      <w:bookmarkStart w:id="148" w:name="_Toc86700135"/>
      <w:bookmarkStart w:id="149" w:name="_Toc86700822"/>
      <w:bookmarkStart w:id="150" w:name="_Toc86701050"/>
      <w:r w:rsidR="00762CBA">
        <w:rPr>
          <w:lang w:val="nl-NL"/>
        </w:rPr>
        <w:t xml:space="preserve"> en die via het </w:t>
      </w:r>
      <w:r w:rsidR="00762CBA" w:rsidRPr="0015493C">
        <w:rPr>
          <w:lang w:val="nl-NL" w:eastAsia="nl-NL"/>
        </w:rPr>
        <w:t>Get-request (/api/LiDARBIM/DownloadResultsFolder)</w:t>
      </w:r>
      <w:r w:rsidR="00762CBA">
        <w:rPr>
          <w:lang w:val="nl-NL" w:eastAsia="nl-NL"/>
        </w:rPr>
        <w:t xml:space="preserve"> zijn op te vragen.</w:t>
      </w:r>
    </w:p>
    <w:tbl>
      <w:tblPr>
        <w:tblStyle w:val="Tabelraster"/>
        <w:tblW w:w="0" w:type="auto"/>
        <w:tblLook w:val="04A0" w:firstRow="1" w:lastRow="0" w:firstColumn="1" w:lastColumn="0" w:noHBand="0" w:noVBand="1"/>
      </w:tblPr>
      <w:tblGrid>
        <w:gridCol w:w="2113"/>
        <w:gridCol w:w="3741"/>
        <w:gridCol w:w="4002"/>
      </w:tblGrid>
      <w:tr w:rsidR="007C3A66" w:rsidRPr="00141CC7" w14:paraId="3BBFC99E" w14:textId="77777777" w:rsidTr="53846E03">
        <w:trPr>
          <w:cnfStyle w:val="100000000000" w:firstRow="1" w:lastRow="0" w:firstColumn="0" w:lastColumn="0" w:oddVBand="0" w:evenVBand="0" w:oddHBand="0" w:evenHBand="0" w:firstRowFirstColumn="0" w:firstRowLastColumn="0" w:lastRowFirstColumn="0" w:lastRowLastColumn="0"/>
        </w:trPr>
        <w:tc>
          <w:tcPr>
            <w:tcW w:w="2113" w:type="dxa"/>
          </w:tcPr>
          <w:p w14:paraId="7A782989" w14:textId="77777777" w:rsidR="007C3A66" w:rsidRDefault="007C3A66" w:rsidP="007B1E05">
            <w:pPr>
              <w:pStyle w:val="Plattetekst"/>
              <w:rPr>
                <w:lang w:val="nl-NL"/>
              </w:rPr>
            </w:pPr>
            <w:r>
              <w:rPr>
                <w:lang w:val="nl-NL"/>
              </w:rPr>
              <w:t>Stap</w:t>
            </w:r>
          </w:p>
        </w:tc>
        <w:tc>
          <w:tcPr>
            <w:tcW w:w="3741" w:type="dxa"/>
          </w:tcPr>
          <w:p w14:paraId="6EDE70CA" w14:textId="77777777" w:rsidR="007C3A66" w:rsidRDefault="007C3A66" w:rsidP="007B1E05">
            <w:pPr>
              <w:pStyle w:val="Plattetekst"/>
              <w:rPr>
                <w:lang w:val="nl-NL"/>
              </w:rPr>
            </w:pPr>
            <w:r>
              <w:rPr>
                <w:lang w:val="nl-NL"/>
              </w:rPr>
              <w:t>Outputbestandsnaam</w:t>
            </w:r>
          </w:p>
        </w:tc>
        <w:tc>
          <w:tcPr>
            <w:tcW w:w="4002" w:type="dxa"/>
          </w:tcPr>
          <w:p w14:paraId="6699F7AE" w14:textId="77777777" w:rsidR="007C3A66" w:rsidRDefault="007C3A66" w:rsidP="007B1E05">
            <w:pPr>
              <w:pStyle w:val="Plattetekst"/>
              <w:rPr>
                <w:lang w:val="nl-NL"/>
              </w:rPr>
            </w:pPr>
            <w:r>
              <w:rPr>
                <w:lang w:val="nl-NL"/>
              </w:rPr>
              <w:t>Omschrijving</w:t>
            </w:r>
          </w:p>
        </w:tc>
      </w:tr>
      <w:tr w:rsidR="007C3A66" w:rsidRPr="00FA7D6E" w14:paraId="59759207" w14:textId="77777777" w:rsidTr="53846E03">
        <w:tc>
          <w:tcPr>
            <w:tcW w:w="2113" w:type="dxa"/>
          </w:tcPr>
          <w:p w14:paraId="25FF2B21" w14:textId="31456F84" w:rsidR="007C3A66" w:rsidRPr="00593146" w:rsidRDefault="005C6677" w:rsidP="007B1E05">
            <w:pPr>
              <w:pStyle w:val="Plattetekst"/>
              <w:rPr>
                <w:sz w:val="18"/>
                <w:szCs w:val="18"/>
                <w:lang w:val="nl-NL"/>
              </w:rPr>
            </w:pPr>
            <w:r w:rsidRPr="00593146">
              <w:rPr>
                <w:sz w:val="18"/>
                <w:szCs w:val="18"/>
                <w:lang w:val="nl-NL"/>
              </w:rPr>
              <w:t>IFC to OBJ</w:t>
            </w:r>
          </w:p>
        </w:tc>
        <w:tc>
          <w:tcPr>
            <w:tcW w:w="3741" w:type="dxa"/>
          </w:tcPr>
          <w:p w14:paraId="6E60CF25" w14:textId="77777777" w:rsidR="007C3A66" w:rsidRPr="00593146" w:rsidRDefault="007C3A66" w:rsidP="007C3A66">
            <w:pPr>
              <w:pStyle w:val="Plattetekst"/>
              <w:rPr>
                <w:sz w:val="16"/>
                <w:szCs w:val="18"/>
                <w:lang w:val="nl-NL"/>
              </w:rPr>
            </w:pPr>
            <w:r w:rsidRPr="00593146">
              <w:rPr>
                <w:sz w:val="16"/>
                <w:szCs w:val="18"/>
                <w:lang w:val="nl-NL"/>
              </w:rPr>
              <w:t>InputbestandsnaamBIM.obj</w:t>
            </w:r>
          </w:p>
          <w:p w14:paraId="4428DF66" w14:textId="624B3FEA" w:rsidR="007C3A66" w:rsidRPr="00593146" w:rsidRDefault="007C3A66" w:rsidP="007C3A66">
            <w:pPr>
              <w:pStyle w:val="Plattetekst"/>
              <w:rPr>
                <w:sz w:val="16"/>
                <w:szCs w:val="18"/>
                <w:lang w:val="nl-NL"/>
              </w:rPr>
            </w:pPr>
            <w:r w:rsidRPr="00593146">
              <w:rPr>
                <w:sz w:val="16"/>
                <w:szCs w:val="18"/>
                <w:lang w:val="nl-NL"/>
              </w:rPr>
              <w:t>InputbestandsnaamBIM.mtl</w:t>
            </w:r>
          </w:p>
          <w:p w14:paraId="492646B6" w14:textId="5B0BCA68" w:rsidR="007C3A66" w:rsidRPr="00593146" w:rsidRDefault="007C3A66" w:rsidP="007C3A66">
            <w:pPr>
              <w:pStyle w:val="Plattetekst"/>
              <w:rPr>
                <w:sz w:val="16"/>
                <w:szCs w:val="18"/>
                <w:lang w:val="nl-NL"/>
              </w:rPr>
            </w:pPr>
          </w:p>
        </w:tc>
        <w:tc>
          <w:tcPr>
            <w:tcW w:w="4002" w:type="dxa"/>
          </w:tcPr>
          <w:p w14:paraId="5C739705" w14:textId="6D0A9BB8" w:rsidR="007C3A66" w:rsidRPr="00593146" w:rsidRDefault="005C6677" w:rsidP="007B1E05">
            <w:pPr>
              <w:pStyle w:val="Plattetekst"/>
              <w:rPr>
                <w:sz w:val="18"/>
                <w:szCs w:val="18"/>
                <w:lang w:val="nl-NL"/>
              </w:rPr>
            </w:pPr>
            <w:r w:rsidRPr="00593146">
              <w:rPr>
                <w:sz w:val="18"/>
                <w:szCs w:val="18"/>
                <w:lang w:val="nl-NL"/>
              </w:rPr>
              <w:t xml:space="preserve">Het </w:t>
            </w:r>
            <w:r w:rsidR="00FA7D6E" w:rsidRPr="00593146">
              <w:rPr>
                <w:sz w:val="18"/>
                <w:szCs w:val="18"/>
                <w:lang w:val="nl-NL"/>
              </w:rPr>
              <w:t>OBJ-bestand</w:t>
            </w:r>
            <w:r w:rsidRPr="00593146">
              <w:rPr>
                <w:sz w:val="18"/>
                <w:szCs w:val="18"/>
                <w:lang w:val="nl-NL"/>
              </w:rPr>
              <w:t xml:space="preserve"> van de BIM, zoals omgezet vanaf een </w:t>
            </w:r>
            <w:r w:rsidR="00FA7D6E" w:rsidRPr="00593146">
              <w:rPr>
                <w:sz w:val="18"/>
                <w:szCs w:val="18"/>
                <w:lang w:val="nl-NL"/>
              </w:rPr>
              <w:t>IFC-bestand</w:t>
            </w:r>
            <w:r w:rsidR="00E1281D" w:rsidRPr="00593146">
              <w:rPr>
                <w:sz w:val="18"/>
                <w:szCs w:val="18"/>
                <w:lang w:val="nl-NL"/>
              </w:rPr>
              <w:t xml:space="preserve">. Met een bijbehorend mtl texture bestand. </w:t>
            </w:r>
          </w:p>
        </w:tc>
      </w:tr>
      <w:tr w:rsidR="005C6677" w:rsidRPr="00E334B0" w14:paraId="45244600" w14:textId="77777777" w:rsidTr="53846E03">
        <w:tc>
          <w:tcPr>
            <w:tcW w:w="2113" w:type="dxa"/>
          </w:tcPr>
          <w:p w14:paraId="08776C7A" w14:textId="4E461DEF" w:rsidR="005C6677" w:rsidRPr="00593146" w:rsidRDefault="5B76D78A" w:rsidP="007B1E05">
            <w:pPr>
              <w:pStyle w:val="Plattetekst"/>
              <w:rPr>
                <w:sz w:val="18"/>
                <w:szCs w:val="18"/>
                <w:lang w:val="nl-NL"/>
              </w:rPr>
            </w:pPr>
            <w:r w:rsidRPr="53846E03">
              <w:rPr>
                <w:sz w:val="18"/>
                <w:szCs w:val="18"/>
                <w:lang w:val="nl-NL"/>
              </w:rPr>
              <w:t>OBJ splitsing per puntenwolk</w:t>
            </w:r>
          </w:p>
        </w:tc>
        <w:tc>
          <w:tcPr>
            <w:tcW w:w="3741" w:type="dxa"/>
          </w:tcPr>
          <w:p w14:paraId="0A04A414" w14:textId="06AD93CE" w:rsidR="005C6677" w:rsidRPr="00593146" w:rsidRDefault="005C6677" w:rsidP="005C6677">
            <w:pPr>
              <w:pStyle w:val="Plattetekst"/>
              <w:rPr>
                <w:sz w:val="16"/>
                <w:szCs w:val="18"/>
                <w:lang w:val="nl-NL"/>
              </w:rPr>
            </w:pPr>
            <w:r w:rsidRPr="00593146">
              <w:rPr>
                <w:sz w:val="16"/>
                <w:szCs w:val="18"/>
                <w:lang w:val="nl-NL"/>
              </w:rPr>
              <w:t>InputbestandsnaamPuntenwolk.obj</w:t>
            </w:r>
          </w:p>
          <w:p w14:paraId="6F174F5B" w14:textId="1C9B47D8" w:rsidR="005C6677" w:rsidRPr="00593146" w:rsidRDefault="005C6677" w:rsidP="005C6677">
            <w:pPr>
              <w:pStyle w:val="Plattetekst"/>
              <w:rPr>
                <w:sz w:val="16"/>
                <w:szCs w:val="18"/>
                <w:lang w:val="nl-NL"/>
              </w:rPr>
            </w:pPr>
            <w:r w:rsidRPr="00593146">
              <w:rPr>
                <w:sz w:val="16"/>
                <w:szCs w:val="18"/>
                <w:lang w:val="nl-NL"/>
              </w:rPr>
              <w:t>InputbestandsnaamPuntenwolk.mtl</w:t>
            </w:r>
          </w:p>
          <w:p w14:paraId="68893A91" w14:textId="3481141D" w:rsidR="005C6677" w:rsidRPr="00593146" w:rsidRDefault="003C0B8E" w:rsidP="007C3A66">
            <w:pPr>
              <w:pStyle w:val="Plattetekst"/>
              <w:rPr>
                <w:sz w:val="16"/>
                <w:szCs w:val="18"/>
                <w:lang w:val="nl-NL"/>
              </w:rPr>
            </w:pPr>
            <w:r w:rsidRPr="00593146">
              <w:rPr>
                <w:sz w:val="16"/>
                <w:szCs w:val="18"/>
                <w:lang w:val="nl-NL"/>
              </w:rPr>
              <w:t>InputbestandsnaamPuntenwolk.las</w:t>
            </w:r>
          </w:p>
        </w:tc>
        <w:tc>
          <w:tcPr>
            <w:tcW w:w="4002" w:type="dxa"/>
          </w:tcPr>
          <w:p w14:paraId="6F13F059" w14:textId="11D460FA" w:rsidR="00E1281D" w:rsidRPr="00593146" w:rsidRDefault="005C6677" w:rsidP="007B1E05">
            <w:pPr>
              <w:pStyle w:val="Plattetekst"/>
              <w:rPr>
                <w:sz w:val="18"/>
                <w:szCs w:val="18"/>
                <w:lang w:val="nl-NL"/>
              </w:rPr>
            </w:pPr>
            <w:r w:rsidRPr="00593146">
              <w:rPr>
                <w:sz w:val="18"/>
                <w:szCs w:val="18"/>
                <w:lang w:val="nl-NL"/>
              </w:rPr>
              <w:t xml:space="preserve">Het </w:t>
            </w:r>
            <w:r w:rsidR="00FA7D6E" w:rsidRPr="00593146">
              <w:rPr>
                <w:sz w:val="18"/>
                <w:szCs w:val="18"/>
                <w:lang w:val="nl-NL"/>
              </w:rPr>
              <w:t>OBJ-bestand</w:t>
            </w:r>
            <w:r w:rsidRPr="00593146">
              <w:rPr>
                <w:sz w:val="18"/>
                <w:szCs w:val="18"/>
                <w:lang w:val="nl-NL"/>
              </w:rPr>
              <w:t xml:space="preserve"> van een deel van BIM, zoals deze overlapt met de bestands</w:t>
            </w:r>
            <w:r w:rsidR="00E1281D" w:rsidRPr="00593146">
              <w:rPr>
                <w:sz w:val="18"/>
                <w:szCs w:val="18"/>
                <w:lang w:val="nl-NL"/>
              </w:rPr>
              <w:t>naam de bijbehorende puntenwolk. Met een bijbehorend mtl texture bestand.</w:t>
            </w:r>
          </w:p>
          <w:p w14:paraId="7398B9FE" w14:textId="466E2DA4" w:rsidR="003C0B8E" w:rsidRPr="00593146" w:rsidRDefault="50F5BD6E" w:rsidP="003C0B8E">
            <w:pPr>
              <w:pStyle w:val="Plattetekst"/>
              <w:rPr>
                <w:sz w:val="18"/>
                <w:szCs w:val="18"/>
                <w:lang w:val="nl-NL"/>
              </w:rPr>
            </w:pPr>
            <w:r w:rsidRPr="53846E03">
              <w:rPr>
                <w:sz w:val="18"/>
                <w:szCs w:val="18"/>
                <w:lang w:val="nl-NL"/>
              </w:rPr>
              <w:t xml:space="preserve">Deze stap geeft ook de puntenwolk terug als .las bestand, gesubsampled met 0.01m afstand. </w:t>
            </w:r>
          </w:p>
        </w:tc>
      </w:tr>
      <w:tr w:rsidR="007C3A66" w:rsidRPr="00E334B0" w14:paraId="3A71EC80" w14:textId="77777777" w:rsidTr="53846E03">
        <w:tc>
          <w:tcPr>
            <w:tcW w:w="2113" w:type="dxa"/>
          </w:tcPr>
          <w:p w14:paraId="0E6FF003" w14:textId="2F132C06" w:rsidR="007C3A66" w:rsidRPr="00593146" w:rsidRDefault="005C6677" w:rsidP="007B1E05">
            <w:pPr>
              <w:pStyle w:val="Plattetekst"/>
              <w:rPr>
                <w:sz w:val="18"/>
                <w:szCs w:val="18"/>
                <w:lang w:val="nl-NL"/>
              </w:rPr>
            </w:pPr>
            <w:r w:rsidRPr="00593146">
              <w:rPr>
                <w:sz w:val="18"/>
                <w:szCs w:val="18"/>
                <w:lang w:val="nl-NL"/>
              </w:rPr>
              <w:t>Afstanden Cloud2Mesh (puntenwolk tov BIM)</w:t>
            </w:r>
          </w:p>
        </w:tc>
        <w:tc>
          <w:tcPr>
            <w:tcW w:w="3741" w:type="dxa"/>
          </w:tcPr>
          <w:p w14:paraId="775751EB" w14:textId="3D3F4A32" w:rsidR="007C3A66" w:rsidRPr="00593146" w:rsidRDefault="005C6677" w:rsidP="005C6677">
            <w:pPr>
              <w:pStyle w:val="Plattetekst"/>
              <w:rPr>
                <w:sz w:val="16"/>
                <w:szCs w:val="18"/>
                <w:lang w:val="nl-NL"/>
              </w:rPr>
            </w:pPr>
            <w:r w:rsidRPr="00593146">
              <w:rPr>
                <w:sz w:val="16"/>
                <w:szCs w:val="18"/>
                <w:lang w:val="nl-NL"/>
              </w:rPr>
              <w:t xml:space="preserve">InputbestandsnaamPuntenwolk </w:t>
            </w:r>
            <w:r w:rsidR="00521BA5" w:rsidRPr="00593146">
              <w:rPr>
                <w:sz w:val="16"/>
                <w:szCs w:val="18"/>
                <w:lang w:val="nl-NL"/>
              </w:rPr>
              <w:t>_</w:t>
            </w:r>
            <w:r w:rsidRPr="00593146">
              <w:rPr>
                <w:sz w:val="16"/>
                <w:szCs w:val="18"/>
                <w:lang w:val="nl-NL"/>
              </w:rPr>
              <w:t>c2mdiscrepancies</w:t>
            </w:r>
            <w:r w:rsidR="007C3A66" w:rsidRPr="00593146">
              <w:rPr>
                <w:sz w:val="16"/>
                <w:szCs w:val="18"/>
                <w:lang w:val="nl-NL"/>
              </w:rPr>
              <w:t>.ply</w:t>
            </w:r>
          </w:p>
        </w:tc>
        <w:tc>
          <w:tcPr>
            <w:tcW w:w="4002" w:type="dxa"/>
          </w:tcPr>
          <w:p w14:paraId="6BEE925D" w14:textId="1DC96836" w:rsidR="007C3A66" w:rsidRPr="00593146" w:rsidRDefault="005C6677" w:rsidP="007B1E05">
            <w:pPr>
              <w:pStyle w:val="Plattetekst"/>
              <w:rPr>
                <w:sz w:val="18"/>
                <w:szCs w:val="18"/>
                <w:lang w:val="nl-NL"/>
              </w:rPr>
            </w:pPr>
            <w:r w:rsidRPr="00593146">
              <w:rPr>
                <w:sz w:val="18"/>
                <w:szCs w:val="18"/>
                <w:lang w:val="nl-NL"/>
              </w:rPr>
              <w:t xml:space="preserve">Puntenwolk met scalar field van afstanden tot de BIM, gefilterd tussen 0.2 en 10 meter. </w:t>
            </w:r>
            <w:r w:rsidR="007C3A66" w:rsidRPr="00593146">
              <w:rPr>
                <w:sz w:val="18"/>
                <w:szCs w:val="18"/>
                <w:lang w:val="nl-NL"/>
              </w:rPr>
              <w:t xml:space="preserve"> </w:t>
            </w:r>
          </w:p>
        </w:tc>
      </w:tr>
      <w:tr w:rsidR="00521BA5" w:rsidRPr="00E334B0" w14:paraId="7CA3F852" w14:textId="77777777" w:rsidTr="53846E03">
        <w:tc>
          <w:tcPr>
            <w:tcW w:w="2113" w:type="dxa"/>
          </w:tcPr>
          <w:p w14:paraId="50643623" w14:textId="733E3DE5" w:rsidR="00521BA5" w:rsidRPr="00593146" w:rsidRDefault="00521BA5" w:rsidP="007B1E05">
            <w:pPr>
              <w:pStyle w:val="Plattetekst"/>
              <w:rPr>
                <w:sz w:val="18"/>
                <w:szCs w:val="18"/>
                <w:lang w:val="nl-NL"/>
              </w:rPr>
            </w:pPr>
            <w:r w:rsidRPr="00593146">
              <w:rPr>
                <w:sz w:val="18"/>
                <w:szCs w:val="18"/>
                <w:lang w:val="nl-NL" w:eastAsia="nl-NL"/>
              </w:rPr>
              <w:t>Vlakkendetectie van Cloud2Mesh afstanden</w:t>
            </w:r>
          </w:p>
        </w:tc>
        <w:tc>
          <w:tcPr>
            <w:tcW w:w="3741" w:type="dxa"/>
          </w:tcPr>
          <w:p w14:paraId="2F7DC2EB" w14:textId="508C7B61" w:rsidR="00521BA5" w:rsidRPr="00593146" w:rsidRDefault="00521BA5" w:rsidP="005C6677">
            <w:pPr>
              <w:pStyle w:val="Plattetekst"/>
              <w:rPr>
                <w:sz w:val="16"/>
                <w:szCs w:val="18"/>
                <w:lang w:val="nl-NL"/>
              </w:rPr>
            </w:pPr>
            <w:r w:rsidRPr="00593146">
              <w:rPr>
                <w:sz w:val="16"/>
                <w:szCs w:val="18"/>
                <w:lang w:val="nl-NL"/>
              </w:rPr>
              <w:t>InputbestandsnaamPuntenwolk _c2mdiscrepancies_planes_merged.obj</w:t>
            </w:r>
          </w:p>
        </w:tc>
        <w:tc>
          <w:tcPr>
            <w:tcW w:w="4002" w:type="dxa"/>
          </w:tcPr>
          <w:p w14:paraId="06AB81EC" w14:textId="7208AC3B" w:rsidR="00521BA5" w:rsidRPr="00593146" w:rsidRDefault="00521BA5" w:rsidP="007B1E05">
            <w:pPr>
              <w:pStyle w:val="Plattetekst"/>
              <w:rPr>
                <w:sz w:val="18"/>
                <w:szCs w:val="18"/>
                <w:lang w:val="nl-NL"/>
              </w:rPr>
            </w:pPr>
            <w:r w:rsidRPr="00593146">
              <w:rPr>
                <w:sz w:val="18"/>
                <w:szCs w:val="18"/>
                <w:lang w:val="nl-NL"/>
              </w:rPr>
              <w:t>OBJ</w:t>
            </w:r>
            <w:r w:rsidR="00394067">
              <w:rPr>
                <w:sz w:val="18"/>
                <w:szCs w:val="18"/>
                <w:lang w:val="nl-NL"/>
              </w:rPr>
              <w:t>-</w:t>
            </w:r>
            <w:r w:rsidRPr="00593146">
              <w:rPr>
                <w:sz w:val="18"/>
                <w:szCs w:val="18"/>
                <w:lang w:val="nl-NL"/>
              </w:rPr>
              <w:t>bestand met vlakken gedetecteerd van de Cloud2Mesh afstanden.</w:t>
            </w:r>
          </w:p>
        </w:tc>
      </w:tr>
      <w:tr w:rsidR="003C0B8E" w:rsidRPr="00E334B0" w14:paraId="02D2D861" w14:textId="77777777" w:rsidTr="53846E03">
        <w:tc>
          <w:tcPr>
            <w:tcW w:w="2113" w:type="dxa"/>
          </w:tcPr>
          <w:p w14:paraId="7F3BF5A0" w14:textId="77777777" w:rsidR="003C0B8E" w:rsidRPr="00593146" w:rsidRDefault="003C0B8E" w:rsidP="003C0B8E">
            <w:pPr>
              <w:pStyle w:val="Plattetekst"/>
              <w:rPr>
                <w:sz w:val="18"/>
                <w:szCs w:val="18"/>
                <w:lang w:val="nl-NL" w:eastAsia="nl-NL"/>
              </w:rPr>
            </w:pPr>
          </w:p>
        </w:tc>
        <w:tc>
          <w:tcPr>
            <w:tcW w:w="3741" w:type="dxa"/>
          </w:tcPr>
          <w:p w14:paraId="3A4AE90C" w14:textId="4EBDFAD0" w:rsidR="003C0B8E" w:rsidRPr="00593146" w:rsidRDefault="003C0B8E" w:rsidP="003C0B8E">
            <w:pPr>
              <w:pStyle w:val="Plattetekst"/>
              <w:rPr>
                <w:sz w:val="16"/>
                <w:szCs w:val="18"/>
                <w:lang w:val="nl-NL"/>
              </w:rPr>
            </w:pPr>
            <w:r w:rsidRPr="00593146">
              <w:rPr>
                <w:sz w:val="16"/>
                <w:szCs w:val="18"/>
                <w:lang w:val="nl-NL"/>
              </w:rPr>
              <w:t xml:space="preserve">Aparte folder C2Mplanes met de losse planes die gevonden zijn </w:t>
            </w:r>
          </w:p>
        </w:tc>
        <w:tc>
          <w:tcPr>
            <w:tcW w:w="4002" w:type="dxa"/>
          </w:tcPr>
          <w:p w14:paraId="66DB36D1" w14:textId="7E826B43" w:rsidR="003C0B8E" w:rsidRPr="00593146" w:rsidRDefault="003C0B8E" w:rsidP="003C0B8E">
            <w:pPr>
              <w:pStyle w:val="Plattetekst"/>
              <w:rPr>
                <w:sz w:val="18"/>
                <w:szCs w:val="18"/>
                <w:lang w:val="nl-NL"/>
              </w:rPr>
            </w:pPr>
            <w:r w:rsidRPr="00593146">
              <w:rPr>
                <w:sz w:val="18"/>
                <w:szCs w:val="18"/>
                <w:lang w:val="nl-NL"/>
              </w:rPr>
              <w:t>OBJ</w:t>
            </w:r>
            <w:r w:rsidR="00394067">
              <w:rPr>
                <w:sz w:val="18"/>
                <w:szCs w:val="18"/>
                <w:lang w:val="nl-NL"/>
              </w:rPr>
              <w:t>-</w:t>
            </w:r>
            <w:r w:rsidRPr="00593146">
              <w:rPr>
                <w:sz w:val="18"/>
                <w:szCs w:val="18"/>
                <w:lang w:val="nl-NL"/>
              </w:rPr>
              <w:t>bestand</w:t>
            </w:r>
            <w:r w:rsidR="00E3727D">
              <w:rPr>
                <w:sz w:val="18"/>
                <w:szCs w:val="18"/>
                <w:lang w:val="nl-NL"/>
              </w:rPr>
              <w:t>en</w:t>
            </w:r>
            <w:r w:rsidRPr="00593146">
              <w:rPr>
                <w:sz w:val="18"/>
                <w:szCs w:val="18"/>
                <w:lang w:val="nl-NL"/>
              </w:rPr>
              <w:t xml:space="preserve"> met losse vlakken gedetecteerd van de Cloud2Mesh afstanden.</w:t>
            </w:r>
          </w:p>
        </w:tc>
      </w:tr>
      <w:tr w:rsidR="003C0B8E" w:rsidRPr="000B56AD" w14:paraId="4A6DDE5A" w14:textId="77777777" w:rsidTr="53846E03">
        <w:tc>
          <w:tcPr>
            <w:tcW w:w="2113" w:type="dxa"/>
          </w:tcPr>
          <w:p w14:paraId="6B1C069A" w14:textId="0A001D8E" w:rsidR="003C0B8E" w:rsidRPr="00593146" w:rsidRDefault="003C0B8E" w:rsidP="003C0B8E">
            <w:pPr>
              <w:pStyle w:val="Plattetekst"/>
              <w:rPr>
                <w:sz w:val="18"/>
                <w:szCs w:val="18"/>
                <w:lang w:val="en-US" w:eastAsia="nl-NL"/>
              </w:rPr>
            </w:pPr>
            <w:r w:rsidRPr="00593146">
              <w:rPr>
                <w:sz w:val="18"/>
                <w:szCs w:val="18"/>
                <w:lang w:val="en-US" w:eastAsia="nl-NL"/>
              </w:rPr>
              <w:t>Export OBJ naar IFC</w:t>
            </w:r>
          </w:p>
          <w:p w14:paraId="03891D23" w14:textId="095E5F6C" w:rsidR="003C0B8E" w:rsidRPr="00593146" w:rsidRDefault="003C0B8E" w:rsidP="003C0B8E">
            <w:pPr>
              <w:pStyle w:val="Plattetekst"/>
              <w:rPr>
                <w:sz w:val="18"/>
                <w:szCs w:val="18"/>
                <w:lang w:val="en-US" w:eastAsia="nl-NL"/>
              </w:rPr>
            </w:pPr>
          </w:p>
        </w:tc>
        <w:tc>
          <w:tcPr>
            <w:tcW w:w="3741" w:type="dxa"/>
          </w:tcPr>
          <w:p w14:paraId="3E2F8994" w14:textId="6669DBF9" w:rsidR="003C0B8E" w:rsidRPr="00593146" w:rsidRDefault="003C0B8E" w:rsidP="003C0B8E">
            <w:pPr>
              <w:pStyle w:val="Plattetekst"/>
              <w:rPr>
                <w:sz w:val="16"/>
                <w:szCs w:val="18"/>
                <w:lang w:val="nl-NL"/>
              </w:rPr>
            </w:pPr>
            <w:r w:rsidRPr="00593146">
              <w:rPr>
                <w:sz w:val="16"/>
                <w:szCs w:val="18"/>
                <w:lang w:val="nl-NL"/>
              </w:rPr>
              <w:t>InputbestandsnaamPuntenwolk _c2mdiscrepancies_planes_merged.ifc</w:t>
            </w:r>
          </w:p>
        </w:tc>
        <w:tc>
          <w:tcPr>
            <w:tcW w:w="4002" w:type="dxa"/>
          </w:tcPr>
          <w:p w14:paraId="40BDBFA4" w14:textId="33966BAD" w:rsidR="003C0B8E" w:rsidRPr="00593146" w:rsidRDefault="003C0B8E" w:rsidP="003C0B8E">
            <w:pPr>
              <w:pStyle w:val="Plattetekst"/>
              <w:rPr>
                <w:sz w:val="18"/>
                <w:szCs w:val="18"/>
                <w:lang w:val="nl-NL"/>
              </w:rPr>
            </w:pPr>
            <w:r w:rsidRPr="00593146">
              <w:rPr>
                <w:sz w:val="18"/>
                <w:szCs w:val="18"/>
                <w:lang w:val="nl-NL"/>
              </w:rPr>
              <w:t>IFC</w:t>
            </w:r>
            <w:r w:rsidR="00394067">
              <w:rPr>
                <w:sz w:val="18"/>
                <w:szCs w:val="18"/>
                <w:lang w:val="nl-NL"/>
              </w:rPr>
              <w:t>-</w:t>
            </w:r>
            <w:r w:rsidRPr="00593146">
              <w:rPr>
                <w:sz w:val="18"/>
                <w:szCs w:val="18"/>
                <w:lang w:val="nl-NL"/>
              </w:rPr>
              <w:t>bestand met de vlakken gedetecteerd van de Cloud2Mesh afstanden.</w:t>
            </w:r>
          </w:p>
        </w:tc>
      </w:tr>
      <w:tr w:rsidR="003C0B8E" w:rsidRPr="000B56AD" w14:paraId="32A2AAE1" w14:textId="77777777" w:rsidTr="53846E03">
        <w:tc>
          <w:tcPr>
            <w:tcW w:w="2113" w:type="dxa"/>
            <w:shd w:val="clear" w:color="auto" w:fill="auto"/>
          </w:tcPr>
          <w:p w14:paraId="3309F604" w14:textId="7AD6C0C6" w:rsidR="003C0B8E" w:rsidRPr="00593146" w:rsidRDefault="50F5BD6E" w:rsidP="003C0B8E">
            <w:pPr>
              <w:pStyle w:val="Plattetekst"/>
              <w:rPr>
                <w:sz w:val="18"/>
                <w:szCs w:val="18"/>
                <w:lang w:val="nl-NL"/>
              </w:rPr>
            </w:pPr>
            <w:r w:rsidRPr="53846E03">
              <w:rPr>
                <w:sz w:val="18"/>
                <w:szCs w:val="18"/>
                <w:lang w:val="nl-NL"/>
              </w:rPr>
              <w:t>IFC discrepanties (BIM tov puntenwolk)</w:t>
            </w:r>
          </w:p>
        </w:tc>
        <w:tc>
          <w:tcPr>
            <w:tcW w:w="3741" w:type="dxa"/>
            <w:shd w:val="clear" w:color="auto" w:fill="auto"/>
          </w:tcPr>
          <w:p w14:paraId="202FBEB6" w14:textId="7E49B938" w:rsidR="003C0B8E" w:rsidRPr="00593146" w:rsidRDefault="003C0B8E" w:rsidP="003C0B8E">
            <w:pPr>
              <w:pStyle w:val="Plattetekst"/>
              <w:rPr>
                <w:sz w:val="16"/>
                <w:szCs w:val="18"/>
                <w:lang w:val="nl-NL"/>
              </w:rPr>
            </w:pPr>
            <w:r w:rsidRPr="00593146">
              <w:rPr>
                <w:sz w:val="16"/>
                <w:szCs w:val="18"/>
                <w:lang w:val="nl-NL"/>
              </w:rPr>
              <w:t>InputbestandsnaamPuntenwolk _m2cdiscrep.ifc</w:t>
            </w:r>
          </w:p>
        </w:tc>
        <w:tc>
          <w:tcPr>
            <w:tcW w:w="4002" w:type="dxa"/>
            <w:shd w:val="clear" w:color="auto" w:fill="auto"/>
          </w:tcPr>
          <w:p w14:paraId="62B41BFD" w14:textId="67E282AE" w:rsidR="003C0B8E" w:rsidRPr="00593146" w:rsidRDefault="50F5BD6E" w:rsidP="003C0B8E">
            <w:pPr>
              <w:pStyle w:val="Plattetekst"/>
              <w:rPr>
                <w:sz w:val="18"/>
                <w:szCs w:val="18"/>
                <w:lang w:val="nl-NL"/>
              </w:rPr>
            </w:pPr>
            <w:r w:rsidRPr="53846E03">
              <w:rPr>
                <w:sz w:val="18"/>
                <w:szCs w:val="18"/>
                <w:lang w:val="nl-NL"/>
              </w:rPr>
              <w:t>IFC</w:t>
            </w:r>
            <w:r w:rsidR="4033C83F" w:rsidRPr="53846E03">
              <w:rPr>
                <w:sz w:val="18"/>
                <w:szCs w:val="18"/>
                <w:lang w:val="nl-NL"/>
              </w:rPr>
              <w:t>-</w:t>
            </w:r>
            <w:r w:rsidRPr="53846E03">
              <w:rPr>
                <w:sz w:val="18"/>
                <w:szCs w:val="18"/>
                <w:lang w:val="nl-NL"/>
              </w:rPr>
              <w:t xml:space="preserve">bestand met </w:t>
            </w:r>
            <w:r w:rsidR="05F7E79B" w:rsidRPr="53846E03">
              <w:rPr>
                <w:sz w:val="18"/>
                <w:szCs w:val="18"/>
                <w:lang w:val="nl-NL"/>
              </w:rPr>
              <w:t>BIM-objecten</w:t>
            </w:r>
            <w:r w:rsidRPr="53846E03">
              <w:rPr>
                <w:sz w:val="18"/>
                <w:szCs w:val="18"/>
                <w:lang w:val="nl-NL"/>
              </w:rPr>
              <w:t xml:space="preserve">, waarvan er geen overlappende punten zijn gevonden in de puntenwolk  </w:t>
            </w:r>
          </w:p>
        </w:tc>
      </w:tr>
    </w:tbl>
    <w:p w14:paraId="587559FC" w14:textId="77777777" w:rsidR="00593146" w:rsidRDefault="00593146" w:rsidP="00593146">
      <w:pPr>
        <w:pStyle w:val="Plattetekst"/>
        <w:rPr>
          <w:lang w:val="nl-NL"/>
        </w:rPr>
      </w:pPr>
    </w:p>
    <w:p w14:paraId="7BE9BB49" w14:textId="73BDEE8C" w:rsidR="00280CAD" w:rsidRDefault="002C03AB" w:rsidP="002C03AB">
      <w:pPr>
        <w:pStyle w:val="Kop2"/>
        <w:rPr>
          <w:lang w:val="nl-NL"/>
        </w:rPr>
      </w:pPr>
      <w:bookmarkStart w:id="151" w:name="_Toc93389833"/>
      <w:bookmarkStart w:id="152" w:name="_Toc93398476"/>
      <w:bookmarkStart w:id="153" w:name="_Toc93399387"/>
      <w:r>
        <w:rPr>
          <w:lang w:val="nl-NL"/>
        </w:rPr>
        <w:t>Vergelijking van puntenwolken verwerking met BIM</w:t>
      </w:r>
      <w:bookmarkEnd w:id="151"/>
      <w:bookmarkEnd w:id="152"/>
      <w:bookmarkEnd w:id="153"/>
      <w:r>
        <w:rPr>
          <w:lang w:val="nl-NL"/>
        </w:rPr>
        <w:t xml:space="preserve"> </w:t>
      </w:r>
    </w:p>
    <w:p w14:paraId="1848BEDE" w14:textId="59D66FA6" w:rsidR="002C03AB" w:rsidRDefault="002C03AB" w:rsidP="002C03AB">
      <w:pPr>
        <w:pStyle w:val="Plattetekst"/>
        <w:rPr>
          <w:lang w:val="nl-NL"/>
        </w:rPr>
      </w:pPr>
      <w:r>
        <w:rPr>
          <w:lang w:val="nl-NL"/>
        </w:rPr>
        <w:t xml:space="preserve">Als extra resultaat van de LiDAR met </w:t>
      </w:r>
      <w:r w:rsidR="00FA7D6E">
        <w:rPr>
          <w:lang w:val="nl-NL"/>
        </w:rPr>
        <w:t>BIM-vergelijking</w:t>
      </w:r>
      <w:r>
        <w:rPr>
          <w:lang w:val="nl-NL"/>
        </w:rPr>
        <w:t xml:space="preserve"> is ook gekeken naar de resultaten van de puntenwolken verwerking zoals dit in een eerder project van CGI voor de </w:t>
      </w:r>
      <w:r w:rsidR="007F334D">
        <w:rPr>
          <w:lang w:val="nl-NL"/>
        </w:rPr>
        <w:t>G</w:t>
      </w:r>
      <w:r>
        <w:rPr>
          <w:lang w:val="nl-NL"/>
        </w:rPr>
        <w:t xml:space="preserve">emeente Den Haag is uitgevoerd. </w:t>
      </w:r>
    </w:p>
    <w:p w14:paraId="1B0E6E92" w14:textId="11BC832F" w:rsidR="002C03AB" w:rsidRDefault="7D958C03" w:rsidP="002C03AB">
      <w:pPr>
        <w:pStyle w:val="Plattetekst"/>
        <w:rPr>
          <w:lang w:val="nl-NL"/>
        </w:rPr>
      </w:pPr>
      <w:r w:rsidRPr="53846E03">
        <w:rPr>
          <w:lang w:val="nl-NL"/>
        </w:rPr>
        <w:t>De 3D objecten die het resultaat zijn van deze eerdere puntenwolken verwerkingsmodule zijn eerder gepresenteerd in de eindrapportage en de eindpresentatie. Echter was dit voor één test scenario uitgevoerd en is nu onderzocht of dit voor alle beschikbare inputdata automatisch mogelijk is. Het is niet mogelijk gebleken om deze analyse</w:t>
      </w:r>
      <w:r w:rsidR="7711F952" w:rsidRPr="53846E03">
        <w:rPr>
          <w:lang w:val="nl-NL"/>
        </w:rPr>
        <w:t xml:space="preserve"> (vergelijking oppervlakte van LiDAR analyse en </w:t>
      </w:r>
      <w:r w:rsidR="703749C6" w:rsidRPr="53846E03">
        <w:rPr>
          <w:lang w:val="nl-NL"/>
        </w:rPr>
        <w:t>BIM-object</w:t>
      </w:r>
      <w:r w:rsidR="7711F952" w:rsidRPr="53846E03">
        <w:rPr>
          <w:lang w:val="nl-NL"/>
        </w:rPr>
        <w:t>)</w:t>
      </w:r>
      <w:r w:rsidRPr="53846E03">
        <w:rPr>
          <w:lang w:val="nl-NL"/>
        </w:rPr>
        <w:t xml:space="preserve"> automatisch te doen omdat er </w:t>
      </w:r>
      <w:r w:rsidR="65A6FDCE" w:rsidRPr="53846E03">
        <w:rPr>
          <w:lang w:val="nl-NL"/>
        </w:rPr>
        <w:t>te veel</w:t>
      </w:r>
      <w:r w:rsidRPr="53846E03">
        <w:rPr>
          <w:lang w:val="nl-NL"/>
        </w:rPr>
        <w:t xml:space="preserve"> ruimtes in de puntenwolkenverwerking niet geheel gescand waren en dus niet gevonden zijn als 3D objecten. </w:t>
      </w:r>
    </w:p>
    <w:p w14:paraId="7C776077" w14:textId="7B49BA10" w:rsidR="002C03AB" w:rsidRPr="002C03AB" w:rsidRDefault="002C03AB" w:rsidP="002C03AB">
      <w:pPr>
        <w:pStyle w:val="Plattetekst"/>
        <w:rPr>
          <w:lang w:val="nl-NL"/>
        </w:rPr>
      </w:pPr>
      <w:r>
        <w:rPr>
          <w:lang w:val="nl-NL"/>
        </w:rPr>
        <w:t>Er is wel een handmatige vergelijking gemaakt van alle resultaten van de beschikbare puntenwolken</w:t>
      </w:r>
      <w:r w:rsidR="00FD5BBD">
        <w:rPr>
          <w:lang w:val="nl-NL"/>
        </w:rPr>
        <w:t>.</w:t>
      </w:r>
      <w:r>
        <w:rPr>
          <w:lang w:val="nl-NL"/>
        </w:rPr>
        <w:t xml:space="preserve"> Het resultaat hiervan is dat de gemiddelde afwijking tussen de oppervlaktes van de ruimtes 21% is en de gemiddelde afwijking tussen de volumes van de ruimtes 23%. </w:t>
      </w:r>
      <w:r w:rsidR="00697A9F">
        <w:rPr>
          <w:lang w:val="nl-NL"/>
        </w:rPr>
        <w:t xml:space="preserve">De totale analyse is bijgevoegd aan deze rapportage in </w:t>
      </w:r>
      <w:r w:rsidR="00C24060">
        <w:rPr>
          <w:lang w:val="nl-NL"/>
        </w:rPr>
        <w:fldChar w:fldCharType="begin"/>
      </w:r>
      <w:r w:rsidR="00C24060">
        <w:rPr>
          <w:lang w:val="nl-NL"/>
        </w:rPr>
        <w:instrText xml:space="preserve"> REF _Ref92876997 \w \h </w:instrText>
      </w:r>
      <w:r w:rsidR="00C24060">
        <w:rPr>
          <w:lang w:val="nl-NL"/>
        </w:rPr>
      </w:r>
      <w:r w:rsidR="00C24060">
        <w:rPr>
          <w:lang w:val="nl-NL"/>
        </w:rPr>
        <w:fldChar w:fldCharType="separate"/>
      </w:r>
      <w:r w:rsidR="00C24060">
        <w:rPr>
          <w:lang w:val="nl-NL"/>
        </w:rPr>
        <w:t>Appendix A</w:t>
      </w:r>
      <w:r w:rsidR="00C24060">
        <w:rPr>
          <w:lang w:val="nl-NL"/>
        </w:rPr>
        <w:fldChar w:fldCharType="end"/>
      </w:r>
      <w:r w:rsidR="00C24060">
        <w:rPr>
          <w:lang w:val="nl-NL"/>
        </w:rPr>
        <w:t xml:space="preserve"> </w:t>
      </w:r>
      <w:r w:rsidR="00C24060">
        <w:rPr>
          <w:lang w:val="nl-NL"/>
        </w:rPr>
        <w:fldChar w:fldCharType="begin"/>
      </w:r>
      <w:r w:rsidR="00C24060">
        <w:rPr>
          <w:lang w:val="nl-NL"/>
        </w:rPr>
        <w:instrText xml:space="preserve"> REF _Ref92876997 \h </w:instrText>
      </w:r>
      <w:r w:rsidR="00C24060">
        <w:rPr>
          <w:lang w:val="nl-NL"/>
        </w:rPr>
      </w:r>
      <w:r w:rsidR="00C24060">
        <w:rPr>
          <w:lang w:val="nl-NL"/>
        </w:rPr>
        <w:fldChar w:fldCharType="separate"/>
      </w:r>
      <w:r w:rsidR="00C24060">
        <w:rPr>
          <w:lang w:val="nl-NL"/>
        </w:rPr>
        <w:t>Vergelijking ruimtes puntenwolkenverwerking met BIM</w:t>
      </w:r>
      <w:r w:rsidR="00C24060">
        <w:rPr>
          <w:lang w:val="nl-NL"/>
        </w:rPr>
        <w:fldChar w:fldCharType="end"/>
      </w:r>
      <w:r w:rsidR="00C24060">
        <w:rPr>
          <w:lang w:val="nl-NL"/>
        </w:rPr>
        <w:t>.</w:t>
      </w:r>
    </w:p>
    <w:p w14:paraId="7B057579" w14:textId="7EC9D0F7" w:rsidR="002C03AB" w:rsidRDefault="002C03AB" w:rsidP="002C03AB">
      <w:pPr>
        <w:pStyle w:val="Plattetekst"/>
        <w:rPr>
          <w:lang w:val="nl-NL"/>
        </w:rPr>
      </w:pPr>
    </w:p>
    <w:p w14:paraId="1F629F8D" w14:textId="77777777" w:rsidR="00593146" w:rsidRDefault="00593146" w:rsidP="002C03AB">
      <w:pPr>
        <w:pStyle w:val="Plattetekst"/>
        <w:rPr>
          <w:lang w:val="nl-NL"/>
        </w:rPr>
      </w:pPr>
    </w:p>
    <w:p w14:paraId="01C77729" w14:textId="29B296B0" w:rsidR="00E75CBD" w:rsidRDefault="00E75CBD" w:rsidP="00280CAD">
      <w:pPr>
        <w:pStyle w:val="Kop1"/>
        <w:rPr>
          <w:lang w:val="nl-NL"/>
        </w:rPr>
      </w:pPr>
      <w:bookmarkStart w:id="154" w:name="_Toc93389834"/>
      <w:bookmarkStart w:id="155" w:name="_Toc93398477"/>
      <w:bookmarkStart w:id="156" w:name="_Toc93399388"/>
      <w:r>
        <w:rPr>
          <w:lang w:val="nl-NL"/>
        </w:rPr>
        <w:t>Conclusie</w:t>
      </w:r>
      <w:bookmarkEnd w:id="144"/>
      <w:bookmarkEnd w:id="145"/>
      <w:bookmarkEnd w:id="146"/>
      <w:bookmarkEnd w:id="147"/>
      <w:bookmarkEnd w:id="148"/>
      <w:bookmarkEnd w:id="149"/>
      <w:bookmarkEnd w:id="150"/>
      <w:bookmarkEnd w:id="154"/>
      <w:bookmarkEnd w:id="155"/>
      <w:bookmarkEnd w:id="156"/>
    </w:p>
    <w:p w14:paraId="1F696A41" w14:textId="2C78BC14" w:rsidR="00131D53" w:rsidRPr="00131D53" w:rsidRDefault="00131D53" w:rsidP="00131D53">
      <w:pPr>
        <w:pStyle w:val="Plattetekst"/>
        <w:jc w:val="both"/>
        <w:rPr>
          <w:lang w:val="nl-NL"/>
        </w:rPr>
      </w:pPr>
      <w:r w:rsidRPr="00131D53">
        <w:rPr>
          <w:lang w:val="nl-NL"/>
        </w:rPr>
        <w:t xml:space="preserve">De analyse is uitgevoerd om automatisch de discrepanties tussen een BIM-model en een puntenwolk te detecteren. In de praktijk vertegenwoordigt de BIM de "As-build" vorm van het gebouw, </w:t>
      </w:r>
      <w:r w:rsidR="00394067">
        <w:rPr>
          <w:lang w:val="nl-NL"/>
        </w:rPr>
        <w:t>ofwel</w:t>
      </w:r>
      <w:r w:rsidRPr="00131D53">
        <w:rPr>
          <w:lang w:val="nl-NL"/>
        </w:rPr>
        <w:t xml:space="preserve"> hoe het gebouw oorspronkelijk ontworpen was om te worden gebouwd. Aan de andere kant toont de puntenwolk de "As-is" vorm van het gebouw, </w:t>
      </w:r>
      <w:r w:rsidR="00394067">
        <w:rPr>
          <w:lang w:val="nl-NL"/>
        </w:rPr>
        <w:t>ofwel</w:t>
      </w:r>
      <w:r w:rsidRPr="00131D53">
        <w:rPr>
          <w:lang w:val="nl-NL"/>
        </w:rPr>
        <w:t xml:space="preserve"> hoe het gebouw in werkelijkheid is op het moment dat het werd gescand. Het doel is om de objecten te identificeren die wel aanwezig zijn in het BIM maar missen in de puntenwolk, en omgekeerd, de objecten die wel aanwezig zijn in de puntenwolk maar niet in het BIM.</w:t>
      </w:r>
    </w:p>
    <w:p w14:paraId="4BCDE6A8" w14:textId="0973CFBD" w:rsidR="00B6000E" w:rsidRDefault="00B6000E" w:rsidP="00131D53">
      <w:pPr>
        <w:pStyle w:val="Plattetekst"/>
        <w:jc w:val="both"/>
        <w:rPr>
          <w:lang w:val="nl-NL"/>
        </w:rPr>
      </w:pPr>
      <w:r>
        <w:rPr>
          <w:lang w:val="nl-NL"/>
        </w:rPr>
        <w:t xml:space="preserve">De onderzoeksvraag van deze PoC was: </w:t>
      </w:r>
    </w:p>
    <w:p w14:paraId="219FF4AF" w14:textId="77777777" w:rsidR="00280CAD" w:rsidRPr="00CC4732" w:rsidRDefault="00280CAD" w:rsidP="00F701F1">
      <w:pPr>
        <w:spacing w:after="160" w:line="259" w:lineRule="auto"/>
        <w:jc w:val="both"/>
        <w:rPr>
          <w:lang w:val="nl-NL"/>
        </w:rPr>
      </w:pPr>
      <w:r w:rsidRPr="130840D4">
        <w:rPr>
          <w:i/>
          <w:iCs/>
          <w:lang w:val="nl-NL"/>
        </w:rPr>
        <w:t>“Is het mogelijk om</w:t>
      </w:r>
      <w:r>
        <w:rPr>
          <w:i/>
          <w:iCs/>
          <w:lang w:val="nl-NL"/>
        </w:rPr>
        <w:t xml:space="preserve"> automatisch verschillen te detecteren tussen een</w:t>
      </w:r>
      <w:r w:rsidRPr="130840D4">
        <w:rPr>
          <w:i/>
          <w:iCs/>
          <w:lang w:val="nl-NL"/>
        </w:rPr>
        <w:t xml:space="preserve"> ingewonnen puntenwolk </w:t>
      </w:r>
      <w:r>
        <w:rPr>
          <w:i/>
          <w:iCs/>
          <w:lang w:val="nl-NL"/>
        </w:rPr>
        <w:t>en een BIM-model ten behoeve van het taxatieproces van de WOZ en/of het beoordelen van een bouwvergunning</w:t>
      </w:r>
      <w:r w:rsidRPr="130840D4">
        <w:rPr>
          <w:i/>
          <w:iCs/>
          <w:lang w:val="nl-NL"/>
        </w:rPr>
        <w:t>?”</w:t>
      </w:r>
    </w:p>
    <w:p w14:paraId="6D5EDA74" w14:textId="19173E95" w:rsidR="00597ECC" w:rsidRDefault="6BC061C5" w:rsidP="002346CE">
      <w:pPr>
        <w:pStyle w:val="Plattetekst"/>
        <w:jc w:val="both"/>
        <w:rPr>
          <w:lang w:val="nl-NL"/>
        </w:rPr>
      </w:pPr>
      <w:r w:rsidRPr="53846E03">
        <w:rPr>
          <w:lang w:val="nl-NL"/>
        </w:rPr>
        <w:t xml:space="preserve">Uit de resultaten getoond in hoofdstuk 3 is te zien dat het mogelijk is om een automatische vergelijking te doen tussen een puntenwolk en een BIM-model. </w:t>
      </w:r>
      <w:r w:rsidR="15F57BC9" w:rsidRPr="53846E03">
        <w:rPr>
          <w:lang w:val="nl-NL"/>
        </w:rPr>
        <w:t xml:space="preserve">Er is geen tussentijdse interactie nodig van de gebruiker om tot de eindresultaten te komen. </w:t>
      </w:r>
      <w:r w:rsidRPr="53846E03">
        <w:rPr>
          <w:lang w:val="nl-NL"/>
        </w:rPr>
        <w:t xml:space="preserve">De resultaten tonen visueel duidelijk de verschillen tussen beide representaties. Ook zijn deze discrepanties goed te exporteren in een 3D formaat, in dit geval IFC. </w:t>
      </w:r>
      <w:r w:rsidR="76DA4313" w:rsidRPr="53846E03">
        <w:rPr>
          <w:lang w:val="nl-NL"/>
        </w:rPr>
        <w:t>D</w:t>
      </w:r>
      <w:r w:rsidR="3D5F74BE" w:rsidRPr="53846E03">
        <w:rPr>
          <w:lang w:val="nl-NL"/>
        </w:rPr>
        <w:t xml:space="preserve">eze </w:t>
      </w:r>
      <w:r w:rsidR="76DA4313" w:rsidRPr="53846E03">
        <w:rPr>
          <w:lang w:val="nl-NL"/>
        </w:rPr>
        <w:t xml:space="preserve">3D objecten kunnen als input dienen voor de </w:t>
      </w:r>
      <w:r w:rsidR="46F59C16" w:rsidRPr="53846E03">
        <w:rPr>
          <w:lang w:val="nl-NL"/>
        </w:rPr>
        <w:t>SOR-mutaties</w:t>
      </w:r>
      <w:r w:rsidR="76DA4313" w:rsidRPr="53846E03">
        <w:rPr>
          <w:lang w:val="nl-NL"/>
        </w:rPr>
        <w:t xml:space="preserve">, maar zijn nog geen nieuwe </w:t>
      </w:r>
      <w:r w:rsidR="60BB2105" w:rsidRPr="53846E03">
        <w:rPr>
          <w:lang w:val="nl-NL"/>
        </w:rPr>
        <w:t>officiële</w:t>
      </w:r>
      <w:r w:rsidR="76DA4313" w:rsidRPr="53846E03">
        <w:rPr>
          <w:lang w:val="nl-NL"/>
        </w:rPr>
        <w:t xml:space="preserve"> object registraties.</w:t>
      </w:r>
      <w:r w:rsidRPr="53846E03">
        <w:rPr>
          <w:lang w:val="nl-NL"/>
        </w:rPr>
        <w:t xml:space="preserve"> De discrepanties </w:t>
      </w:r>
      <w:r w:rsidR="76DA4313" w:rsidRPr="53846E03">
        <w:rPr>
          <w:lang w:val="nl-NL"/>
        </w:rPr>
        <w:t>zijn beschikbaar voor de verschillende</w:t>
      </w:r>
      <w:r w:rsidRPr="53846E03">
        <w:rPr>
          <w:lang w:val="nl-NL"/>
        </w:rPr>
        <w:t xml:space="preserve"> vergelijkingen (BIM-L</w:t>
      </w:r>
      <w:r w:rsidR="3D5F74BE" w:rsidRPr="53846E03">
        <w:rPr>
          <w:lang w:val="nl-NL"/>
        </w:rPr>
        <w:t>iDAR</w:t>
      </w:r>
      <w:r w:rsidRPr="53846E03">
        <w:rPr>
          <w:lang w:val="nl-NL"/>
        </w:rPr>
        <w:t xml:space="preserve"> versus </w:t>
      </w:r>
      <w:r w:rsidR="3D5F74BE" w:rsidRPr="53846E03">
        <w:rPr>
          <w:lang w:val="nl-NL"/>
        </w:rPr>
        <w:t>LiDAR</w:t>
      </w:r>
      <w:r w:rsidRPr="53846E03">
        <w:rPr>
          <w:lang w:val="nl-NL"/>
        </w:rPr>
        <w:t>-BIM)</w:t>
      </w:r>
      <w:bookmarkStart w:id="157" w:name="_Toc86672309"/>
      <w:bookmarkStart w:id="158" w:name="_Toc86674439"/>
      <w:bookmarkStart w:id="159" w:name="_Toc86674511"/>
      <w:bookmarkStart w:id="160" w:name="_Toc86695077"/>
      <w:r w:rsidRPr="53846E03">
        <w:rPr>
          <w:lang w:val="nl-NL"/>
        </w:rPr>
        <w:t>.</w:t>
      </w:r>
    </w:p>
    <w:p w14:paraId="12BCA23D" w14:textId="46AEBDCB" w:rsidR="007E2555" w:rsidRDefault="00597ECC" w:rsidP="002346CE">
      <w:pPr>
        <w:pStyle w:val="Plattetekst"/>
        <w:jc w:val="both"/>
        <w:rPr>
          <w:lang w:val="nl-NL"/>
        </w:rPr>
      </w:pPr>
      <w:r>
        <w:rPr>
          <w:lang w:val="nl-NL"/>
        </w:rPr>
        <w:t>De discrepanties van objecten die zich wél in de puntenwolk bevinden en niet in de BIM, dus alles wat aan de ruimtes wordt toegevoegd is duidelijk zichtbaar en accuraat. In de toekomst kan hier nog een onderscheid gemaakt worden tussen wat hiervan inrichtingselementen zijn en wat gebouwelementen zijn. Met de inrichtingselementen kan dan de functie van de ruimte geanalyseerd worden. De gebouwelementen zijn de relevante discrepanties voor de verschillende werkprocessen van taxatie en vergunningverlening en hebben dan minder last van de ‘false-positives’ van de inrichtingselementen.</w:t>
      </w:r>
    </w:p>
    <w:p w14:paraId="3E2222A7" w14:textId="4FCF545E" w:rsidR="00597ECC" w:rsidRDefault="00597ECC" w:rsidP="002346CE">
      <w:pPr>
        <w:pStyle w:val="Plattetekst"/>
        <w:jc w:val="both"/>
        <w:rPr>
          <w:lang w:val="nl-NL"/>
        </w:rPr>
      </w:pPr>
      <w:r>
        <w:rPr>
          <w:lang w:val="nl-NL"/>
        </w:rPr>
        <w:t xml:space="preserve">Andersom, de discrepanties die zich wél in de BIM bevinden maar niet in de puntenwolk, dus alles wat aan de ruimtes is verwijderd of niet gerealiseerd is in de bouw, zijn visueel ook duidelijk zichtbaar. Hier zijn echter vaak nog </w:t>
      </w:r>
      <w:r w:rsidR="00FA7D6E">
        <w:rPr>
          <w:lang w:val="nl-NL"/>
        </w:rPr>
        <w:t>te veel</w:t>
      </w:r>
      <w:r>
        <w:rPr>
          <w:lang w:val="nl-NL"/>
        </w:rPr>
        <w:t xml:space="preserve"> elementen die worden weergegeven, bijvoorbeeld doordat deze elementen van de BIM niet door de scanner zijn </w:t>
      </w:r>
      <w:r w:rsidR="00FA7D6E">
        <w:rPr>
          <w:lang w:val="nl-NL"/>
        </w:rPr>
        <w:t>gescand</w:t>
      </w:r>
      <w:r>
        <w:rPr>
          <w:lang w:val="nl-NL"/>
        </w:rPr>
        <w:t xml:space="preserve"> en daarom missen in de puntenwolk. Ook zijn er elementen die slechts voor een heel klein deel in de puntenwolk extent vallen, daarom wel geanalyseerd worden maar niet overlappen met de punten van de puntenwolk en daarom ook als discrepanties worden teruggeven.</w:t>
      </w:r>
    </w:p>
    <w:p w14:paraId="291814E5" w14:textId="5612C9CA" w:rsidR="007E2555" w:rsidRPr="004001A8" w:rsidRDefault="007E2555" w:rsidP="004001A8">
      <w:pPr>
        <w:pStyle w:val="Plattetekst"/>
        <w:jc w:val="both"/>
        <w:rPr>
          <w:lang w:val="nl-NL"/>
        </w:rPr>
      </w:pPr>
      <w:r w:rsidRPr="004001A8">
        <w:rPr>
          <w:lang w:val="nl-NL"/>
        </w:rPr>
        <w:t xml:space="preserve">Het doel van deze onderzoeksvraag is om te onderzoeken in hoeverre deze automatische analyse bijdraagt aan de werkprocessen van de afdeling vergunningen. </w:t>
      </w:r>
      <w:r w:rsidR="004001A8" w:rsidRPr="004001A8">
        <w:rPr>
          <w:lang w:val="nl-NL"/>
        </w:rPr>
        <w:t>Gesprekken met domein experts zullen inzichtelijk maken in hoeverre de automatische analyse ook daadwerkelijk kan bijdragen aan de werkprocessen van de afdeling vergunningen</w:t>
      </w:r>
      <w:r w:rsidRPr="004001A8">
        <w:rPr>
          <w:lang w:val="nl-NL"/>
        </w:rPr>
        <w:t>.</w:t>
      </w:r>
      <w:r w:rsidR="003B3128" w:rsidRPr="004001A8">
        <w:rPr>
          <w:lang w:val="nl-NL"/>
        </w:rPr>
        <w:t xml:space="preserve"> De resultaten van deze analyse slagen er echter in om "waarschuwingen" te creëren voor delen van het gebouw die verschillen vertonen tussen de "As-build" en "As-is" vormen van het gebouw.</w:t>
      </w:r>
      <w:r w:rsidR="004001A8">
        <w:rPr>
          <w:lang w:val="nl-NL"/>
        </w:rPr>
        <w:t xml:space="preserve"> Deze waarschuwingen kunnen worden beoordeeld door een mens.</w:t>
      </w:r>
    </w:p>
    <w:p w14:paraId="7124A440" w14:textId="77777777" w:rsidR="007E2555" w:rsidRDefault="007E2555" w:rsidP="004001A8">
      <w:pPr>
        <w:pStyle w:val="Plattetekst"/>
        <w:jc w:val="both"/>
        <w:rPr>
          <w:lang w:val="nl-NL"/>
        </w:rPr>
      </w:pPr>
    </w:p>
    <w:p w14:paraId="3F2C7821" w14:textId="1BE667B1" w:rsidR="007B4530" w:rsidRPr="004001A8" w:rsidRDefault="007B4530" w:rsidP="004001A8">
      <w:pPr>
        <w:pStyle w:val="Plattetekst"/>
        <w:jc w:val="both"/>
        <w:rPr>
          <w:lang w:val="nl-NL"/>
        </w:rPr>
      </w:pPr>
      <w:r>
        <w:rPr>
          <w:lang w:val="nl-NL"/>
        </w:rPr>
        <w:br w:type="page"/>
      </w:r>
    </w:p>
    <w:p w14:paraId="4C6E8830" w14:textId="2DCD5C53" w:rsidR="003C5C15" w:rsidRDefault="003C5C15" w:rsidP="003C5C15">
      <w:pPr>
        <w:pStyle w:val="Kop1"/>
        <w:rPr>
          <w:lang w:val="nl-NL"/>
        </w:rPr>
      </w:pPr>
      <w:bookmarkStart w:id="161" w:name="_Toc86700136"/>
      <w:bookmarkStart w:id="162" w:name="_Toc86700823"/>
      <w:bookmarkStart w:id="163" w:name="_Toc86701051"/>
      <w:bookmarkStart w:id="164" w:name="_Toc93389835"/>
      <w:bookmarkStart w:id="165" w:name="_Toc93398478"/>
      <w:bookmarkStart w:id="166" w:name="_Toc93399389"/>
      <w:r w:rsidRPr="00CA0431">
        <w:rPr>
          <w:lang w:val="nl-NL"/>
        </w:rPr>
        <w:t>Lessons Learned</w:t>
      </w:r>
      <w:bookmarkEnd w:id="157"/>
      <w:bookmarkEnd w:id="158"/>
      <w:bookmarkEnd w:id="159"/>
      <w:bookmarkEnd w:id="160"/>
      <w:bookmarkEnd w:id="161"/>
      <w:bookmarkEnd w:id="162"/>
      <w:bookmarkEnd w:id="163"/>
      <w:bookmarkEnd w:id="164"/>
      <w:bookmarkEnd w:id="165"/>
      <w:bookmarkEnd w:id="166"/>
    </w:p>
    <w:p w14:paraId="476B7ED1" w14:textId="54CF5636" w:rsidR="00652EF0" w:rsidRDefault="00280CAD" w:rsidP="00652EF0">
      <w:pPr>
        <w:pStyle w:val="Kop2"/>
        <w:rPr>
          <w:lang w:val="nl-NL"/>
        </w:rPr>
      </w:pPr>
      <w:bookmarkStart w:id="167" w:name="_Ref86669435"/>
      <w:bookmarkStart w:id="168" w:name="_Toc86672310"/>
      <w:bookmarkStart w:id="169" w:name="_Toc86674440"/>
      <w:bookmarkStart w:id="170" w:name="_Toc86674512"/>
      <w:bookmarkStart w:id="171" w:name="_Toc86695078"/>
      <w:bookmarkStart w:id="172" w:name="_Toc86700137"/>
      <w:bookmarkStart w:id="173" w:name="_Toc86700824"/>
      <w:bookmarkStart w:id="174" w:name="_Toc86701052"/>
      <w:bookmarkStart w:id="175" w:name="_Toc93389836"/>
      <w:bookmarkStart w:id="176" w:name="_Toc93398479"/>
      <w:bookmarkStart w:id="177" w:name="_Toc93399390"/>
      <w:r>
        <w:rPr>
          <w:lang w:val="nl-NL"/>
        </w:rPr>
        <w:t>P</w:t>
      </w:r>
      <w:r w:rsidR="00652EF0">
        <w:rPr>
          <w:lang w:val="nl-NL"/>
        </w:rPr>
        <w:t>untenwolken</w:t>
      </w:r>
      <w:bookmarkEnd w:id="167"/>
      <w:bookmarkEnd w:id="168"/>
      <w:bookmarkEnd w:id="169"/>
      <w:bookmarkEnd w:id="170"/>
      <w:bookmarkEnd w:id="171"/>
      <w:bookmarkEnd w:id="172"/>
      <w:bookmarkEnd w:id="173"/>
      <w:bookmarkEnd w:id="174"/>
      <w:bookmarkEnd w:id="175"/>
      <w:bookmarkEnd w:id="176"/>
      <w:bookmarkEnd w:id="177"/>
    </w:p>
    <w:p w14:paraId="03FC30CC" w14:textId="5B6D7521" w:rsidR="00406C70" w:rsidRPr="00406C70" w:rsidRDefault="00FA7D6E" w:rsidP="00406C70">
      <w:pPr>
        <w:pStyle w:val="Kop3"/>
        <w:rPr>
          <w:lang w:val="nl-NL"/>
        </w:rPr>
      </w:pPr>
      <w:r>
        <w:rPr>
          <w:lang w:val="nl-NL"/>
        </w:rPr>
        <w:t>Datakwaliteit</w:t>
      </w:r>
    </w:p>
    <w:p w14:paraId="5D1756D7" w14:textId="658A5092" w:rsidR="00406C70" w:rsidRDefault="00406C70" w:rsidP="00F701F1">
      <w:pPr>
        <w:pStyle w:val="Plattetekst"/>
        <w:jc w:val="both"/>
        <w:rPr>
          <w:lang w:val="nl-NL"/>
        </w:rPr>
      </w:pPr>
      <w:r>
        <w:rPr>
          <w:lang w:val="nl-NL"/>
        </w:rPr>
        <w:t xml:space="preserve">Net als in het </w:t>
      </w:r>
      <w:r w:rsidR="00301C29">
        <w:rPr>
          <w:lang w:val="nl-NL"/>
        </w:rPr>
        <w:t xml:space="preserve">vorige </w:t>
      </w:r>
      <w:r>
        <w:rPr>
          <w:lang w:val="nl-NL"/>
        </w:rPr>
        <w:t xml:space="preserve">project </w:t>
      </w:r>
      <w:r w:rsidR="00001929">
        <w:rPr>
          <w:lang w:val="nl-NL"/>
        </w:rPr>
        <w:t>zijn</w:t>
      </w:r>
      <w:r>
        <w:rPr>
          <w:lang w:val="nl-NL"/>
        </w:rPr>
        <w:t xml:space="preserve"> er</w:t>
      </w:r>
      <w:r w:rsidR="00001929">
        <w:rPr>
          <w:lang w:val="nl-NL"/>
        </w:rPr>
        <w:t xml:space="preserve"> een aantal </w:t>
      </w:r>
      <w:r w:rsidR="007627A4">
        <w:rPr>
          <w:lang w:val="nl-NL"/>
        </w:rPr>
        <w:t>bevindingen gedaan gerelateerd aan de</w:t>
      </w:r>
      <w:r w:rsidR="001A75FB">
        <w:rPr>
          <w:lang w:val="nl-NL"/>
        </w:rPr>
        <w:t xml:space="preserve"> inwinning van puntenwolken</w:t>
      </w:r>
      <w:r w:rsidR="00001929">
        <w:rPr>
          <w:lang w:val="nl-NL"/>
        </w:rPr>
        <w:t xml:space="preserve"> die </w:t>
      </w:r>
      <w:r w:rsidR="001A75FB">
        <w:rPr>
          <w:lang w:val="nl-NL"/>
        </w:rPr>
        <w:t>voor betere kwaliteit van verwerking</w:t>
      </w:r>
      <w:r w:rsidR="00001929">
        <w:rPr>
          <w:lang w:val="nl-NL"/>
        </w:rPr>
        <w:t xml:space="preserve"> zorgen</w:t>
      </w:r>
      <w:r w:rsidR="001A75FB">
        <w:rPr>
          <w:lang w:val="nl-NL"/>
        </w:rPr>
        <w:t xml:space="preserve">. </w:t>
      </w:r>
      <w:r>
        <w:rPr>
          <w:lang w:val="nl-NL"/>
        </w:rPr>
        <w:t xml:space="preserve">Zo worden er tijdens de discrepanties tussen BIM en puntenwolk veel </w:t>
      </w:r>
      <w:r w:rsidR="00FA7D6E">
        <w:rPr>
          <w:lang w:val="nl-NL"/>
        </w:rPr>
        <w:t>BIM-objecten</w:t>
      </w:r>
      <w:r>
        <w:rPr>
          <w:lang w:val="nl-NL"/>
        </w:rPr>
        <w:t xml:space="preserve"> gevonden die geen punten bevatten omdat die delen van de ruimtes niet zijn gescand. Dit zorgt voor veel extra objecten die als discrepanties tevoorschijn komen terwijl hier niet echt een relevante verandering aanwezig is. Daarom is het ook hier relevant om het proces nogmaals te doorlopen met puntenwolken van hoge kwaliteit en te toetsen of er dan nog steeds veel niet-relevante </w:t>
      </w:r>
      <w:r w:rsidR="00FA7D6E">
        <w:rPr>
          <w:lang w:val="nl-NL"/>
        </w:rPr>
        <w:t>BIM-objecten</w:t>
      </w:r>
      <w:r>
        <w:rPr>
          <w:lang w:val="nl-NL"/>
        </w:rPr>
        <w:t xml:space="preserve"> gevonden worden.</w:t>
      </w:r>
    </w:p>
    <w:p w14:paraId="07802564" w14:textId="0235E914" w:rsidR="00406C70" w:rsidRDefault="00406C70" w:rsidP="00406C70">
      <w:pPr>
        <w:pStyle w:val="Kop3"/>
        <w:rPr>
          <w:lang w:val="nl-NL"/>
        </w:rPr>
      </w:pPr>
      <w:bookmarkStart w:id="178" w:name="_Toc93389838"/>
      <w:r>
        <w:rPr>
          <w:lang w:val="nl-NL"/>
        </w:rPr>
        <w:t>Georeferentie</w:t>
      </w:r>
      <w:bookmarkEnd w:id="178"/>
    </w:p>
    <w:p w14:paraId="693B5AD0" w14:textId="0A47C698" w:rsidR="00406C70" w:rsidRPr="00131D53" w:rsidRDefault="00406C70" w:rsidP="00914995">
      <w:pPr>
        <w:pStyle w:val="Plattetekst"/>
        <w:jc w:val="both"/>
        <w:rPr>
          <w:lang w:val="nl-NL"/>
        </w:rPr>
      </w:pPr>
      <w:r w:rsidRPr="00131D53">
        <w:rPr>
          <w:lang w:val="nl-NL"/>
        </w:rPr>
        <w:t xml:space="preserve">De puntenwolken van </w:t>
      </w:r>
      <w:r w:rsidR="00C05AC4">
        <w:rPr>
          <w:lang w:val="nl-NL"/>
        </w:rPr>
        <w:t>W</w:t>
      </w:r>
      <w:r w:rsidRPr="00131D53">
        <w:rPr>
          <w:lang w:val="nl-NL"/>
        </w:rPr>
        <w:t xml:space="preserve">oonstad waren niet gegeorefereerd. </w:t>
      </w:r>
      <w:r w:rsidR="002E0F29">
        <w:rPr>
          <w:lang w:val="nl-NL"/>
        </w:rPr>
        <w:t xml:space="preserve">Dit zorgt voor </w:t>
      </w:r>
      <w:r w:rsidRPr="00131D53">
        <w:rPr>
          <w:lang w:val="nl-NL"/>
        </w:rPr>
        <w:t>veel handmatig werk wat veel tijd kost. Ook zorgt een handmatige uitlijning altijd voor enige afwijking</w:t>
      </w:r>
      <w:r w:rsidR="00914995" w:rsidRPr="00131D53">
        <w:rPr>
          <w:lang w:val="nl-NL"/>
        </w:rPr>
        <w:t xml:space="preserve">, wat bij </w:t>
      </w:r>
      <w:r w:rsidR="00947437" w:rsidRPr="00131D53">
        <w:rPr>
          <w:lang w:val="nl-NL"/>
        </w:rPr>
        <w:t>de vervolganalyse weer</w:t>
      </w:r>
      <w:r w:rsidR="00914995" w:rsidRPr="00131D53">
        <w:rPr>
          <w:lang w:val="nl-NL"/>
        </w:rPr>
        <w:t xml:space="preserve"> kan leiden </w:t>
      </w:r>
      <w:r w:rsidR="00131D53" w:rsidRPr="00131D53">
        <w:rPr>
          <w:lang w:val="nl-NL"/>
        </w:rPr>
        <w:t>tot false positives</w:t>
      </w:r>
      <w:r w:rsidR="00914995" w:rsidRPr="00131D53">
        <w:rPr>
          <w:lang w:val="nl-NL"/>
        </w:rPr>
        <w:t>.</w:t>
      </w:r>
      <w:r w:rsidR="00617BA2">
        <w:rPr>
          <w:lang w:val="nl-NL"/>
        </w:rPr>
        <w:t xml:space="preserve"> Wellicht kan een inwinningsa</w:t>
      </w:r>
      <w:r w:rsidR="00914995" w:rsidRPr="00131D53">
        <w:rPr>
          <w:lang w:val="nl-NL"/>
        </w:rPr>
        <w:t xml:space="preserve">pparaat met GPS-locatie het beter en </w:t>
      </w:r>
      <w:r w:rsidR="00394067">
        <w:rPr>
          <w:lang w:val="nl-NL"/>
        </w:rPr>
        <w:t>zeker</w:t>
      </w:r>
      <w:r w:rsidR="00914995" w:rsidRPr="00131D53">
        <w:rPr>
          <w:lang w:val="nl-NL"/>
        </w:rPr>
        <w:t xml:space="preserve"> met RTK</w:t>
      </w:r>
      <w:r w:rsidR="009D0B87">
        <w:rPr>
          <w:lang w:val="nl-NL"/>
        </w:rPr>
        <w:t xml:space="preserve"> (Real Time Kinematics), een techniek voor precisie positiebepaling</w:t>
      </w:r>
      <w:r w:rsidR="00394067">
        <w:rPr>
          <w:lang w:val="nl-NL"/>
        </w:rPr>
        <w:t>, zal dit beter worden</w:t>
      </w:r>
      <w:r w:rsidR="00914995" w:rsidRPr="00131D53">
        <w:rPr>
          <w:lang w:val="nl-NL"/>
        </w:rPr>
        <w:t>.</w:t>
      </w:r>
    </w:p>
    <w:p w14:paraId="5106F966" w14:textId="6E483D38" w:rsidR="00280CAD" w:rsidRDefault="00280CAD" w:rsidP="00781334">
      <w:pPr>
        <w:pStyle w:val="Kop2"/>
        <w:rPr>
          <w:lang w:val="nl-NL"/>
        </w:rPr>
      </w:pPr>
      <w:bookmarkStart w:id="179" w:name="_Toc93389839"/>
      <w:bookmarkStart w:id="180" w:name="_Toc93398480"/>
      <w:bookmarkStart w:id="181" w:name="_Toc93399391"/>
      <w:bookmarkStart w:id="182" w:name="_Toc86672311"/>
      <w:bookmarkStart w:id="183" w:name="_Toc86674441"/>
      <w:bookmarkStart w:id="184" w:name="_Toc86674513"/>
      <w:bookmarkStart w:id="185" w:name="_Toc86695079"/>
      <w:bookmarkStart w:id="186" w:name="_Toc86700138"/>
      <w:bookmarkStart w:id="187" w:name="_Toc86700825"/>
      <w:bookmarkStart w:id="188" w:name="_Toc86701053"/>
      <w:r>
        <w:rPr>
          <w:lang w:val="nl-NL"/>
        </w:rPr>
        <w:t>BIM</w:t>
      </w:r>
      <w:bookmarkEnd w:id="179"/>
      <w:bookmarkEnd w:id="180"/>
      <w:bookmarkEnd w:id="181"/>
    </w:p>
    <w:p w14:paraId="30B9C366" w14:textId="5E3A4084" w:rsidR="00E510F1" w:rsidRPr="00E510F1" w:rsidRDefault="1FD18813" w:rsidP="00AF6728">
      <w:pPr>
        <w:pStyle w:val="Plattetekst"/>
        <w:jc w:val="both"/>
        <w:rPr>
          <w:lang w:val="nl-NL"/>
        </w:rPr>
      </w:pPr>
      <w:r w:rsidRPr="53846E03">
        <w:rPr>
          <w:lang w:val="nl-NL"/>
        </w:rPr>
        <w:t xml:space="preserve">De BIM was van goede kwaliteit maar om de discrepanties nog verder te sorteren op relevantie was er meer metadata nodig. Bijvoorbeeld of een muur een dragende of een </w:t>
      </w:r>
      <w:r w:rsidR="1DB0D837" w:rsidRPr="53846E03">
        <w:rPr>
          <w:lang w:val="nl-NL"/>
        </w:rPr>
        <w:t>brandcompartiment</w:t>
      </w:r>
      <w:r w:rsidRPr="53846E03">
        <w:rPr>
          <w:lang w:val="nl-NL"/>
        </w:rPr>
        <w:t xml:space="preserve"> is. Dit was nu niet aanwezig en daarom is er ook geen onderscheid gemaakt in </w:t>
      </w:r>
      <w:r w:rsidR="1ACA27E3" w:rsidRPr="53846E03">
        <w:rPr>
          <w:lang w:val="nl-NL"/>
        </w:rPr>
        <w:t>het type discrepantie</w:t>
      </w:r>
      <w:r w:rsidRPr="53846E03">
        <w:rPr>
          <w:lang w:val="nl-NL"/>
        </w:rPr>
        <w:t xml:space="preserve"> in het eindresultaat. </w:t>
      </w:r>
      <w:r w:rsidR="1DB0D837" w:rsidRPr="53846E03">
        <w:rPr>
          <w:lang w:val="nl-NL"/>
        </w:rPr>
        <w:t xml:space="preserve">Ook zijn er daardoor twee use cases uitgewerkt met een missende muur in BIM en een missende muur in puntenwolk maar niet </w:t>
      </w:r>
      <w:r w:rsidR="703749C6" w:rsidRPr="53846E03">
        <w:rPr>
          <w:lang w:val="nl-NL"/>
        </w:rPr>
        <w:t>met het</w:t>
      </w:r>
      <w:r w:rsidR="1DB0D837" w:rsidRPr="53846E03">
        <w:rPr>
          <w:lang w:val="nl-NL"/>
        </w:rPr>
        <w:t xml:space="preserve"> brandcompartiment of de dragende muur.</w:t>
      </w:r>
    </w:p>
    <w:p w14:paraId="7A58BF60" w14:textId="0CD079D0" w:rsidR="00781334" w:rsidRDefault="0010532B" w:rsidP="00781334">
      <w:pPr>
        <w:pStyle w:val="Kop2"/>
        <w:rPr>
          <w:lang w:val="nl-NL"/>
        </w:rPr>
      </w:pPr>
      <w:bookmarkStart w:id="189" w:name="_Toc93389840"/>
      <w:bookmarkStart w:id="190" w:name="_Toc93398481"/>
      <w:bookmarkStart w:id="191" w:name="_Toc93399392"/>
      <w:r>
        <w:rPr>
          <w:lang w:val="nl-NL"/>
        </w:rPr>
        <w:t>Verwerking</w:t>
      </w:r>
      <w:bookmarkEnd w:id="189"/>
      <w:bookmarkEnd w:id="190"/>
      <w:bookmarkEnd w:id="191"/>
      <w:r>
        <w:rPr>
          <w:lang w:val="nl-NL"/>
        </w:rPr>
        <w:t xml:space="preserve"> </w:t>
      </w:r>
      <w:bookmarkEnd w:id="182"/>
      <w:bookmarkEnd w:id="183"/>
      <w:bookmarkEnd w:id="184"/>
      <w:bookmarkEnd w:id="185"/>
      <w:bookmarkEnd w:id="186"/>
      <w:bookmarkEnd w:id="187"/>
      <w:bookmarkEnd w:id="188"/>
    </w:p>
    <w:p w14:paraId="4FB3F052" w14:textId="58045A27" w:rsidR="002736B9" w:rsidRDefault="4B69887D" w:rsidP="003767F0">
      <w:pPr>
        <w:pStyle w:val="Kop3"/>
        <w:rPr>
          <w:lang w:val="nl-NL"/>
        </w:rPr>
      </w:pPr>
      <w:bookmarkStart w:id="192" w:name="_Toc93389841"/>
      <w:r w:rsidRPr="53846E03">
        <w:rPr>
          <w:lang w:val="nl-NL"/>
        </w:rPr>
        <w:t>Puntenwolk naar BIM discrepanties</w:t>
      </w:r>
      <w:bookmarkEnd w:id="192"/>
    </w:p>
    <w:p w14:paraId="4ADAF35B" w14:textId="4D396DE7" w:rsidR="006E6BD9" w:rsidRDefault="1DB0D837" w:rsidP="002736B9">
      <w:pPr>
        <w:pStyle w:val="Plattetekst"/>
        <w:rPr>
          <w:lang w:val="nl-NL"/>
        </w:rPr>
      </w:pPr>
      <w:r>
        <w:rPr>
          <w:lang w:val="nl-NL"/>
        </w:rPr>
        <w:t xml:space="preserve">De puntenwolk naar BIM discrepanties is de analyse geworden die uit heel veel verschillende stapjes bestaat, zoals gedetailleerd omschreven in </w:t>
      </w:r>
      <w:r w:rsidR="006E6BD9">
        <w:rPr>
          <w:lang w:val="nl-NL"/>
        </w:rPr>
        <w:fldChar w:fldCharType="begin"/>
      </w:r>
      <w:r w:rsidR="006E6BD9">
        <w:rPr>
          <w:lang w:val="nl-NL"/>
        </w:rPr>
        <w:instrText xml:space="preserve"> REF _Ref92974512 \r \h </w:instrText>
      </w:r>
      <w:r w:rsidR="006E6BD9">
        <w:rPr>
          <w:lang w:val="nl-NL"/>
        </w:rPr>
      </w:r>
      <w:r w:rsidR="006E6BD9">
        <w:rPr>
          <w:lang w:val="nl-NL"/>
        </w:rPr>
        <w:fldChar w:fldCharType="separate"/>
      </w:r>
      <w:r>
        <w:rPr>
          <w:lang w:val="nl-NL"/>
        </w:rPr>
        <w:t>2.2.1</w:t>
      </w:r>
      <w:r w:rsidR="006E6BD9">
        <w:rPr>
          <w:lang w:val="nl-NL"/>
        </w:rPr>
        <w:fldChar w:fldCharType="end"/>
      </w:r>
      <w:r>
        <w:rPr>
          <w:lang w:val="nl-NL"/>
        </w:rPr>
        <w:t xml:space="preserve">. Dit had er voornamelijk mee te maken met dat het formaat van de BIM aangepast moest worden om met een software tool te kunnen werken die zowel puntenwolk als meshes aan kan. Daarnaast was de BIM ook veel groter dan de losse puntenwolken en moest deze wel opgeknipt worden. </w:t>
      </w:r>
    </w:p>
    <w:p w14:paraId="2F3A0FA2" w14:textId="0C141807" w:rsidR="006E6BD9" w:rsidRDefault="006E6BD9" w:rsidP="002736B9">
      <w:pPr>
        <w:pStyle w:val="Plattetekst"/>
        <w:rPr>
          <w:lang w:val="nl-NL"/>
        </w:rPr>
      </w:pPr>
      <w:r>
        <w:rPr>
          <w:lang w:val="nl-NL"/>
        </w:rPr>
        <w:t xml:space="preserve">Vervolgens kwam als feedback dat slechts een puntenwolk als visueel resultaat in de toekomst niet optimaal is voor de verschillende eindgebruikers. Ook al is hier wel veel detail zichtbaar, zijn niet duidelijk de vlakken zichtbaar die mogelijk discrepanties zijn. De vlakken detectie zorgt gelijk voor een selectie van de vele irrelevante objecten zoals banken, stoelen, lampen en personen. Ook zijn de vlakken als </w:t>
      </w:r>
      <w:r w:rsidR="00FA7D6E">
        <w:rPr>
          <w:lang w:val="nl-NL"/>
        </w:rPr>
        <w:t>IFC-object</w:t>
      </w:r>
      <w:r>
        <w:rPr>
          <w:lang w:val="nl-NL"/>
        </w:rPr>
        <w:t xml:space="preserve"> te exporteren wat zorgt dat deze weer samen met de originele BIM gevisualiseerd kunnen worden. </w:t>
      </w:r>
    </w:p>
    <w:p w14:paraId="31F9520E" w14:textId="5BF0CA56" w:rsidR="006E6BD9" w:rsidRPr="002736B9" w:rsidRDefault="006E6BD9" w:rsidP="002736B9">
      <w:pPr>
        <w:pStyle w:val="Plattetekst"/>
        <w:rPr>
          <w:lang w:val="nl-NL"/>
        </w:rPr>
      </w:pPr>
      <w:r>
        <w:rPr>
          <w:lang w:val="nl-NL"/>
        </w:rPr>
        <w:t>In de toekomst is het mogelijk om de verschillende discrepanties van wat nu irrelevante objecten waren tot relevante informatie te maken door deze te classificeren</w:t>
      </w:r>
      <w:r w:rsidR="00E27686">
        <w:rPr>
          <w:lang w:val="nl-NL"/>
        </w:rPr>
        <w:t xml:space="preserve"> in categorieën</w:t>
      </w:r>
      <w:r>
        <w:rPr>
          <w:lang w:val="nl-NL"/>
        </w:rPr>
        <w:t xml:space="preserve"> en hiermee de functie van de ruimtes te bepalen. </w:t>
      </w:r>
    </w:p>
    <w:p w14:paraId="3322148C" w14:textId="4E08B3C1" w:rsidR="003767F0" w:rsidRDefault="003767F0" w:rsidP="003767F0">
      <w:pPr>
        <w:pStyle w:val="Kop3"/>
        <w:rPr>
          <w:lang w:val="nl-NL"/>
        </w:rPr>
      </w:pPr>
      <w:bookmarkStart w:id="193" w:name="_Toc93389842"/>
      <w:r>
        <w:rPr>
          <w:lang w:val="nl-NL"/>
        </w:rPr>
        <w:t xml:space="preserve">BIM naar puntenwolk </w:t>
      </w:r>
      <w:r w:rsidR="00AF5DE1">
        <w:rPr>
          <w:lang w:val="nl-NL"/>
        </w:rPr>
        <w:t>discrepanties</w:t>
      </w:r>
      <w:bookmarkEnd w:id="193"/>
    </w:p>
    <w:p w14:paraId="3EE4CADB" w14:textId="4817CF81" w:rsidR="001833A1" w:rsidRPr="001833A1" w:rsidRDefault="001833A1" w:rsidP="001833A1">
      <w:pPr>
        <w:pStyle w:val="Kop4"/>
        <w:rPr>
          <w:lang w:val="nl-NL"/>
        </w:rPr>
      </w:pPr>
      <w:r>
        <w:rPr>
          <w:lang w:val="nl-NL"/>
        </w:rPr>
        <w:t>BIM naar puntenwolken afstanden</w:t>
      </w:r>
    </w:p>
    <w:p w14:paraId="1ACBF9C7" w14:textId="5FC53B31" w:rsidR="003767F0" w:rsidRDefault="00E27686" w:rsidP="00AF6728">
      <w:pPr>
        <w:pStyle w:val="Plattetekst"/>
        <w:jc w:val="both"/>
        <w:rPr>
          <w:lang w:val="nl-NL" w:eastAsia="nl-NL"/>
        </w:rPr>
      </w:pPr>
      <w:r>
        <w:rPr>
          <w:lang w:val="nl-NL"/>
        </w:rPr>
        <w:t>Voor de discrepanties van BIM naar puntenwolk hebben we als eerste dezelfde methode toegepast om ook hier de afstanden tussen BIM en puntenwolk uit te rekenen. Hiervoor</w:t>
      </w:r>
      <w:r w:rsidR="00E609AB">
        <w:rPr>
          <w:lang w:val="nl-NL"/>
        </w:rPr>
        <w:t xml:space="preserve"> moest eerst de mesh van BIM gesampled worden tot een puntenwolk. </w:t>
      </w:r>
      <w:r w:rsidR="00E609AB" w:rsidRPr="00E609AB">
        <w:rPr>
          <w:lang w:val="nl-NL"/>
        </w:rPr>
        <w:t xml:space="preserve">Dit is gedaan met de </w:t>
      </w:r>
      <w:r w:rsidR="003767F0" w:rsidRPr="00E609AB">
        <w:rPr>
          <w:i/>
          <w:lang w:val="nl-NL" w:eastAsia="nl-NL"/>
        </w:rPr>
        <w:t>Sample Mesh</w:t>
      </w:r>
      <w:r w:rsidR="00E609AB" w:rsidRPr="00E609AB">
        <w:rPr>
          <w:lang w:val="nl-NL" w:eastAsia="nl-NL"/>
        </w:rPr>
        <w:t xml:space="preserve"> tool van CloudCompare, waarin 1</w:t>
      </w:r>
      <w:r w:rsidR="003767F0" w:rsidRPr="00E609AB">
        <w:rPr>
          <w:lang w:val="nl-NL" w:eastAsia="nl-NL"/>
        </w:rPr>
        <w:t xml:space="preserve">,000,000 </w:t>
      </w:r>
      <w:r w:rsidR="00E609AB" w:rsidRPr="00E609AB">
        <w:rPr>
          <w:lang w:val="nl-NL" w:eastAsia="nl-NL"/>
        </w:rPr>
        <w:t>punten was meegegeven als input parameter.</w:t>
      </w:r>
      <w:r>
        <w:rPr>
          <w:lang w:val="nl-NL" w:eastAsia="nl-NL"/>
        </w:rPr>
        <w:t xml:space="preserve"> Na deze conversie was</w:t>
      </w:r>
      <w:r w:rsidR="00E609AB">
        <w:rPr>
          <w:lang w:val="nl-NL" w:eastAsia="nl-NL"/>
        </w:rPr>
        <w:t xml:space="preserve"> het mogelijk de </w:t>
      </w:r>
      <w:r w:rsidR="003767F0" w:rsidRPr="00E609AB">
        <w:rPr>
          <w:i/>
          <w:lang w:val="nl-NL" w:eastAsia="nl-NL"/>
        </w:rPr>
        <w:t>Cloud-to-Cloud distances</w:t>
      </w:r>
      <w:r w:rsidR="00E609AB">
        <w:rPr>
          <w:lang w:val="nl-NL" w:eastAsia="nl-NL"/>
        </w:rPr>
        <w:t xml:space="preserve"> tool van CloudCompare te gebruiken. </w:t>
      </w:r>
      <w:r w:rsidR="00E510F1">
        <w:rPr>
          <w:lang w:val="nl-NL" w:eastAsia="nl-NL"/>
        </w:rPr>
        <w:t xml:space="preserve">Ditmaal worden de resultaten in het Scalar field </w:t>
      </w:r>
      <w:r w:rsidR="003767F0" w:rsidRPr="00E510F1">
        <w:rPr>
          <w:i/>
          <w:lang w:val="nl-NL" w:eastAsia="nl-NL"/>
        </w:rPr>
        <w:t>C2C absolute distances</w:t>
      </w:r>
      <w:r w:rsidR="00E510F1" w:rsidRPr="00E510F1">
        <w:rPr>
          <w:lang w:val="nl-NL" w:eastAsia="nl-NL"/>
        </w:rPr>
        <w:t xml:space="preserve"> opgeslagen, waarmee weer visueel de afstanden weergeven kunnen worden. </w:t>
      </w:r>
      <w:r>
        <w:rPr>
          <w:lang w:val="nl-NL" w:eastAsia="nl-NL"/>
        </w:rPr>
        <w:t>Om het proces te versnellen zette we de maximaal zoekafstand tot het dichtstbijzijnde punt tot 1 meter.</w:t>
      </w:r>
    </w:p>
    <w:p w14:paraId="4FBD4A28" w14:textId="2C7CBCAA" w:rsidR="00E609AB" w:rsidRDefault="00E510F1" w:rsidP="00AF6728">
      <w:pPr>
        <w:pStyle w:val="Plattetekst"/>
        <w:jc w:val="both"/>
        <w:rPr>
          <w:lang w:val="nl-NL"/>
        </w:rPr>
      </w:pPr>
      <w:r>
        <w:rPr>
          <w:lang w:val="nl-NL" w:eastAsia="nl-NL"/>
        </w:rPr>
        <w:t>Hiermee hebben we tests gedaan van een verwijderde muur in de puntenwolk, die nog wel in de BIM staat. Hierdoor zouden deze gesamplede punten van de BIM dus een grote afstand moeten hebben tot een punt in de puntenwolk.</w:t>
      </w:r>
      <w:r w:rsidR="00E609AB">
        <w:rPr>
          <w:lang w:val="nl-NL"/>
        </w:rPr>
        <w:t xml:space="preserve"> De resultaten zijn uitgewerk</w:t>
      </w:r>
      <w:r>
        <w:rPr>
          <w:lang w:val="nl-NL"/>
        </w:rPr>
        <w:t>t voor twee adressen en hieronder te zien.</w:t>
      </w:r>
    </w:p>
    <w:p w14:paraId="285F9D37" w14:textId="5B925365" w:rsidR="00E510F1" w:rsidRDefault="539A65EB" w:rsidP="00AF6728">
      <w:pPr>
        <w:pStyle w:val="Plattetekst"/>
        <w:jc w:val="both"/>
        <w:rPr>
          <w:lang w:val="nl-NL"/>
        </w:rPr>
      </w:pPr>
      <w:r>
        <w:rPr>
          <w:lang w:val="nl-NL"/>
        </w:rPr>
        <w:t xml:space="preserve">Uiteindelijk is besloten dat de visuele representaties hiervan niet voldoende is om snel inzichtelijk te krijgen wat relevante verandering zijn. Daarom is hierna overgestapt tot de discrepanties tussen BIM en puntenwolk door middel van direct het </w:t>
      </w:r>
      <w:r w:rsidR="2A6A3E11">
        <w:rPr>
          <w:lang w:val="nl-NL"/>
        </w:rPr>
        <w:t>IFC-bestand</w:t>
      </w:r>
      <w:r>
        <w:rPr>
          <w:lang w:val="nl-NL"/>
        </w:rPr>
        <w:t xml:space="preserve"> met als resultaat een </w:t>
      </w:r>
      <w:r w:rsidR="3384F17D">
        <w:rPr>
          <w:lang w:val="nl-NL"/>
        </w:rPr>
        <w:t>IFC-bestand</w:t>
      </w:r>
      <w:r>
        <w:rPr>
          <w:lang w:val="nl-NL"/>
        </w:rPr>
        <w:t xml:space="preserve">, zoals beschreven in paragraaf </w:t>
      </w:r>
      <w:r w:rsidR="00E510F1">
        <w:rPr>
          <w:lang w:val="nl-NL"/>
        </w:rPr>
        <w:fldChar w:fldCharType="begin"/>
      </w:r>
      <w:r w:rsidR="00E510F1">
        <w:rPr>
          <w:lang w:val="nl-NL"/>
        </w:rPr>
        <w:instrText xml:space="preserve"> REF _Ref91854281 \r \h </w:instrText>
      </w:r>
      <w:r w:rsidR="00E510F1">
        <w:rPr>
          <w:lang w:val="nl-NL"/>
        </w:rPr>
      </w:r>
      <w:r w:rsidR="00E510F1">
        <w:rPr>
          <w:lang w:val="nl-NL"/>
        </w:rPr>
        <w:fldChar w:fldCharType="separate"/>
      </w:r>
      <w:r>
        <w:rPr>
          <w:lang w:val="nl-NL"/>
        </w:rPr>
        <w:t>2.2.2</w:t>
      </w:r>
      <w:r w:rsidR="00E510F1">
        <w:rPr>
          <w:lang w:val="nl-NL"/>
        </w:rPr>
        <w:fldChar w:fldCharType="end"/>
      </w:r>
      <w:r>
        <w:rPr>
          <w:lang w:val="nl-NL"/>
        </w:rPr>
        <w:t>.</w:t>
      </w:r>
    </w:p>
    <w:p w14:paraId="2BD2BBF2" w14:textId="77777777" w:rsidR="00E609AB" w:rsidRDefault="00E609AB" w:rsidP="001833A1">
      <w:pPr>
        <w:pStyle w:val="Kop8"/>
        <w:rPr>
          <w:noProof/>
          <w:lang w:val="nl-NL" w:eastAsia="nl-NL"/>
        </w:rPr>
      </w:pPr>
      <w:r>
        <w:rPr>
          <w:lang w:val="nl-NL"/>
        </w:rPr>
        <w:t>Aelbrechtskade 6b</w:t>
      </w:r>
    </w:p>
    <w:p w14:paraId="4E80FD78" w14:textId="239A30D6" w:rsidR="00E609AB" w:rsidRDefault="00E609AB" w:rsidP="00E609AB">
      <w:pPr>
        <w:pStyle w:val="Plattetekst"/>
        <w:keepNext/>
        <w:tabs>
          <w:tab w:val="left" w:pos="1056"/>
        </w:tabs>
      </w:pPr>
      <w:r>
        <w:rPr>
          <w:noProof/>
          <w:lang w:val="nl-NL" w:eastAsia="nl-NL"/>
        </w:rPr>
        <mc:AlternateContent>
          <mc:Choice Requires="wpg">
            <w:drawing>
              <wp:inline distT="0" distB="0" distL="0" distR="0" wp14:anchorId="2FB6A756" wp14:editId="788DB943">
                <wp:extent cx="5334000" cy="2076450"/>
                <wp:effectExtent l="0" t="0" r="0" b="0"/>
                <wp:docPr id="14" name="Group 14"/>
                <wp:cNvGraphicFramePr/>
                <a:graphic xmlns:a="http://schemas.openxmlformats.org/drawingml/2006/main">
                  <a:graphicData uri="http://schemas.microsoft.com/office/word/2010/wordprocessingGroup">
                    <wpg:wgp>
                      <wpg:cNvGrpSpPr/>
                      <wpg:grpSpPr>
                        <a:xfrm>
                          <a:off x="0" y="0"/>
                          <a:ext cx="5334000" cy="2076450"/>
                          <a:chOff x="0" y="0"/>
                          <a:chExt cx="6259195" cy="2308860"/>
                        </a:xfrm>
                      </wpg:grpSpPr>
                      <pic:pic xmlns:pic="http://schemas.openxmlformats.org/drawingml/2006/picture">
                        <pic:nvPicPr>
                          <pic:cNvPr id="6" name="Picture 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66085" cy="2308860"/>
                          </a:xfrm>
                          <a:prstGeom prst="rect">
                            <a:avLst/>
                          </a:prstGeom>
                        </pic:spPr>
                      </pic:pic>
                      <pic:pic xmlns:pic="http://schemas.openxmlformats.org/drawingml/2006/picture">
                        <pic:nvPicPr>
                          <pic:cNvPr id="7" name="Picture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063240" y="0"/>
                            <a:ext cx="3195955" cy="2301875"/>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C0DFCD7">
              <v:group id="Group 14" style="width:420pt;height:163.5pt;mso-position-horizontal-relative:char;mso-position-vertical-relative:line" coordsize="62591,23088" o:spid="_x0000_s1026" w14:anchorId="74E48FD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">
                <v:shape id="Picture 6" style="position:absolute;width:29660;height:2308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">
                  <v:imagedata o:title="" r:id="rId66"/>
                  <v:path arrowok="t"/>
                </v:shape>
                <v:shape id="Picture 7" style="position:absolute;left:30632;width:31959;height:2301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">
                  <v:imagedata o:title="" r:id="rId67"/>
                  <v:path arrowok="t"/>
                </v:shape>
                <w10:anchorlock/>
              </v:group>
            </w:pict>
          </mc:Fallback>
        </mc:AlternateContent>
      </w:r>
    </w:p>
    <w:p w14:paraId="4588B42B" w14:textId="3467B603" w:rsidR="00E609AB" w:rsidRDefault="00E609AB" w:rsidP="00E609AB">
      <w:pPr>
        <w:pStyle w:val="Bijschrift"/>
        <w:rPr>
          <w:lang w:val="nl-NL"/>
        </w:rPr>
      </w:pPr>
      <w:r w:rsidRPr="008F1006">
        <w:rPr>
          <w:lang w:val="nl-NL"/>
        </w:rPr>
        <w:t xml:space="preserve">Figuur </w:t>
      </w:r>
      <w:r>
        <w:fldChar w:fldCharType="begin"/>
      </w:r>
      <w:r w:rsidRPr="008F1006">
        <w:rPr>
          <w:lang w:val="nl-NL"/>
        </w:rPr>
        <w:instrText xml:space="preserve"> SEQ Figuur \* ARABIC </w:instrText>
      </w:r>
      <w:r>
        <w:fldChar w:fldCharType="separate"/>
      </w:r>
      <w:r w:rsidR="00DE7166">
        <w:rPr>
          <w:noProof/>
          <w:lang w:val="nl-NL"/>
        </w:rPr>
        <w:t>15</w:t>
      </w:r>
      <w:r>
        <w:fldChar w:fldCharType="end"/>
      </w:r>
      <w:r w:rsidRPr="008F1006">
        <w:rPr>
          <w:lang w:val="nl-NL"/>
        </w:rPr>
        <w:t>: In rood de muur die is verwijderd uit de puntenwolk maar nog wel in de BIM zichtbaar is.</w:t>
      </w:r>
    </w:p>
    <w:p w14:paraId="2874ABB7" w14:textId="7E07623C" w:rsidR="00E609AB" w:rsidRPr="00E609AB" w:rsidRDefault="00E609AB" w:rsidP="00E609AB">
      <w:pPr>
        <w:pStyle w:val="Plattetekst"/>
        <w:keepNext/>
        <w:tabs>
          <w:tab w:val="left" w:pos="1056"/>
        </w:tabs>
        <w:rPr>
          <w:lang w:val="nl-NL"/>
        </w:rPr>
      </w:pPr>
      <w:r>
        <w:rPr>
          <w:noProof/>
          <w:lang w:val="nl-NL" w:eastAsia="nl-NL"/>
        </w:rPr>
        <mc:AlternateContent>
          <mc:Choice Requires="wpg">
            <w:drawing>
              <wp:inline distT="0" distB="0" distL="0" distR="0" wp14:anchorId="2D4B8964" wp14:editId="441FB2D7">
                <wp:extent cx="5181600" cy="2070100"/>
                <wp:effectExtent l="0" t="0" r="0" b="6350"/>
                <wp:docPr id="15" name="Group 15"/>
                <wp:cNvGraphicFramePr/>
                <a:graphic xmlns:a="http://schemas.openxmlformats.org/drawingml/2006/main">
                  <a:graphicData uri="http://schemas.microsoft.com/office/word/2010/wordprocessingGroup">
                    <wpg:wgp>
                      <wpg:cNvGrpSpPr/>
                      <wpg:grpSpPr>
                        <a:xfrm>
                          <a:off x="0" y="0"/>
                          <a:ext cx="5181600" cy="2070100"/>
                          <a:chOff x="0" y="0"/>
                          <a:chExt cx="6027420" cy="2449402"/>
                        </a:xfrm>
                      </wpg:grpSpPr>
                      <pic:pic xmlns:pic="http://schemas.openxmlformats.org/drawingml/2006/picture">
                        <pic:nvPicPr>
                          <pic:cNvPr id="9" name="Picture 9"/>
                          <pic:cNvPicPr>
                            <a:picLocks noChangeAspect="1"/>
                          </pic:cNvPicPr>
                        </pic:nvPicPr>
                        <pic:blipFill rotWithShape="1">
                          <a:blip r:embed="rId68" cstate="print">
                            <a:extLst>
                              <a:ext uri="{28A0092B-C50C-407E-A947-70E740481C1C}">
                                <a14:useLocalDpi xmlns:a14="http://schemas.microsoft.com/office/drawing/2010/main" val="0"/>
                              </a:ext>
                            </a:extLst>
                          </a:blip>
                          <a:srcRect b="7859"/>
                          <a:stretch/>
                        </pic:blipFill>
                        <pic:spPr>
                          <a:xfrm>
                            <a:off x="0" y="0"/>
                            <a:ext cx="2966720" cy="2422287"/>
                          </a:xfrm>
                          <a:prstGeom prst="rect">
                            <a:avLst/>
                          </a:prstGeom>
                        </pic:spPr>
                      </pic:pic>
                      <pic:pic xmlns:pic="http://schemas.openxmlformats.org/drawingml/2006/picture">
                        <pic:nvPicPr>
                          <pic:cNvPr id="13" name="Picture 13"/>
                          <pic:cNvPicPr>
                            <a:picLocks noChangeAspect="1"/>
                          </pic:cNvPicPr>
                        </pic:nvPicPr>
                        <pic:blipFill rotWithShape="1">
                          <a:blip r:embed="rId69" cstate="print">
                            <a:extLst>
                              <a:ext uri="{28A0092B-C50C-407E-A947-70E740481C1C}">
                                <a14:useLocalDpi xmlns:a14="http://schemas.microsoft.com/office/drawing/2010/main" val="0"/>
                              </a:ext>
                            </a:extLst>
                          </a:blip>
                          <a:srcRect b="6873"/>
                          <a:stretch/>
                        </pic:blipFill>
                        <pic:spPr>
                          <a:xfrm>
                            <a:off x="3086100" y="0"/>
                            <a:ext cx="2941320" cy="2449402"/>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CD485CF">
              <v:group id="Group 15" style="width:408pt;height:163pt;mso-position-horizontal-relative:char;mso-position-vertical-relative:line" coordsize="60274,24494" o:spid="_x0000_s1026" w14:anchorId="441EDE5D"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">
                <v:shape id="Picture 9" style="position:absolute;width:29667;height:2422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">
                  <v:imagedata cropbottom="5150f" o:title="" r:id="rId70"/>
                  <v:path arrowok="t"/>
                </v:shape>
                <v:shape id="Picture 13" style="position:absolute;left:30861;width:29413;height:2449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">
                  <v:imagedata cropbottom="4504f" o:title="" r:id="rId71"/>
                  <v:path arrowok="t"/>
                </v:shape>
                <w10:anchorlock/>
              </v:group>
            </w:pict>
          </mc:Fallback>
        </mc:AlternateContent>
      </w:r>
    </w:p>
    <w:p w14:paraId="1EEC5A02" w14:textId="2DE68CB8" w:rsidR="00E609AB" w:rsidRDefault="00E609AB" w:rsidP="00E609AB">
      <w:pPr>
        <w:pStyle w:val="Bijschrift"/>
        <w:rPr>
          <w:lang w:val="nl-NL"/>
        </w:rPr>
      </w:pPr>
      <w:r w:rsidRPr="008F1006">
        <w:rPr>
          <w:lang w:val="nl-NL"/>
        </w:rPr>
        <w:t xml:space="preserve">Figuur </w:t>
      </w:r>
      <w:r>
        <w:fldChar w:fldCharType="begin"/>
      </w:r>
      <w:r w:rsidRPr="008F1006">
        <w:rPr>
          <w:lang w:val="nl-NL"/>
        </w:rPr>
        <w:instrText xml:space="preserve"> SEQ Figuur \* ARABIC </w:instrText>
      </w:r>
      <w:r>
        <w:fldChar w:fldCharType="separate"/>
      </w:r>
      <w:r w:rsidR="00DE7166">
        <w:rPr>
          <w:noProof/>
          <w:lang w:val="nl-NL"/>
        </w:rPr>
        <w:t>16</w:t>
      </w:r>
      <w:r>
        <w:fldChar w:fldCharType="end"/>
      </w:r>
      <w:r w:rsidRPr="008F1006">
        <w:rPr>
          <w:lang w:val="nl-NL"/>
        </w:rPr>
        <w:t>: Resultaten van de mesh2cloud discrepanties in kleurenschaal (blauw = 0.35 meter, rood = 1 meter afstand). Rechts ook de puntenwolk gevisualiseerd in grijs waardoor de verwijderde muur in de ruimte geplaatst kan worden.</w:t>
      </w:r>
    </w:p>
    <w:p w14:paraId="6C45BFFD" w14:textId="77777777" w:rsidR="00E609AB" w:rsidRDefault="00E609AB" w:rsidP="001833A1">
      <w:pPr>
        <w:pStyle w:val="Kop8"/>
        <w:rPr>
          <w:noProof/>
          <w:lang w:val="nl-NL" w:eastAsia="nl-NL"/>
        </w:rPr>
      </w:pPr>
      <w:r>
        <w:rPr>
          <w:lang w:val="nl-NL"/>
        </w:rPr>
        <w:t>Aelbrechtsplein 2c</w:t>
      </w:r>
    </w:p>
    <w:p w14:paraId="0885F7BD" w14:textId="17B37D81" w:rsidR="00E609AB" w:rsidRDefault="00E609AB" w:rsidP="00E609AB">
      <w:pPr>
        <w:pStyle w:val="Plattetekst"/>
        <w:keepNext/>
      </w:pPr>
      <w:r>
        <w:rPr>
          <w:noProof/>
          <w:lang w:val="nl-NL" w:eastAsia="nl-NL"/>
        </w:rPr>
        <mc:AlternateContent>
          <mc:Choice Requires="wpg">
            <w:drawing>
              <wp:inline distT="0" distB="0" distL="0" distR="0" wp14:anchorId="1DC43C32" wp14:editId="3E0FD37B">
                <wp:extent cx="5422900" cy="2178050"/>
                <wp:effectExtent l="0" t="0" r="6350" b="0"/>
                <wp:docPr id="65" name="Group 65"/>
                <wp:cNvGraphicFramePr/>
                <a:graphic xmlns:a="http://schemas.openxmlformats.org/drawingml/2006/main">
                  <a:graphicData uri="http://schemas.microsoft.com/office/word/2010/wordprocessingGroup">
                    <wpg:wgp>
                      <wpg:cNvGrpSpPr/>
                      <wpg:grpSpPr>
                        <a:xfrm>
                          <a:off x="0" y="0"/>
                          <a:ext cx="5422900" cy="2178050"/>
                          <a:chOff x="0" y="101029"/>
                          <a:chExt cx="5905712" cy="2433891"/>
                        </a:xfrm>
                      </wpg:grpSpPr>
                      <pic:pic xmlns:pic="http://schemas.openxmlformats.org/drawingml/2006/picture">
                        <pic:nvPicPr>
                          <pic:cNvPr id="30" name="Picture 30"/>
                          <pic:cNvPicPr>
                            <a:picLocks noChangeAspect="1"/>
                          </pic:cNvPicPr>
                        </pic:nvPicPr>
                        <pic:blipFill rotWithShape="1">
                          <a:blip r:embed="rId72">
                            <a:extLst>
                              <a:ext uri="{28A0092B-C50C-407E-A947-70E740481C1C}">
                                <a14:useLocalDpi xmlns:a14="http://schemas.microsoft.com/office/drawing/2010/main" val="0"/>
                              </a:ext>
                            </a:extLst>
                          </a:blip>
                          <a:srcRect t="3985"/>
                          <a:stretch/>
                        </pic:blipFill>
                        <pic:spPr>
                          <a:xfrm>
                            <a:off x="0" y="101029"/>
                            <a:ext cx="3098800" cy="2433891"/>
                          </a:xfrm>
                          <a:prstGeom prst="rect">
                            <a:avLst/>
                          </a:prstGeom>
                        </pic:spPr>
                      </pic:pic>
                      <pic:pic xmlns:pic="http://schemas.openxmlformats.org/drawingml/2006/picture">
                        <pic:nvPicPr>
                          <pic:cNvPr id="31" name="Picture 31"/>
                          <pic:cNvPicPr>
                            <a:picLocks noChangeAspect="1"/>
                          </pic:cNvPicPr>
                        </pic:nvPicPr>
                        <pic:blipFill rotWithShape="1">
                          <a:blip r:embed="rId73" cstate="print">
                            <a:extLst>
                              <a:ext uri="{28A0092B-C50C-407E-A947-70E740481C1C}">
                                <a14:useLocalDpi xmlns:a14="http://schemas.microsoft.com/office/drawing/2010/main" val="0"/>
                              </a:ext>
                            </a:extLst>
                          </a:blip>
                          <a:srcRect t="1814"/>
                          <a:stretch/>
                        </pic:blipFill>
                        <pic:spPr>
                          <a:xfrm>
                            <a:off x="3158067" y="110213"/>
                            <a:ext cx="2747645" cy="2420897"/>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B62129F">
              <v:group id="Group 65" style="width:427pt;height:171.5pt;mso-position-horizontal-relative:char;mso-position-vertical-relative:line" coordsize="59057,24338" coordorigin=",1010" o:spid="_x0000_s1026" w14:anchorId="62823A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">
                <v:shape id="Picture 30" style="position:absolute;top:1010;width:30988;height:2433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">
                  <v:imagedata croptop="2612f" o:title="" r:id="rId74"/>
                  <v:path arrowok="t"/>
                </v:shape>
                <v:shape id="Picture 31" style="position:absolute;left:31580;top:1102;width:27477;height:2420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">
                  <v:imagedata croptop="1189f" o:title="" r:id="rId75"/>
                  <v:path arrowok="t"/>
                </v:shape>
                <w10:anchorlock/>
              </v:group>
            </w:pict>
          </mc:Fallback>
        </mc:AlternateContent>
      </w:r>
    </w:p>
    <w:p w14:paraId="167DBBAB" w14:textId="6722657F" w:rsidR="00E609AB" w:rsidRPr="003563BE" w:rsidRDefault="00E609AB" w:rsidP="00E609AB">
      <w:pPr>
        <w:pStyle w:val="Bijschrift"/>
        <w:rPr>
          <w:lang w:val="nl-NL"/>
        </w:rPr>
      </w:pPr>
      <w:r w:rsidRPr="003563BE">
        <w:rPr>
          <w:lang w:val="nl-NL"/>
        </w:rPr>
        <w:t xml:space="preserve">Figuur </w:t>
      </w:r>
      <w:r>
        <w:fldChar w:fldCharType="begin"/>
      </w:r>
      <w:r w:rsidRPr="003563BE">
        <w:rPr>
          <w:lang w:val="nl-NL"/>
        </w:rPr>
        <w:instrText xml:space="preserve"> SEQ Figuur \* ARABIC </w:instrText>
      </w:r>
      <w:r>
        <w:fldChar w:fldCharType="separate"/>
      </w:r>
      <w:r w:rsidR="00DE7166">
        <w:rPr>
          <w:noProof/>
          <w:lang w:val="nl-NL"/>
        </w:rPr>
        <w:t>17</w:t>
      </w:r>
      <w:r>
        <w:fldChar w:fldCharType="end"/>
      </w:r>
      <w:r w:rsidRPr="003563BE">
        <w:rPr>
          <w:lang w:val="nl-NL"/>
        </w:rPr>
        <w:t>: In rood de muur die is verwijderd in de puntenwolk (links) maar nog wel in de BIM zichtbaar is (rechts)</w:t>
      </w:r>
      <w:r w:rsidR="006963B8">
        <w:rPr>
          <w:lang w:val="nl-NL"/>
        </w:rPr>
        <w:t>.</w:t>
      </w:r>
    </w:p>
    <w:p w14:paraId="2C30D656" w14:textId="697B107D" w:rsidR="00E609AB" w:rsidRDefault="00E609AB" w:rsidP="00E609AB">
      <w:pPr>
        <w:pStyle w:val="Plattetekst"/>
        <w:keepNext/>
      </w:pPr>
      <w:r>
        <w:rPr>
          <w:noProof/>
          <w:lang w:val="nl-NL" w:eastAsia="nl-NL"/>
        </w:rPr>
        <w:drawing>
          <wp:inline distT="0" distB="0" distL="0" distR="0" wp14:anchorId="78AF59BE" wp14:editId="07DC2725">
            <wp:extent cx="2829907" cy="200025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2c_m2c_3.PNG"/>
                    <pic:cNvPicPr/>
                  </pic:nvPicPr>
                  <pic:blipFill rotWithShape="1">
                    <a:blip r:embed="rId76" cstate="print">
                      <a:extLst>
                        <a:ext uri="{28A0092B-C50C-407E-A947-70E740481C1C}">
                          <a14:useLocalDpi xmlns:a14="http://schemas.microsoft.com/office/drawing/2010/main" val="0"/>
                        </a:ext>
                      </a:extLst>
                    </a:blip>
                    <a:srcRect t="12131" b="14403"/>
                    <a:stretch/>
                  </pic:blipFill>
                  <pic:spPr bwMode="auto">
                    <a:xfrm>
                      <a:off x="0" y="0"/>
                      <a:ext cx="2907046" cy="2054774"/>
                    </a:xfrm>
                    <a:prstGeom prst="rect">
                      <a:avLst/>
                    </a:prstGeom>
                    <a:ln>
                      <a:noFill/>
                    </a:ln>
                    <a:extLst>
                      <a:ext uri="{53640926-AAD7-44D8-BBD7-CCE9431645EC}">
                        <a14:shadowObscured xmlns:a14="http://schemas.microsoft.com/office/drawing/2010/main"/>
                      </a:ext>
                    </a:extLst>
                  </pic:spPr>
                </pic:pic>
              </a:graphicData>
            </a:graphic>
          </wp:inline>
        </w:drawing>
      </w:r>
    </w:p>
    <w:p w14:paraId="689B7A7B" w14:textId="05B0593F" w:rsidR="00E609AB" w:rsidRPr="001C046C" w:rsidRDefault="00E609AB" w:rsidP="00E609AB">
      <w:pPr>
        <w:pStyle w:val="Bijschrift"/>
        <w:rPr>
          <w:lang w:val="nl-NL"/>
        </w:rPr>
      </w:pPr>
      <w:r w:rsidRPr="001C046C">
        <w:rPr>
          <w:lang w:val="nl-NL"/>
        </w:rPr>
        <w:t xml:space="preserve">Figuur </w:t>
      </w:r>
      <w:r>
        <w:fldChar w:fldCharType="begin"/>
      </w:r>
      <w:r w:rsidRPr="001C046C">
        <w:rPr>
          <w:lang w:val="nl-NL"/>
        </w:rPr>
        <w:instrText xml:space="preserve"> SEQ Figuur \* ARABIC </w:instrText>
      </w:r>
      <w:r>
        <w:fldChar w:fldCharType="separate"/>
      </w:r>
      <w:r w:rsidR="00DE7166">
        <w:rPr>
          <w:noProof/>
          <w:lang w:val="nl-NL"/>
        </w:rPr>
        <w:t>18</w:t>
      </w:r>
      <w:r>
        <w:fldChar w:fldCharType="end"/>
      </w:r>
      <w:r w:rsidRPr="001C046C">
        <w:rPr>
          <w:lang w:val="nl-NL"/>
        </w:rPr>
        <w:t xml:space="preserve">: Resultaten van de mesh2cloud discrepanties in kleurenschaal (blauw = 0.35 </w:t>
      </w:r>
      <w:r>
        <w:rPr>
          <w:lang w:val="nl-NL"/>
        </w:rPr>
        <w:t xml:space="preserve">meter, rood = 1 meter afstand), </w:t>
      </w:r>
      <w:r w:rsidRPr="001C046C">
        <w:rPr>
          <w:lang w:val="nl-NL"/>
        </w:rPr>
        <w:t xml:space="preserve">gevisualiseerd </w:t>
      </w:r>
      <w:r>
        <w:rPr>
          <w:lang w:val="nl-NL"/>
        </w:rPr>
        <w:t xml:space="preserve">met de puntenwolk </w:t>
      </w:r>
      <w:r w:rsidRPr="001C046C">
        <w:rPr>
          <w:lang w:val="nl-NL"/>
        </w:rPr>
        <w:t>in grijs waardoor de verwijderde muur in de ruimte geplaatst kan worden.</w:t>
      </w:r>
    </w:p>
    <w:p w14:paraId="419C0DD8" w14:textId="5EFCB510" w:rsidR="003767F0" w:rsidRDefault="7A09D4B9" w:rsidP="001833A1">
      <w:pPr>
        <w:pStyle w:val="Kop4"/>
        <w:rPr>
          <w:lang w:val="nl-NL"/>
        </w:rPr>
      </w:pPr>
      <w:r w:rsidRPr="53846E03">
        <w:rPr>
          <w:lang w:val="nl-NL"/>
        </w:rPr>
        <w:t>BIM naar puntenwolken IFC discrepanties</w:t>
      </w:r>
    </w:p>
    <w:p w14:paraId="1FBB1077" w14:textId="335A7647" w:rsidR="002E0F29" w:rsidRDefault="4379AD77" w:rsidP="001833A1">
      <w:pPr>
        <w:pStyle w:val="Plattetekst"/>
        <w:rPr>
          <w:lang w:val="nl-NL"/>
        </w:rPr>
      </w:pPr>
      <w:r>
        <w:rPr>
          <w:lang w:val="nl-NL"/>
        </w:rPr>
        <w:t>In d</w:t>
      </w:r>
      <w:r w:rsidR="7A09D4B9">
        <w:rPr>
          <w:lang w:val="nl-NL"/>
        </w:rPr>
        <w:t xml:space="preserve">e uiteindelijk methode voor BIM discrepanties zoals beschreven in </w:t>
      </w:r>
      <w:r w:rsidR="001833A1">
        <w:rPr>
          <w:lang w:val="nl-NL"/>
        </w:rPr>
        <w:fldChar w:fldCharType="begin"/>
      </w:r>
      <w:r w:rsidR="001833A1">
        <w:rPr>
          <w:lang w:val="nl-NL"/>
        </w:rPr>
        <w:instrText xml:space="preserve"> REF _Ref92975947 \r \h </w:instrText>
      </w:r>
      <w:r w:rsidR="001833A1">
        <w:rPr>
          <w:lang w:val="nl-NL"/>
        </w:rPr>
      </w:r>
      <w:r w:rsidR="001833A1">
        <w:rPr>
          <w:lang w:val="nl-NL"/>
        </w:rPr>
        <w:fldChar w:fldCharType="separate"/>
      </w:r>
      <w:r w:rsidR="7A09D4B9">
        <w:rPr>
          <w:lang w:val="nl-NL"/>
        </w:rPr>
        <w:t>3.1.2</w:t>
      </w:r>
      <w:r w:rsidR="001833A1">
        <w:rPr>
          <w:lang w:val="nl-NL"/>
        </w:rPr>
        <w:fldChar w:fldCharType="end"/>
      </w:r>
      <w:r>
        <w:rPr>
          <w:lang w:val="nl-NL"/>
        </w:rPr>
        <w:t xml:space="preserve"> is er een afweging gedaan tussen de snelheid van de analyse en de nauwkeurigheid van de uitkomst. Hoe groter de puntdichtheid is van de puntenwolk, hoe langer het duurt om voor elk </w:t>
      </w:r>
      <w:r w:rsidR="703749C6">
        <w:rPr>
          <w:lang w:val="nl-NL"/>
        </w:rPr>
        <w:t>IFC-object</w:t>
      </w:r>
      <w:r>
        <w:rPr>
          <w:lang w:val="nl-NL"/>
        </w:rPr>
        <w:t xml:space="preserve"> te checken of deze wel overlappen, maar hierdoor is wel nauwkeuriger te weten of er echt geen één punt in dit IFC is opgenomen. In de huidige analyse is de subsampling van de puntenwolk op 0.1 meter gezet, waardoor er altijd 0.1 meter afstand is tussen de punten. Kleinere </w:t>
      </w:r>
      <w:r w:rsidR="703749C6">
        <w:rPr>
          <w:lang w:val="nl-NL"/>
        </w:rPr>
        <w:t>IFC-objecten</w:t>
      </w:r>
      <w:r>
        <w:rPr>
          <w:lang w:val="nl-NL"/>
        </w:rPr>
        <w:t xml:space="preserve"> zullen dus al snel geen punten hier tegenkomen. De analyse duurt daarmee nu circa </w:t>
      </w:r>
      <w:r w:rsidR="2782A6C7">
        <w:rPr>
          <w:lang w:val="nl-NL"/>
        </w:rPr>
        <w:t xml:space="preserve">30 </w:t>
      </w:r>
      <w:r>
        <w:rPr>
          <w:lang w:val="nl-NL"/>
        </w:rPr>
        <w:t xml:space="preserve">minuten voor de puntenwolken van woonstad. In de toekomst kan er afgewogen worden om de nauwkeurigheid nog iets te verbeteren en de subsampling lager te zetten en daarmee een langere runtime te accepteren. Of andersom, een sneller resultaat met minder hoge nauwkeurigheid.  </w:t>
      </w:r>
    </w:p>
    <w:p w14:paraId="3467901C" w14:textId="77777777" w:rsidR="002E0F29" w:rsidRDefault="002E0F29">
      <w:pPr>
        <w:spacing w:after="160" w:line="259" w:lineRule="auto"/>
        <w:rPr>
          <w:lang w:val="nl-NL"/>
        </w:rPr>
      </w:pPr>
      <w:r>
        <w:rPr>
          <w:lang w:val="nl-NL"/>
        </w:rPr>
        <w:br w:type="page"/>
      </w:r>
    </w:p>
    <w:p w14:paraId="2EB3B0A4" w14:textId="2E83AF93" w:rsidR="000F3E25" w:rsidRDefault="00CD63DF" w:rsidP="00CD63DF">
      <w:pPr>
        <w:pStyle w:val="Kop1"/>
        <w:rPr>
          <w:lang w:val="nl-NL"/>
        </w:rPr>
      </w:pPr>
      <w:bookmarkStart w:id="194" w:name="_Toc93389843"/>
      <w:bookmarkStart w:id="195" w:name="_Toc93398482"/>
      <w:bookmarkStart w:id="196" w:name="_Toc93399393"/>
      <w:r>
        <w:rPr>
          <w:lang w:val="nl-NL"/>
        </w:rPr>
        <w:t>Aanbevelingen</w:t>
      </w:r>
      <w:bookmarkEnd w:id="194"/>
      <w:bookmarkEnd w:id="195"/>
      <w:bookmarkEnd w:id="196"/>
    </w:p>
    <w:p w14:paraId="7E061C27" w14:textId="5844B06A" w:rsidR="00ED6449" w:rsidRDefault="00ED6449" w:rsidP="00D15D6A">
      <w:pPr>
        <w:pStyle w:val="Kop2"/>
        <w:rPr>
          <w:lang w:val="nl-NL"/>
        </w:rPr>
      </w:pPr>
      <w:bookmarkStart w:id="197" w:name="_Toc93389844"/>
      <w:bookmarkStart w:id="198" w:name="_Toc93398483"/>
      <w:bookmarkStart w:id="199" w:name="_Toc93399394"/>
      <w:bookmarkStart w:id="200" w:name="_Ref87521994"/>
      <w:r>
        <w:rPr>
          <w:lang w:val="nl-NL"/>
        </w:rPr>
        <w:t>Methode</w:t>
      </w:r>
      <w:bookmarkEnd w:id="197"/>
      <w:bookmarkEnd w:id="198"/>
      <w:bookmarkEnd w:id="199"/>
    </w:p>
    <w:p w14:paraId="5E30AF7E" w14:textId="1B8436CF" w:rsidR="002638C2" w:rsidRPr="002638C2" w:rsidRDefault="002638C2" w:rsidP="002638C2">
      <w:pPr>
        <w:pStyle w:val="Kop3"/>
        <w:rPr>
          <w:lang w:val="nl-NL"/>
        </w:rPr>
      </w:pPr>
      <w:bookmarkStart w:id="201" w:name="_Toc93389845"/>
      <w:r>
        <w:rPr>
          <w:lang w:val="nl-NL"/>
        </w:rPr>
        <w:t>Input data</w:t>
      </w:r>
      <w:bookmarkEnd w:id="201"/>
      <w:r>
        <w:rPr>
          <w:lang w:val="nl-NL"/>
        </w:rPr>
        <w:t xml:space="preserve"> </w:t>
      </w:r>
    </w:p>
    <w:p w14:paraId="30A44F97" w14:textId="3FB37429" w:rsidR="00396CCD" w:rsidRPr="002638C2" w:rsidRDefault="00396CCD" w:rsidP="00396CCD">
      <w:pPr>
        <w:pStyle w:val="Plattetekst"/>
        <w:jc w:val="both"/>
        <w:rPr>
          <w:lang w:val="nl-NL"/>
        </w:rPr>
      </w:pPr>
      <w:r w:rsidRPr="002638C2">
        <w:rPr>
          <w:lang w:val="nl-NL"/>
        </w:rPr>
        <w:t xml:space="preserve">Aangezien het doel is om de verschillen tussen een puntenwolk en een BIM </w:t>
      </w:r>
      <w:r w:rsidR="002638C2">
        <w:rPr>
          <w:lang w:val="nl-NL"/>
        </w:rPr>
        <w:t xml:space="preserve">automatisch </w:t>
      </w:r>
      <w:r w:rsidRPr="002638C2">
        <w:rPr>
          <w:lang w:val="nl-NL"/>
        </w:rPr>
        <w:t>te detecteren, is het belangrijk d</w:t>
      </w:r>
      <w:r w:rsidR="002638C2">
        <w:rPr>
          <w:lang w:val="nl-NL"/>
        </w:rPr>
        <w:t xml:space="preserve">at beide worden gegeorefereerd </w:t>
      </w:r>
      <w:r w:rsidRPr="002638C2">
        <w:rPr>
          <w:lang w:val="nl-NL"/>
        </w:rPr>
        <w:t xml:space="preserve">in hetzelfde coördinatensysteem. In puntenwolken is georeferentie een proces dat wordt uitgevoerd na het verzamelen van de gegevens en het wordt aanbevolen om de gegevens altijd na te </w:t>
      </w:r>
      <w:r w:rsidR="002638C2">
        <w:rPr>
          <w:lang w:val="nl-NL"/>
        </w:rPr>
        <w:t>bewerken</w:t>
      </w:r>
      <w:r w:rsidRPr="002638C2">
        <w:rPr>
          <w:lang w:val="nl-NL"/>
        </w:rPr>
        <w:t xml:space="preserve"> zodat ze verwijzen naar het gewenste coördinatensysteem. Als ze zich in een ander coördinatensysteem bevinden, moet de puntenwolk worden getransformeerd naar het coördinatensysteem van de BIM.</w:t>
      </w:r>
      <w:r w:rsidR="00617BA2">
        <w:rPr>
          <w:lang w:val="nl-NL"/>
        </w:rPr>
        <w:t xml:space="preserve"> </w:t>
      </w:r>
    </w:p>
    <w:p w14:paraId="2BD4F354" w14:textId="5C44736F" w:rsidR="00396CCD" w:rsidRPr="002638C2" w:rsidRDefault="00396CCD" w:rsidP="00396CCD">
      <w:pPr>
        <w:pStyle w:val="Plattetekst"/>
        <w:jc w:val="both"/>
        <w:rPr>
          <w:lang w:val="nl-NL"/>
        </w:rPr>
      </w:pPr>
      <w:r w:rsidRPr="002638C2">
        <w:rPr>
          <w:lang w:val="nl-NL"/>
        </w:rPr>
        <w:t xml:space="preserve">Als de puntenwolk geen georeferentie heeft, moet handmatige uitlijning worden toegepast, zoals beschreven in paragraaf 2.1.3. Handmatige uitlijning kan echter </w:t>
      </w:r>
      <w:r w:rsidR="0004730C" w:rsidRPr="002638C2">
        <w:rPr>
          <w:lang w:val="nl-NL"/>
        </w:rPr>
        <w:t xml:space="preserve">door onnauwkeurigheid </w:t>
      </w:r>
      <w:r w:rsidRPr="002638C2">
        <w:rPr>
          <w:lang w:val="nl-NL"/>
        </w:rPr>
        <w:t>leiden tot een puntenwolk met een verschuiving en rotatie in vergelijking met de BIM, wat vervolgens de discrepanties zal beïnvloeden, aangezien sommige onderdelen als verschillen worden gedetecteerd vanwege de verschuiving en rotatie.</w:t>
      </w:r>
    </w:p>
    <w:p w14:paraId="3243D0A0" w14:textId="034A1DDF" w:rsidR="00396CCD" w:rsidRPr="002638C2" w:rsidRDefault="00396CCD" w:rsidP="00396CCD">
      <w:pPr>
        <w:pStyle w:val="Plattetekst"/>
        <w:jc w:val="both"/>
        <w:rPr>
          <w:lang w:val="nl-NL"/>
        </w:rPr>
      </w:pPr>
      <w:r w:rsidRPr="002638C2">
        <w:rPr>
          <w:lang w:val="nl-NL"/>
        </w:rPr>
        <w:t xml:space="preserve">Ook kunnen nauwkeurigere resultaten worden geproduceerd als de BIM en de puntenwolk </w:t>
      </w:r>
      <w:r w:rsidR="002638C2" w:rsidRPr="002638C2">
        <w:rPr>
          <w:lang w:val="nl-NL"/>
        </w:rPr>
        <w:t>exact hetzelfde</w:t>
      </w:r>
      <w:r w:rsidRPr="002638C2">
        <w:rPr>
          <w:lang w:val="nl-NL"/>
        </w:rPr>
        <w:t xml:space="preserve"> deel van het gebouw vertegenwoordigen. Anders kunnen enkele extra objecten</w:t>
      </w:r>
      <w:r w:rsidR="002638C2" w:rsidRPr="002638C2">
        <w:rPr>
          <w:lang w:val="nl-NL"/>
        </w:rPr>
        <w:t xml:space="preserve"> die hier net buiten vallen</w:t>
      </w:r>
      <w:r w:rsidRPr="002638C2">
        <w:rPr>
          <w:lang w:val="nl-NL"/>
        </w:rPr>
        <w:t xml:space="preserve"> als discrepanties worden gedetecteerd, zoals in de use-cases van deze analyse.</w:t>
      </w:r>
    </w:p>
    <w:p w14:paraId="510614E7" w14:textId="15519CAA" w:rsidR="00ED6449" w:rsidRDefault="00FA7D6E" w:rsidP="002638C2">
      <w:pPr>
        <w:pStyle w:val="Kop3"/>
        <w:rPr>
          <w:lang w:val="nl-NL"/>
        </w:rPr>
      </w:pPr>
      <w:r>
        <w:rPr>
          <w:lang w:val="nl-NL"/>
        </w:rPr>
        <w:t>Procesoptimalisatie</w:t>
      </w:r>
    </w:p>
    <w:p w14:paraId="10B2BADF" w14:textId="5234C773" w:rsidR="00F24751" w:rsidRDefault="002638C2" w:rsidP="00F24751">
      <w:pPr>
        <w:pStyle w:val="Plattetekst"/>
        <w:rPr>
          <w:lang w:val="nl-NL"/>
        </w:rPr>
      </w:pPr>
      <w:r>
        <w:rPr>
          <w:lang w:val="nl-NL"/>
        </w:rPr>
        <w:t xml:space="preserve">In de ontwikkeling van deze verwerkingsmodule heeft er, net als bij het </w:t>
      </w:r>
      <w:r w:rsidR="00006F67">
        <w:rPr>
          <w:lang w:val="nl-NL"/>
        </w:rPr>
        <w:t xml:space="preserve">LiDAR </w:t>
      </w:r>
      <w:r>
        <w:rPr>
          <w:lang w:val="nl-NL"/>
        </w:rPr>
        <w:t xml:space="preserve">project, </w:t>
      </w:r>
      <w:r w:rsidR="00EA1CF7">
        <w:rPr>
          <w:lang w:val="nl-NL"/>
        </w:rPr>
        <w:t xml:space="preserve">subsampling op de puntenwolk plaatsgevonden. Dit is een kwaliteits-performance afwegingspunt waar een best effort inschatting op is gedaan. Aan de ene kant is gebruik van alle punten van de puntenwolk goed voor de kwaliteit van de resultaten, maar aan de andere kant zorgt het voor onnodig veel berekeningen om tot dezelfde kwaliteit resultaten te komen. </w:t>
      </w:r>
      <w:r w:rsidR="00F1452F">
        <w:rPr>
          <w:lang w:val="nl-NL"/>
        </w:rPr>
        <w:t>Sub</w:t>
      </w:r>
      <w:r w:rsidR="00EA1CF7">
        <w:rPr>
          <w:lang w:val="nl-NL"/>
        </w:rPr>
        <w:t>sampling tot een “redelijk” niveau is aan te raden om onnodige complexiteit te verminderen, maar een precieze analyse op impact is nog nodig.</w:t>
      </w:r>
    </w:p>
    <w:p w14:paraId="3F45A5F2" w14:textId="77777777" w:rsidR="00BA5E59" w:rsidRPr="00297E63" w:rsidRDefault="00BA5E59" w:rsidP="00BA5E59">
      <w:pPr>
        <w:pStyle w:val="Kop2"/>
        <w:rPr>
          <w:lang w:val="nl-NL"/>
        </w:rPr>
      </w:pPr>
      <w:bookmarkStart w:id="202" w:name="_Toc92375135"/>
      <w:bookmarkStart w:id="203" w:name="_Toc93389847"/>
      <w:bookmarkStart w:id="204" w:name="_Toc93398484"/>
      <w:bookmarkStart w:id="205" w:name="_Toc93399395"/>
      <w:r w:rsidRPr="00297E63">
        <w:rPr>
          <w:lang w:val="nl-NL"/>
        </w:rPr>
        <w:t>Implementatie</w:t>
      </w:r>
      <w:bookmarkEnd w:id="202"/>
      <w:bookmarkEnd w:id="203"/>
      <w:bookmarkEnd w:id="204"/>
      <w:bookmarkEnd w:id="205"/>
    </w:p>
    <w:p w14:paraId="6DFBFF3E" w14:textId="77777777" w:rsidR="00BA5E59" w:rsidRDefault="00BA5E59" w:rsidP="00BA5E59">
      <w:pPr>
        <w:pStyle w:val="Plattetekst"/>
        <w:rPr>
          <w:lang w:val="nl-NL"/>
        </w:rPr>
      </w:pPr>
      <w:r>
        <w:rPr>
          <w:lang w:val="nl-NL"/>
        </w:rPr>
        <w:t>Den Haag (of een derde partij) kan de componenten gebruiken in de aangeleverde code om een pipeline te ontwikkelen. De code is zo opgezet dat ieder component een klein doel heeft om te vervullen en deze zijn geplaatst in Docker images. De images kunnen via een externe tool worden afgetrapt om zo een pipeline te bouwen. Voor opschaling kan een orchestratietool zoals Kubernetes worden gebruikt om de individuele componenten horizontaal te schalen waar nodig.</w:t>
      </w:r>
    </w:p>
    <w:p w14:paraId="777BCE8D" w14:textId="77777777" w:rsidR="00BA5E59" w:rsidRDefault="00BA5E59" w:rsidP="00BA5E59">
      <w:pPr>
        <w:pStyle w:val="Plattetekst"/>
        <w:rPr>
          <w:lang w:val="nl-NL"/>
        </w:rPr>
      </w:pPr>
      <w:r>
        <w:rPr>
          <w:lang w:val="nl-NL"/>
        </w:rPr>
        <w:t xml:space="preserve">Het plaatsen van de code in containers is geen harde eis voor de analyse. Er is ook de mogelijkheid om de componenten zonder container uit te voeren en deze zelf te implementeren in de gewenste infrastructuur. </w:t>
      </w:r>
    </w:p>
    <w:p w14:paraId="41714E2E" w14:textId="5219E5BA" w:rsidR="00CD63DF" w:rsidRDefault="002638C2" w:rsidP="002638C2">
      <w:pPr>
        <w:pStyle w:val="Kop2"/>
        <w:rPr>
          <w:lang w:val="nl-NL"/>
        </w:rPr>
      </w:pPr>
      <w:bookmarkStart w:id="206" w:name="_Toc93389848"/>
      <w:bookmarkStart w:id="207" w:name="_Toc93398485"/>
      <w:bookmarkStart w:id="208" w:name="_Toc93399396"/>
      <w:bookmarkEnd w:id="200"/>
      <w:r>
        <w:rPr>
          <w:lang w:val="nl-NL"/>
        </w:rPr>
        <w:t>Aansluiting op de eindgebruikers</w:t>
      </w:r>
      <w:bookmarkEnd w:id="206"/>
      <w:bookmarkEnd w:id="207"/>
      <w:bookmarkEnd w:id="208"/>
    </w:p>
    <w:p w14:paraId="3E98A64A" w14:textId="77777777" w:rsidR="00100FB1" w:rsidRDefault="00100FB1" w:rsidP="00100FB1">
      <w:pPr>
        <w:pStyle w:val="Plattetekst"/>
        <w:jc w:val="both"/>
        <w:rPr>
          <w:lang w:val="nl-NL"/>
        </w:rPr>
      </w:pPr>
      <w:r w:rsidRPr="001E543C">
        <w:rPr>
          <w:lang w:val="nl-NL"/>
        </w:rPr>
        <w:t xml:space="preserve">De objecten die in het project worden gedetecteerd, vertegenwoordigen niet noodzakelijk alle echte verschillen tussen een BIM en een puntenwolk. Ze kunnen ook objecten bevatten die niet van belang zijn (zoals meubels) die niet worden onderscheiden van de belangrijke (zoals muren) in deze PoC. Ze creëren echter nuttige "alarmen" voor de delen van het gebouw waar aandacht aan moet worden besteed bij het taxatieproces van de WOZ en de beoordeling van een bouwvergunning. </w:t>
      </w:r>
    </w:p>
    <w:p w14:paraId="7DB97D2A" w14:textId="4C5488B2" w:rsidR="002638C2" w:rsidRPr="002638C2" w:rsidRDefault="00100FB1" w:rsidP="002638C2">
      <w:pPr>
        <w:pStyle w:val="Plattetekst"/>
        <w:rPr>
          <w:lang w:val="nl-NL"/>
        </w:rPr>
      </w:pPr>
      <w:r>
        <w:rPr>
          <w:lang w:val="nl-NL"/>
        </w:rPr>
        <w:t xml:space="preserve">In de toekomst is het mogelijk om de verschillende discrepanties van wat nu irrelevante objecten waren tot relevante informatie te maken door deze te classificeren in categorieën en hiermee de functie van de ruimtes te bepalen. </w:t>
      </w:r>
    </w:p>
    <w:p w14:paraId="18258CE2" w14:textId="77777777" w:rsidR="00CD63DF" w:rsidRDefault="00CD63DF" w:rsidP="00CD63DF">
      <w:pPr>
        <w:pStyle w:val="Plattetekst"/>
        <w:rPr>
          <w:lang w:val="nl-NL"/>
        </w:rPr>
      </w:pPr>
    </w:p>
    <w:p w14:paraId="2B050B63" w14:textId="5B59D537" w:rsidR="00697A9F" w:rsidRDefault="00697A9F" w:rsidP="00697A9F">
      <w:pPr>
        <w:pStyle w:val="Kop9"/>
        <w:rPr>
          <w:lang w:val="nl-NL"/>
        </w:rPr>
      </w:pPr>
      <w:bookmarkStart w:id="209" w:name="_Ref92876997"/>
      <w:bookmarkStart w:id="210" w:name="_Toc93398486"/>
      <w:bookmarkStart w:id="211" w:name="_Toc93399397"/>
      <w:r>
        <w:rPr>
          <w:lang w:val="nl-NL"/>
        </w:rPr>
        <w:t>Vergelijking ruimtes puntenwolkenverwerking met BIM</w:t>
      </w:r>
      <w:bookmarkEnd w:id="209"/>
      <w:bookmarkEnd w:id="210"/>
      <w:bookmarkEnd w:id="211"/>
    </w:p>
    <w:p w14:paraId="451AE894" w14:textId="34594484" w:rsidR="00697A9F" w:rsidRDefault="00697A9F" w:rsidP="002B4F0F">
      <w:pPr>
        <w:spacing w:after="160" w:line="259" w:lineRule="auto"/>
        <w:rPr>
          <w:lang w:val="nl-NL"/>
        </w:rPr>
      </w:pPr>
    </w:p>
    <w:p w14:paraId="5FA6521E" w14:textId="0AA944C2" w:rsidR="00697A9F" w:rsidRDefault="00697A9F" w:rsidP="002B4F0F">
      <w:pPr>
        <w:spacing w:after="160" w:line="259" w:lineRule="auto"/>
        <w:rPr>
          <w:lang w:val="nl-NL"/>
        </w:rPr>
      </w:pPr>
    </w:p>
    <w:p w14:paraId="1ABF839F" w14:textId="51BB3665" w:rsidR="00697A9F" w:rsidRDefault="00314E36" w:rsidP="002B4F0F">
      <w:pPr>
        <w:spacing w:after="160" w:line="259" w:lineRule="auto"/>
        <w:rPr>
          <w:lang w:val="nl-NL"/>
        </w:rPr>
      </w:pPr>
      <w:r w:rsidRPr="00314E36">
        <w:rPr>
          <w:lang w:val="nl-NL"/>
        </w:rPr>
        <w:t>AppendixVergelijkingRuimtes</w:t>
      </w:r>
      <w:r>
        <w:rPr>
          <w:lang w:val="nl-NL"/>
        </w:rPr>
        <w:t>.xlsx</w:t>
      </w:r>
    </w:p>
    <w:p w14:paraId="05BBCD5A" w14:textId="10C1A787" w:rsidR="00697A9F" w:rsidRDefault="00697A9F" w:rsidP="002B4F0F">
      <w:pPr>
        <w:spacing w:after="160" w:line="259" w:lineRule="auto"/>
        <w:rPr>
          <w:lang w:val="nl-NL"/>
        </w:rPr>
      </w:pPr>
    </w:p>
    <w:p w14:paraId="70449180" w14:textId="118EC2D4" w:rsidR="00697A9F" w:rsidRDefault="00697A9F" w:rsidP="002B4F0F">
      <w:pPr>
        <w:spacing w:after="160" w:line="259" w:lineRule="auto"/>
        <w:rPr>
          <w:lang w:val="nl-NL"/>
        </w:rPr>
      </w:pPr>
    </w:p>
    <w:p w14:paraId="2CD50513" w14:textId="03307D60" w:rsidR="00697A9F" w:rsidRDefault="00697A9F" w:rsidP="002B4F0F">
      <w:pPr>
        <w:spacing w:after="160" w:line="259" w:lineRule="auto"/>
        <w:rPr>
          <w:lang w:val="nl-NL"/>
        </w:rPr>
      </w:pPr>
    </w:p>
    <w:p w14:paraId="76468CAF" w14:textId="0B901A5A" w:rsidR="00697A9F" w:rsidRDefault="00697A9F" w:rsidP="002B4F0F">
      <w:pPr>
        <w:spacing w:after="160" w:line="259" w:lineRule="auto"/>
        <w:rPr>
          <w:lang w:val="nl-NL"/>
        </w:rPr>
      </w:pPr>
    </w:p>
    <w:p w14:paraId="324FB428" w14:textId="36BF249E" w:rsidR="00697A9F" w:rsidRDefault="00697A9F" w:rsidP="002B4F0F">
      <w:pPr>
        <w:spacing w:after="160" w:line="259" w:lineRule="auto"/>
        <w:rPr>
          <w:lang w:val="nl-NL"/>
        </w:rPr>
      </w:pPr>
    </w:p>
    <w:p w14:paraId="5DECA32E" w14:textId="5A3CF71F" w:rsidR="00697A9F" w:rsidRDefault="00697A9F" w:rsidP="002B4F0F">
      <w:pPr>
        <w:spacing w:after="160" w:line="259" w:lineRule="auto"/>
        <w:rPr>
          <w:lang w:val="nl-NL"/>
        </w:rPr>
      </w:pPr>
    </w:p>
    <w:p w14:paraId="6FE1512D" w14:textId="31F42149" w:rsidR="00697A9F" w:rsidRDefault="00697A9F" w:rsidP="002B4F0F">
      <w:pPr>
        <w:spacing w:after="160" w:line="259" w:lineRule="auto"/>
        <w:rPr>
          <w:lang w:val="nl-NL"/>
        </w:rPr>
      </w:pPr>
    </w:p>
    <w:p w14:paraId="7DADC3C2" w14:textId="0E3BEC4E" w:rsidR="00697A9F" w:rsidRDefault="00697A9F" w:rsidP="002B4F0F">
      <w:pPr>
        <w:spacing w:after="160" w:line="259" w:lineRule="auto"/>
        <w:rPr>
          <w:lang w:val="nl-NL"/>
        </w:rPr>
      </w:pPr>
    </w:p>
    <w:p w14:paraId="2BE52582" w14:textId="10DCB669" w:rsidR="00697A9F" w:rsidRDefault="00697A9F" w:rsidP="002B4F0F">
      <w:pPr>
        <w:spacing w:after="160" w:line="259" w:lineRule="auto"/>
        <w:rPr>
          <w:lang w:val="nl-NL"/>
        </w:rPr>
      </w:pPr>
    </w:p>
    <w:p w14:paraId="7E4E86E0" w14:textId="25992A13" w:rsidR="00697A9F" w:rsidRDefault="00697A9F" w:rsidP="002B4F0F">
      <w:pPr>
        <w:spacing w:after="160" w:line="259" w:lineRule="auto"/>
        <w:rPr>
          <w:lang w:val="nl-NL"/>
        </w:rPr>
      </w:pPr>
    </w:p>
    <w:p w14:paraId="7FEFE78D" w14:textId="31930575" w:rsidR="00697A9F" w:rsidRDefault="00697A9F" w:rsidP="002B4F0F">
      <w:pPr>
        <w:spacing w:after="160" w:line="259" w:lineRule="auto"/>
        <w:rPr>
          <w:lang w:val="nl-NL"/>
        </w:rPr>
      </w:pPr>
    </w:p>
    <w:p w14:paraId="70452F72" w14:textId="293A0F5E" w:rsidR="00697A9F" w:rsidRDefault="00697A9F" w:rsidP="002B4F0F">
      <w:pPr>
        <w:spacing w:after="160" w:line="259" w:lineRule="auto"/>
        <w:rPr>
          <w:lang w:val="nl-NL"/>
        </w:rPr>
      </w:pPr>
    </w:p>
    <w:p w14:paraId="336C52CE" w14:textId="5DB17184" w:rsidR="00697A9F" w:rsidRDefault="00697A9F" w:rsidP="002B4F0F">
      <w:pPr>
        <w:spacing w:after="160" w:line="259" w:lineRule="auto"/>
        <w:rPr>
          <w:lang w:val="nl-NL"/>
        </w:rPr>
      </w:pPr>
    </w:p>
    <w:p w14:paraId="7B5CB622" w14:textId="2EC426BF" w:rsidR="00697A9F" w:rsidRDefault="00697A9F" w:rsidP="002B4F0F">
      <w:pPr>
        <w:spacing w:after="160" w:line="259" w:lineRule="auto"/>
        <w:rPr>
          <w:lang w:val="nl-NL"/>
        </w:rPr>
      </w:pPr>
    </w:p>
    <w:p w14:paraId="360F328C" w14:textId="0012F171" w:rsidR="00697A9F" w:rsidRDefault="00697A9F" w:rsidP="002B4F0F">
      <w:pPr>
        <w:spacing w:after="160" w:line="259" w:lineRule="auto"/>
        <w:rPr>
          <w:lang w:val="nl-NL"/>
        </w:rPr>
      </w:pPr>
    </w:p>
    <w:p w14:paraId="71C52196" w14:textId="32A677C6" w:rsidR="00697A9F" w:rsidRDefault="00697A9F" w:rsidP="002B4F0F">
      <w:pPr>
        <w:spacing w:after="160" w:line="259" w:lineRule="auto"/>
        <w:rPr>
          <w:lang w:val="nl-NL"/>
        </w:rPr>
      </w:pPr>
    </w:p>
    <w:p w14:paraId="374DA6FF" w14:textId="390C43BA" w:rsidR="00697A9F" w:rsidRDefault="00697A9F" w:rsidP="002B4F0F">
      <w:pPr>
        <w:spacing w:after="160" w:line="259" w:lineRule="auto"/>
        <w:rPr>
          <w:lang w:val="nl-NL"/>
        </w:rPr>
      </w:pPr>
    </w:p>
    <w:p w14:paraId="268F0E2A" w14:textId="591F21B2" w:rsidR="00697A9F" w:rsidRDefault="00697A9F" w:rsidP="002B4F0F">
      <w:pPr>
        <w:spacing w:after="160" w:line="259" w:lineRule="auto"/>
        <w:rPr>
          <w:lang w:val="nl-NL"/>
        </w:rPr>
      </w:pPr>
    </w:p>
    <w:p w14:paraId="1A5C8B99" w14:textId="6B642F91" w:rsidR="00697A9F" w:rsidRDefault="00697A9F" w:rsidP="002B4F0F">
      <w:pPr>
        <w:spacing w:after="160" w:line="259" w:lineRule="auto"/>
        <w:rPr>
          <w:lang w:val="nl-NL"/>
        </w:rPr>
      </w:pPr>
    </w:p>
    <w:p w14:paraId="7D81B659" w14:textId="743D6B17" w:rsidR="00697A9F" w:rsidRDefault="00697A9F" w:rsidP="002B4F0F">
      <w:pPr>
        <w:spacing w:after="160" w:line="259" w:lineRule="auto"/>
        <w:rPr>
          <w:lang w:val="nl-NL"/>
        </w:rPr>
      </w:pPr>
    </w:p>
    <w:p w14:paraId="73424DCF" w14:textId="51AFF329" w:rsidR="00697A9F" w:rsidRDefault="00697A9F" w:rsidP="002B4F0F">
      <w:pPr>
        <w:spacing w:after="160" w:line="259" w:lineRule="auto"/>
        <w:rPr>
          <w:lang w:val="nl-NL"/>
        </w:rPr>
      </w:pPr>
    </w:p>
    <w:p w14:paraId="66105A90" w14:textId="1C6F2B05" w:rsidR="00697A9F" w:rsidRDefault="00697A9F" w:rsidP="002B4F0F">
      <w:pPr>
        <w:spacing w:after="160" w:line="259" w:lineRule="auto"/>
        <w:rPr>
          <w:lang w:val="nl-NL"/>
        </w:rPr>
      </w:pPr>
    </w:p>
    <w:p w14:paraId="6FD21716" w14:textId="69CC90A4" w:rsidR="00697A9F" w:rsidRDefault="00697A9F" w:rsidP="002B4F0F">
      <w:pPr>
        <w:spacing w:after="160" w:line="259" w:lineRule="auto"/>
        <w:rPr>
          <w:lang w:val="nl-NL"/>
        </w:rPr>
      </w:pPr>
    </w:p>
    <w:p w14:paraId="67D5C1E9" w14:textId="0E7CFBC9" w:rsidR="00697A9F" w:rsidRDefault="00697A9F" w:rsidP="002B4F0F">
      <w:pPr>
        <w:spacing w:after="160" w:line="259" w:lineRule="auto"/>
        <w:rPr>
          <w:lang w:val="nl-NL"/>
        </w:rPr>
      </w:pPr>
    </w:p>
    <w:p w14:paraId="6BD41653" w14:textId="77777777" w:rsidR="00697A9F" w:rsidRPr="002B4F0F" w:rsidRDefault="00697A9F" w:rsidP="002B4F0F">
      <w:pPr>
        <w:spacing w:after="160" w:line="259" w:lineRule="auto"/>
        <w:rPr>
          <w:b/>
          <w:sz w:val="32"/>
          <w:lang w:val="nl-NL"/>
        </w:rPr>
      </w:pPr>
    </w:p>
    <w:p w14:paraId="1382A775" w14:textId="77777777" w:rsidR="002B4F0F" w:rsidRPr="002B4F0F" w:rsidRDefault="002B4F0F" w:rsidP="002B4F0F">
      <w:pPr>
        <w:pStyle w:val="Plattetekst"/>
        <w:rPr>
          <w:lang w:val="nl-NL"/>
        </w:rPr>
      </w:pPr>
    </w:p>
    <w:p w14:paraId="05236D72" w14:textId="7CAB3203" w:rsidR="002B4F0F" w:rsidRDefault="002B4F0F">
      <w:pPr>
        <w:spacing w:after="160" w:line="259" w:lineRule="auto"/>
        <w:rPr>
          <w:lang w:val="nl-NL"/>
        </w:rPr>
      </w:pPr>
    </w:p>
    <w:p w14:paraId="4EAA99FF" w14:textId="77777777" w:rsidR="002B4F0F" w:rsidRDefault="002B4F0F">
      <w:pPr>
        <w:spacing w:after="160" w:line="259" w:lineRule="auto"/>
        <w:rPr>
          <w:lang w:val="nl-NL"/>
        </w:rPr>
      </w:pPr>
    </w:p>
    <w:p w14:paraId="7F11C892" w14:textId="77777777" w:rsidR="002B4F0F" w:rsidRDefault="002B4F0F">
      <w:pPr>
        <w:spacing w:after="160" w:line="259" w:lineRule="auto"/>
        <w:rPr>
          <w:lang w:val="nl-NL"/>
        </w:rPr>
      </w:pPr>
    </w:p>
    <w:p w14:paraId="62A3A917" w14:textId="77777777" w:rsidR="002B4F0F" w:rsidRPr="002B4F0F" w:rsidRDefault="002B4F0F" w:rsidP="002B4F0F">
      <w:pPr>
        <w:pStyle w:val="Plattetekst"/>
        <w:rPr>
          <w:lang w:val="nl-NL"/>
        </w:rPr>
      </w:pPr>
    </w:p>
    <w:p w14:paraId="66C5F94C" w14:textId="77777777" w:rsidR="00CD63DF" w:rsidRPr="00CD63DF" w:rsidRDefault="00CD63DF" w:rsidP="00CD63DF">
      <w:pPr>
        <w:pStyle w:val="Plattetekst"/>
        <w:rPr>
          <w:lang w:val="nl-NL"/>
        </w:rPr>
      </w:pPr>
    </w:p>
    <w:p w14:paraId="54FDAC86" w14:textId="64EE8D68" w:rsidR="00D53AC7" w:rsidRPr="00776D8F" w:rsidRDefault="00682916" w:rsidP="00776D8F">
      <w:pPr>
        <w:pStyle w:val="Plattetekst"/>
        <w:rPr>
          <w:rFonts w:eastAsia="Times New Roman"/>
          <w:lang w:val="nl-NL" w:eastAsia="nl-NL"/>
        </w:rPr>
      </w:pPr>
      <w:r>
        <w:rPr>
          <w:lang w:val="nl-NL"/>
        </w:rPr>
        <w:t xml:space="preserve"> </w:t>
      </w:r>
    </w:p>
    <w:p w14:paraId="33C39D43" w14:textId="1D3FF504" w:rsidR="00CB3F7B" w:rsidRDefault="00D53AC7" w:rsidP="00E571F0">
      <w:pPr>
        <w:pStyle w:val="Plattetekst"/>
        <w:tabs>
          <w:tab w:val="left" w:pos="3404"/>
        </w:tabs>
        <w:rPr>
          <w:lang w:val="nl-NL"/>
        </w:rPr>
      </w:pPr>
      <w:r>
        <w:rPr>
          <w:noProof/>
          <w:lang w:val="nl-NL" w:eastAsia="nl-NL"/>
        </w:rPr>
        <mc:AlternateContent>
          <mc:Choice Requires="wpg">
            <w:drawing>
              <wp:anchor distT="0" distB="0" distL="114300" distR="114300" simplePos="0" relativeHeight="251658244" behindDoc="0" locked="1" layoutInCell="1" allowOverlap="1" wp14:anchorId="736364B1" wp14:editId="6428A2A5">
                <wp:simplePos x="0" y="0"/>
                <wp:positionH relativeFrom="margin">
                  <wp:align>right</wp:align>
                </wp:positionH>
                <wp:positionV relativeFrom="margin">
                  <wp:align>top</wp:align>
                </wp:positionV>
                <wp:extent cx="3683000" cy="3683000"/>
                <wp:effectExtent l="0" t="0" r="0" b="0"/>
                <wp:wrapNone/>
                <wp:docPr id="2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82999" cy="3683001"/>
                          <a:chOff x="0" y="0"/>
                          <a:chExt cx="6263844" cy="6263843"/>
                        </a:xfrm>
                      </wpg:grpSpPr>
                      <wps:wsp>
                        <wps:cNvPr id="18" name="Freeform 5"/>
                        <wps:cNvSpPr>
                          <a:spLocks/>
                        </wps:cNvSpPr>
                        <wps:spPr bwMode="auto">
                          <a:xfrm>
                            <a:off x="3131389" y="0"/>
                            <a:ext cx="3132455" cy="3132455"/>
                          </a:xfrm>
                          <a:custGeom>
                            <a:avLst/>
                            <a:gdLst>
                              <a:gd name="T0" fmla="*/ 2027 w 4933"/>
                              <a:gd name="T1" fmla="*/ 0 h 4933"/>
                              <a:gd name="T2" fmla="*/ 0 w 4933"/>
                              <a:gd name="T3" fmla="*/ 0 h 4933"/>
                              <a:gd name="T4" fmla="*/ 0 w 4933"/>
                              <a:gd name="T5" fmla="*/ 4933 h 4933"/>
                              <a:gd name="T6" fmla="*/ 4933 w 4933"/>
                              <a:gd name="T7" fmla="*/ 4933 h 4933"/>
                              <a:gd name="T8" fmla="*/ 4933 w 4933"/>
                              <a:gd name="T9" fmla="*/ 2906 h 4933"/>
                              <a:gd name="T10" fmla="*/ 2027 w 4933"/>
                              <a:gd name="T11" fmla="*/ 2906 h 4933"/>
                              <a:gd name="T12" fmla="*/ 2027 w 4933"/>
                              <a:gd name="T13" fmla="*/ 0 h 4933"/>
                            </a:gdLst>
                            <a:ahLst/>
                            <a:cxnLst>
                              <a:cxn ang="0">
                                <a:pos x="T0" y="T1"/>
                              </a:cxn>
                              <a:cxn ang="0">
                                <a:pos x="T2" y="T3"/>
                              </a:cxn>
                              <a:cxn ang="0">
                                <a:pos x="T4" y="T5"/>
                              </a:cxn>
                              <a:cxn ang="0">
                                <a:pos x="T6" y="T7"/>
                              </a:cxn>
                              <a:cxn ang="0">
                                <a:pos x="T8" y="T9"/>
                              </a:cxn>
                              <a:cxn ang="0">
                                <a:pos x="T10" y="T11"/>
                              </a:cxn>
                              <a:cxn ang="0">
                                <a:pos x="T12" y="T13"/>
                              </a:cxn>
                            </a:cxnLst>
                            <a:rect l="0" t="0" r="r" b="b"/>
                            <a:pathLst>
                              <a:path w="4933" h="4933">
                                <a:moveTo>
                                  <a:pt x="2027" y="0"/>
                                </a:moveTo>
                                <a:lnTo>
                                  <a:pt x="0" y="0"/>
                                </a:lnTo>
                                <a:lnTo>
                                  <a:pt x="0" y="4933"/>
                                </a:lnTo>
                                <a:lnTo>
                                  <a:pt x="4933" y="4933"/>
                                </a:lnTo>
                                <a:lnTo>
                                  <a:pt x="4933" y="2906"/>
                                </a:lnTo>
                                <a:lnTo>
                                  <a:pt x="2027" y="2906"/>
                                </a:lnTo>
                                <a:lnTo>
                                  <a:pt x="2027" y="0"/>
                                </a:lnTo>
                                <a:close/>
                              </a:path>
                            </a:pathLst>
                          </a:custGeom>
                          <a:gradFill>
                            <a:gsLst>
                              <a:gs pos="0">
                                <a:srgbClr val="FFCDD2"/>
                              </a:gs>
                              <a:gs pos="33000">
                                <a:srgbClr val="FF6A00"/>
                              </a:gs>
                              <a:gs pos="66000">
                                <a:srgbClr val="E31937"/>
                              </a:gs>
                              <a:gs pos="100000">
                                <a:srgbClr val="991F3D"/>
                              </a:gs>
                            </a:gsLst>
                            <a:lin ang="0" scaled="0"/>
                          </a:gradFill>
                          <a:ln>
                            <a:noFill/>
                          </a:ln>
                        </wps:spPr>
                        <wps:bodyPr rot="0" vert="horz" wrap="square" lIns="91440" tIns="45720" rIns="91440" bIns="45720" anchor="t" anchorCtr="0" upright="1">
                          <a:noAutofit/>
                        </wps:bodyPr>
                      </wps:wsp>
                      <wps:wsp>
                        <wps:cNvPr id="19" name="Freeform 6"/>
                        <wps:cNvSpPr>
                          <a:spLocks/>
                        </wps:cNvSpPr>
                        <wps:spPr bwMode="auto">
                          <a:xfrm>
                            <a:off x="0" y="3131388"/>
                            <a:ext cx="3132455" cy="3132455"/>
                          </a:xfrm>
                          <a:custGeom>
                            <a:avLst/>
                            <a:gdLst>
                              <a:gd name="T0" fmla="*/ 2894 w 4933"/>
                              <a:gd name="T1" fmla="*/ 4933 h 4933"/>
                              <a:gd name="T2" fmla="*/ 4933 w 4933"/>
                              <a:gd name="T3" fmla="*/ 4933 h 4933"/>
                              <a:gd name="T4" fmla="*/ 4933 w 4933"/>
                              <a:gd name="T5" fmla="*/ 0 h 4933"/>
                              <a:gd name="T6" fmla="*/ 0 w 4933"/>
                              <a:gd name="T7" fmla="*/ 0 h 4933"/>
                              <a:gd name="T8" fmla="*/ 0 w 4933"/>
                              <a:gd name="T9" fmla="*/ 2039 h 4933"/>
                              <a:gd name="T10" fmla="*/ 2894 w 4933"/>
                              <a:gd name="T11" fmla="*/ 2039 h 4933"/>
                              <a:gd name="T12" fmla="*/ 2894 w 4933"/>
                              <a:gd name="T13" fmla="*/ 4933 h 4933"/>
                            </a:gdLst>
                            <a:ahLst/>
                            <a:cxnLst>
                              <a:cxn ang="0">
                                <a:pos x="T0" y="T1"/>
                              </a:cxn>
                              <a:cxn ang="0">
                                <a:pos x="T2" y="T3"/>
                              </a:cxn>
                              <a:cxn ang="0">
                                <a:pos x="T4" y="T5"/>
                              </a:cxn>
                              <a:cxn ang="0">
                                <a:pos x="T6" y="T7"/>
                              </a:cxn>
                              <a:cxn ang="0">
                                <a:pos x="T8" y="T9"/>
                              </a:cxn>
                              <a:cxn ang="0">
                                <a:pos x="T10" y="T11"/>
                              </a:cxn>
                              <a:cxn ang="0">
                                <a:pos x="T12" y="T13"/>
                              </a:cxn>
                            </a:cxnLst>
                            <a:rect l="0" t="0" r="r" b="b"/>
                            <a:pathLst>
                              <a:path w="4933" h="4933">
                                <a:moveTo>
                                  <a:pt x="2894" y="4933"/>
                                </a:moveTo>
                                <a:lnTo>
                                  <a:pt x="4933" y="4933"/>
                                </a:lnTo>
                                <a:lnTo>
                                  <a:pt x="4933" y="0"/>
                                </a:lnTo>
                                <a:lnTo>
                                  <a:pt x="0" y="0"/>
                                </a:lnTo>
                                <a:lnTo>
                                  <a:pt x="0" y="2039"/>
                                </a:lnTo>
                                <a:lnTo>
                                  <a:pt x="2894" y="2039"/>
                                </a:lnTo>
                                <a:lnTo>
                                  <a:pt x="2894" y="4933"/>
                                </a:lnTo>
                                <a:close/>
                              </a:path>
                            </a:pathLst>
                          </a:custGeom>
                          <a:gradFill>
                            <a:gsLst>
                              <a:gs pos="0">
                                <a:srgbClr val="E31937"/>
                              </a:gs>
                              <a:gs pos="60000">
                                <a:srgbClr val="A82465"/>
                              </a:gs>
                              <a:gs pos="100000">
                                <a:srgbClr val="5236AB"/>
                              </a:gs>
                            </a:gsLst>
                            <a:lin ang="0" scaled="0"/>
                          </a:gra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6AC7513">
              <v:group id="Group 21" style="position:absolute;margin-left:238.8pt;margin-top:0;width:290pt;height:290pt;z-index:251658244;mso-position-horizontal:right;mso-position-horizontal-relative:margin;mso-position-vertical:top;mso-position-vertical-relative:margin;mso-width-relative:margin;mso-height-relative:margin" coordsize="62638,62638" o:spid="_x0000_s1026" w14:anchorId="39B8ED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">
                <o:lock v:ext="edit" aspectratio="t"/>
                <v:shape id="Freeform 5" style="position:absolute;left:31313;width:31325;height:31324;visibility:visible;mso-wrap-style:square;v-text-anchor:top" coordsize="4933,4933" o:spid="_x0000_s1027" fillcolor="#ffcdd2" stroked="f" path="m2027,l,,,4933r4933,l4933,2906r-2906,l20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">
                  <v:fill type="gradient" color2="#991f3d" colors="0 #ffcdd2;21627f #ff6a00;43254f #e31937;1 #991f3d" angle="90" focus="100%">
                    <o:fill v:ext="view" type="gradientUnscaled"/>
                  </v:fill>
                  <v:path arrowok="t" o:connecttype="custom" o:connectlocs="1287145,0;0,0;0,3132455;3132455,3132455;3132455,1845310;1287145,1845310;1287145,0" o:connectangles="0,0,0,0,0,0,0"/>
                </v:shape>
                <v:shape id="Freeform 6" style="position:absolute;top:31313;width:31324;height:31325;visibility:visible;mso-wrap-style:square;v-text-anchor:top" coordsize="4933,4933" o:spid="_x0000_s1028" fillcolor="#e31937" stroked="f" path="m2894,4933r2039,l4933,,,,,2039r2894,l2894,49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">
                  <v:fill type="gradient" color2="#5236ab" colors="0 #e31937;39322f #a82465;1 #5236ab" angle="90" focus="100%">
                    <o:fill v:ext="view" type="gradientUnscaled"/>
                  </v:fill>
                  <v:path arrowok="t" o:connecttype="custom" o:connectlocs="1837690,3132455;3132455,3132455;3132455,0;0,0;0,1294765;1837690,1294765;1837690,3132455" o:connectangles="0,0,0,0,0,0,0"/>
                </v:shape>
                <w10:wrap anchorx="margin" anchory="margin"/>
                <w10:anchorlock/>
              </v:group>
            </w:pict>
          </mc:Fallback>
        </mc:AlternateContent>
      </w:r>
      <w:r w:rsidRPr="00AE694E">
        <w:rPr>
          <w:noProof/>
          <w:lang w:val="nl-NL" w:eastAsia="nl-NL"/>
        </w:rPr>
        <mc:AlternateContent>
          <mc:Choice Requires="wps">
            <w:drawing>
              <wp:anchor distT="45720" distB="45720" distL="114300" distR="114300" simplePos="0" relativeHeight="251658243" behindDoc="0" locked="1" layoutInCell="1" allowOverlap="1" wp14:anchorId="6C06BAFD" wp14:editId="05F47BB9">
                <wp:simplePos x="0" y="0"/>
                <wp:positionH relativeFrom="margin">
                  <wp:align>left</wp:align>
                </wp:positionH>
                <wp:positionV relativeFrom="margin">
                  <wp:align>bottom</wp:align>
                </wp:positionV>
                <wp:extent cx="2961640" cy="2139950"/>
                <wp:effectExtent l="0" t="0" r="10160" b="12700"/>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2139950"/>
                        </a:xfrm>
                        <a:prstGeom prst="rect">
                          <a:avLst/>
                        </a:prstGeom>
                        <a:noFill/>
                        <a:ln w="9525">
                          <a:noFill/>
                          <a:miter lim="800000"/>
                          <a:headEnd/>
                          <a:tailEnd/>
                        </a:ln>
                      </wps:spPr>
                      <wps:txbx>
                        <w:txbxContent>
                          <w:p w14:paraId="7E91F47A" w14:textId="77777777" w:rsidR="003927DB" w:rsidRPr="00AE694E" w:rsidRDefault="00B2541B" w:rsidP="00D53AC7">
                            <w:pPr>
                              <w:spacing w:after="0"/>
                            </w:pPr>
                            <w:hyperlink r:id="rId77" w:history="1">
                              <w:r w:rsidR="003927DB" w:rsidRPr="00AE694E">
                                <w:rPr>
                                  <w:rStyle w:val="Hyperlink"/>
                                  <w:b/>
                                  <w:bCs/>
                                </w:rPr>
                                <w:t>cgi.com</w:t>
                              </w:r>
                            </w:hyperlink>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v:shape id="_x0000_s1027" style="position:absolute;margin-left:0;margin-top:0;width:233.2pt;height:168.5pt;z-index:251658243;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bottom"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" w14:anchorId="6C06BAFD">
                <v:textbox inset="0,0,0,0">
                  <w:txbxContent>
                    <w:p w:rsidRPr="00AE694E" w:rsidR="003927DB" w:rsidP="00D53AC7" w:rsidRDefault="001D5244" w14:paraId="7E91F47A" w14:textId="77777777">
                      <w:pPr>
                        <w:spacing w:after="0"/>
                      </w:pPr>
                      <w:hyperlink w:history="1" r:id="rId78">
                        <w:r w:rsidRPr="00AE694E" w:rsidR="003927DB">
                          <w:rPr>
                            <w:rStyle w:val="Hyperlink"/>
                            <w:b/>
                            <w:bCs/>
                          </w:rPr>
                          <w:t>cgi.com</w:t>
                        </w:r>
                      </w:hyperlink>
                    </w:p>
                  </w:txbxContent>
                </v:textbox>
                <w10:wrap type="square" anchorx="margin" anchory="margin"/>
                <w10:anchorlock/>
              </v:shape>
            </w:pict>
          </mc:Fallback>
        </mc:AlternateContent>
      </w:r>
      <w:r>
        <w:rPr>
          <w:noProof/>
          <w:lang w:val="nl-NL" w:eastAsia="nl-NL"/>
        </w:rPr>
        <w:drawing>
          <wp:anchor distT="0" distB="0" distL="114300" distR="114300" simplePos="0" relativeHeight="251658242" behindDoc="1" locked="1" layoutInCell="1" allowOverlap="1" wp14:anchorId="1A11546B" wp14:editId="0F3B0B47">
            <wp:simplePos x="0" y="0"/>
            <wp:positionH relativeFrom="margin">
              <wp:align>right</wp:align>
            </wp:positionH>
            <wp:positionV relativeFrom="margin">
              <wp:align>bottom</wp:align>
            </wp:positionV>
            <wp:extent cx="1295400" cy="602615"/>
            <wp:effectExtent l="0" t="0" r="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5400" cy="602615"/>
                    </a:xfrm>
                    <a:prstGeom prst="rect">
                      <a:avLst/>
                    </a:prstGeom>
                  </pic:spPr>
                </pic:pic>
              </a:graphicData>
            </a:graphic>
            <wp14:sizeRelH relativeFrom="margin">
              <wp14:pctWidth>0</wp14:pctWidth>
            </wp14:sizeRelH>
            <wp14:sizeRelV relativeFrom="margin">
              <wp14:pctHeight>0</wp14:pctHeight>
            </wp14:sizeRelV>
          </wp:anchor>
        </w:drawing>
      </w:r>
      <w:r w:rsidR="00E571F0">
        <w:rPr>
          <w:lang w:val="nl-NL"/>
        </w:rPr>
        <w:tab/>
      </w:r>
    </w:p>
    <w:p w14:paraId="39A76E00" w14:textId="6733BDC7" w:rsidR="002B4F0F" w:rsidRDefault="002B4F0F" w:rsidP="00E571F0">
      <w:pPr>
        <w:pStyle w:val="Plattetekst"/>
        <w:tabs>
          <w:tab w:val="left" w:pos="3404"/>
        </w:tabs>
        <w:rPr>
          <w:lang w:val="nl-NL"/>
        </w:rPr>
      </w:pPr>
    </w:p>
    <w:p w14:paraId="47047BF2" w14:textId="1213C809" w:rsidR="002B4F0F" w:rsidRDefault="002B4F0F" w:rsidP="00E571F0">
      <w:pPr>
        <w:pStyle w:val="Plattetekst"/>
        <w:tabs>
          <w:tab w:val="left" w:pos="3404"/>
        </w:tabs>
        <w:rPr>
          <w:lang w:val="nl-NL"/>
        </w:rPr>
      </w:pPr>
    </w:p>
    <w:p w14:paraId="1BEDC1EF" w14:textId="0B35BE4D" w:rsidR="002B4F0F" w:rsidRDefault="002B4F0F" w:rsidP="00E571F0">
      <w:pPr>
        <w:pStyle w:val="Plattetekst"/>
        <w:tabs>
          <w:tab w:val="left" w:pos="3404"/>
        </w:tabs>
        <w:rPr>
          <w:lang w:val="nl-NL"/>
        </w:rPr>
      </w:pPr>
    </w:p>
    <w:p w14:paraId="27D24699" w14:textId="77777777" w:rsidR="002B4F0F" w:rsidRDefault="002B4F0F" w:rsidP="00E571F0">
      <w:pPr>
        <w:pStyle w:val="Plattetekst"/>
        <w:tabs>
          <w:tab w:val="left" w:pos="3404"/>
        </w:tabs>
        <w:rPr>
          <w:lang w:val="nl-NL"/>
        </w:rPr>
      </w:pPr>
    </w:p>
    <w:p w14:paraId="21BD53B0" w14:textId="79DC3A56" w:rsidR="002B4F0F" w:rsidRDefault="002B4F0F" w:rsidP="00E571F0">
      <w:pPr>
        <w:pStyle w:val="Plattetekst"/>
        <w:tabs>
          <w:tab w:val="left" w:pos="3404"/>
        </w:tabs>
        <w:rPr>
          <w:lang w:val="nl-NL"/>
        </w:rPr>
      </w:pPr>
    </w:p>
    <w:p w14:paraId="10B6E51D" w14:textId="5380445A" w:rsidR="002B4F0F" w:rsidRDefault="002B4F0F" w:rsidP="00E571F0">
      <w:pPr>
        <w:pStyle w:val="Plattetekst"/>
        <w:tabs>
          <w:tab w:val="left" w:pos="3404"/>
        </w:tabs>
        <w:rPr>
          <w:lang w:val="nl-NL"/>
        </w:rPr>
      </w:pPr>
    </w:p>
    <w:p w14:paraId="7ACB2116" w14:textId="5DC13483" w:rsidR="002B4F0F" w:rsidRDefault="002B4F0F" w:rsidP="00E571F0">
      <w:pPr>
        <w:pStyle w:val="Plattetekst"/>
        <w:tabs>
          <w:tab w:val="left" w:pos="3404"/>
        </w:tabs>
        <w:rPr>
          <w:lang w:val="nl-NL"/>
        </w:rPr>
      </w:pPr>
    </w:p>
    <w:p w14:paraId="5808789B" w14:textId="77777777" w:rsidR="002B4F0F" w:rsidRPr="00682916" w:rsidRDefault="002B4F0F" w:rsidP="00E571F0">
      <w:pPr>
        <w:pStyle w:val="Plattetekst"/>
        <w:tabs>
          <w:tab w:val="left" w:pos="3404"/>
        </w:tabs>
        <w:rPr>
          <w:lang w:val="nl-NL"/>
        </w:rPr>
      </w:pPr>
    </w:p>
    <w:sectPr w:rsidR="002B4F0F" w:rsidRPr="00682916" w:rsidSect="00D4425E">
      <w:footerReference w:type="default" r:id="rId79"/>
      <w:pgSz w:w="11906" w:h="16838" w:code="9"/>
      <w:pgMar w:top="1020" w:right="1020" w:bottom="1020" w:left="1020" w:header="720" w:footer="56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Jan van Velsen" w:date="2022-01-24T02:35:00Z" w:initials="JV">
    <w:p w14:paraId="7DC5E7EF" w14:textId="5546F06B" w:rsidR="5436F8AD" w:rsidRDefault="5436F8AD">
      <w:pPr>
        <w:pStyle w:val="Tekstopmerking"/>
      </w:pPr>
      <w:r>
        <w:t>format verwijzing niet goed (al gewijzigd)</w:t>
      </w:r>
      <w:r>
        <w:rPr>
          <w:rStyle w:val="Verwijzingopmerking"/>
        </w:rPr>
        <w:annotationRef/>
      </w:r>
    </w:p>
  </w:comment>
  <w:comment w:id="48" w:author="Jan van Velsen" w:date="2022-01-24T02:35:00Z" w:initials="JV">
    <w:p w14:paraId="43412E6F" w14:textId="1EEB0152" w:rsidR="5436F8AD" w:rsidRDefault="5436F8AD">
      <w:pPr>
        <w:pStyle w:val="Tekstopmerking"/>
      </w:pPr>
      <w:r>
        <w:t>format verwijzing niet goed (al gewijzigd)</w:t>
      </w:r>
      <w:r>
        <w:rPr>
          <w:rStyle w:val="Verwijzingopmerking"/>
        </w:rPr>
        <w:annotationRef/>
      </w:r>
    </w:p>
  </w:comment>
  <w:comment w:id="58" w:author="Kotryna Valeckaite" w:date="2022-01-24T02:56:00Z" w:initials="KV">
    <w:p w14:paraId="65237DF5" w14:textId="77777777" w:rsidR="0023053D" w:rsidRDefault="0023053D">
      <w:pPr>
        <w:pStyle w:val="Tekstopmerking"/>
      </w:pPr>
      <w:r>
        <w:rPr>
          <w:rStyle w:val="Verwijzingopmerking"/>
        </w:rPr>
        <w:annotationRef/>
      </w:r>
      <w:r w:rsidR="0056087C">
        <w:rPr>
          <w:noProof/>
        </w:rPr>
        <w:drawing>
          <wp:inline distT="0" distB="0" distL="0" distR="0" wp14:anchorId="684AA265" wp14:editId="1E057298">
            <wp:extent cx="6264910" cy="14401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264910" cy="1440180"/>
                    </a:xfrm>
                    <a:prstGeom prst="rect">
                      <a:avLst/>
                    </a:prstGeom>
                  </pic:spPr>
                </pic:pic>
              </a:graphicData>
            </a:graphic>
          </wp:inline>
        </w:drawing>
      </w:r>
    </w:p>
    <w:p w14:paraId="24DDE6A7" w14:textId="751C08A1" w:rsidR="0056087C" w:rsidRPr="0056087C" w:rsidRDefault="0056087C">
      <w:pPr>
        <w:pStyle w:val="Tekstopmerking"/>
        <w:rPr>
          <w:lang w:val="nl-NL"/>
        </w:rPr>
      </w:pPr>
      <w:r w:rsidRPr="0056087C">
        <w:rPr>
          <w:lang w:val="nl-NL"/>
        </w:rPr>
        <w:t>Er zijn maar 4 endpoints n</w:t>
      </w:r>
      <w:r>
        <w:rPr>
          <w:lang w:val="nl-NL"/>
        </w:rPr>
        <w:t>u</w:t>
      </w:r>
      <w:r w:rsidR="009A3C2B">
        <w:rPr>
          <w:lang w:val="nl-NL"/>
        </w:rPr>
        <w:t>.</w:t>
      </w:r>
      <w:r w:rsidR="00483A2B">
        <w:rPr>
          <w:lang w:val="nl-NL"/>
        </w:rPr>
        <w:t xml:space="preserve"> </w:t>
      </w:r>
    </w:p>
  </w:comment>
  <w:comment w:id="57" w:author="Jan van Velsen" w:date="2022-01-24T02:37:00Z" w:initials="JV">
    <w:p w14:paraId="452AD81F" w14:textId="1892AB10" w:rsidR="5436F8AD" w:rsidRDefault="5436F8AD">
      <w:pPr>
        <w:pStyle w:val="Tekstopmerking"/>
      </w:pPr>
      <w:r w:rsidRPr="0023053D">
        <w:rPr>
          <w:lang w:val="nl-NL"/>
        </w:rPr>
        <w:t xml:space="preserve">Is het voor de leesbaarheid handig de request in een bullet-list te zetten ipv beschrijvend (in de eerste, in de tweede, etc..) </w:t>
      </w:r>
      <w:r>
        <w:t>??</w:t>
      </w:r>
      <w:r>
        <w:rPr>
          <w:rStyle w:val="Verwijzingopmerking"/>
        </w:rPr>
        <w:annotationRef/>
      </w:r>
    </w:p>
  </w:comment>
  <w:comment w:id="69" w:author="Jan van Velsen" w:date="2022-01-24T02:47:00Z" w:initials="JV">
    <w:p w14:paraId="46B65747" w14:textId="08D13D85" w:rsidR="7945F3FD" w:rsidRDefault="1B4C771D" w:rsidP="1B4C771D">
      <w:pPr>
        <w:pStyle w:val="Tekstopmerking"/>
      </w:pPr>
      <w:r>
        <w:t>voorstel: ergens een lijstje van de eisen aan de input;</w:t>
      </w:r>
      <w:r w:rsidR="7945F3FD">
        <w:rPr>
          <w:rStyle w:val="Verwijzingopmerking"/>
        </w:rPr>
        <w:annotationRef/>
      </w:r>
    </w:p>
    <w:p w14:paraId="521DAFD8" w14:textId="26BDD4E6" w:rsidR="7945F3FD" w:rsidRDefault="1B4C771D" w:rsidP="1B4C771D">
      <w:pPr>
        <w:pStyle w:val="Tekstopmerking"/>
      </w:pPr>
      <w:r>
        <w:t>- formaat resp. IFC en .LAS/.LAZ</w:t>
      </w:r>
    </w:p>
    <w:p w14:paraId="2B3DD07F" w14:textId="2C10BC05" w:rsidR="7945F3FD" w:rsidRDefault="1B4C771D" w:rsidP="1B4C771D">
      <w:pPr>
        <w:pStyle w:val="Tekstopmerking"/>
      </w:pPr>
      <w:r>
        <w:t>- IFC en .LAS beiden gegeorefereerd in hetzelfde coordinaatsysteem.</w:t>
      </w:r>
    </w:p>
    <w:p w14:paraId="3E8B538F" w14:textId="0D409910" w:rsidR="7945F3FD" w:rsidRDefault="1B4C771D" w:rsidP="1B4C771D">
      <w:pPr>
        <w:pStyle w:val="Tekstopmerking"/>
      </w:pPr>
      <w:r>
        <w:t>- .LAS (ongeveer?) gecropped/geschoond op BIM-model. Wat betekent dat voor 2.2.2.1 BIM wordt (automatisch) opgeknipt naar BB puntenwolk...?</w:t>
      </w:r>
    </w:p>
    <w:p w14:paraId="25967860" w14:textId="184C7873" w:rsidR="7945F3FD" w:rsidRDefault="7945F3FD" w:rsidP="1B4C771D">
      <w:pPr>
        <w:pStyle w:val="Tekstopmerking"/>
      </w:pPr>
    </w:p>
    <w:p w14:paraId="4987D2A5" w14:textId="6CE122F4" w:rsidR="7945F3FD" w:rsidRDefault="1B4C771D" w:rsidP="1B4C771D">
      <w:pPr>
        <w:pStyle w:val="Tekstopmerking"/>
      </w:pPr>
      <w:r>
        <w:t>wellicht andere tips voor beter/zekerder resultaat??</w:t>
      </w:r>
    </w:p>
    <w:p w14:paraId="1659B4F5" w14:textId="5EC63355" w:rsidR="7945F3FD" w:rsidRDefault="1B4C771D" w:rsidP="1B4C771D">
      <w:pPr>
        <w:pStyle w:val="Tekstopmerking"/>
      </w:pPr>
      <w:r>
        <w:t xml:space="preserve">Zie ook 1.4.1 2e zin: Door correcte gegevens in te voeren......... </w:t>
      </w:r>
    </w:p>
    <w:p w14:paraId="021B2F23" w14:textId="7A9ADC91" w:rsidR="7945F3FD" w:rsidRDefault="1B4C771D" w:rsidP="1B4C771D">
      <w:pPr>
        <w:pStyle w:val="Tekstopmerking"/>
      </w:pPr>
      <w:r>
        <w:t>mogelijk hier een verwijzing maken</w:t>
      </w:r>
    </w:p>
  </w:comment>
  <w:comment w:id="71" w:author="Jan van Velsen" w:date="2022-01-24T02:43:00Z" w:initials="JV">
    <w:p w14:paraId="73875BFC" w14:textId="49F843C4" w:rsidR="7945F3FD" w:rsidRDefault="7945F3FD">
      <w:pPr>
        <w:pStyle w:val="Tekstopmerking"/>
      </w:pPr>
      <w:r>
        <w:t>Vanmorgen zag ik Kotryna een andere methode gebruiken in CloudCompare (1. zet eerst de puntenwolk op ongeveer dezelfde schaal en locatie. 2. Align-commando deed dan 'automatisch' alignen (herkende zelf de gemeenschappelijke patronen).</w:t>
      </w:r>
      <w:r>
        <w:rPr>
          <w:rStyle w:val="Verwijzingopmerking"/>
        </w:rPr>
        <w:annotationRef/>
      </w:r>
    </w:p>
    <w:p w14:paraId="67674D07" w14:textId="3F0EC675" w:rsidR="7945F3FD" w:rsidRDefault="7945F3FD">
      <w:pPr>
        <w:pStyle w:val="Tekstopmerking"/>
      </w:pPr>
      <w:r>
        <w:t>Is er een voorkeur voor de methode. Methode leek eenvoudiger, maar wellicht minder betrouwbaar</w:t>
      </w:r>
    </w:p>
    <w:p w14:paraId="4CA67AB0" w14:textId="64D82B24" w:rsidR="7945F3FD" w:rsidRDefault="7945F3FD">
      <w:pPr>
        <w:pStyle w:val="Tekstopmerking"/>
      </w:pPr>
      <w:r>
        <w:t xml:space="preserve">? </w:t>
      </w:r>
    </w:p>
  </w:comment>
  <w:comment w:id="98" w:author="Jan van Velsen" w:date="2022-01-24T02:59:00Z" w:initials="JV">
    <w:p w14:paraId="6B4B14F2" w14:textId="67ABBC8A" w:rsidR="15FE5AB5" w:rsidRPr="00483A2B" w:rsidRDefault="15FE5AB5">
      <w:pPr>
        <w:pStyle w:val="Tekstopmerking"/>
        <w:rPr>
          <w:lang w:val="nl-NL"/>
        </w:rPr>
      </w:pPr>
      <w:r w:rsidRPr="00483A2B">
        <w:rPr>
          <w:lang w:val="nl-NL"/>
        </w:rPr>
        <w:t>In Puntenwolk vs BIM zie ik per stap een paragraaf, wat duidelijk is.</w:t>
      </w:r>
      <w:r>
        <w:rPr>
          <w:rStyle w:val="Verwijzingopmerking"/>
        </w:rPr>
        <w:annotationRef/>
      </w:r>
    </w:p>
    <w:p w14:paraId="1AEFF96B" w14:textId="40374906" w:rsidR="15FE5AB5" w:rsidRPr="00483A2B" w:rsidRDefault="15FE5AB5">
      <w:pPr>
        <w:pStyle w:val="Tekstopmerking"/>
        <w:rPr>
          <w:lang w:val="nl-NL"/>
        </w:rPr>
      </w:pPr>
      <w:r w:rsidRPr="00483A2B">
        <w:rPr>
          <w:lang w:val="nl-NL"/>
        </w:rPr>
        <w:t>De indeling hier lijkt anders (of is er maar één stap?</w:t>
      </w:r>
    </w:p>
    <w:p w14:paraId="7233F407" w14:textId="2C888016" w:rsidR="15FE5AB5" w:rsidRPr="00483A2B" w:rsidRDefault="15FE5AB5">
      <w:pPr>
        <w:pStyle w:val="Tekstopmerking"/>
        <w:rPr>
          <w:lang w:val="nl-NL"/>
        </w:rPr>
      </w:pPr>
      <w:r w:rsidRPr="00483A2B">
        <w:rPr>
          <w:lang w:val="nl-NL"/>
        </w:rPr>
        <w:t>Als ik het goed begrijp zijn de stappen;</w:t>
      </w:r>
    </w:p>
    <w:p w14:paraId="115D77F3" w14:textId="16D344F5" w:rsidR="15FE5AB5" w:rsidRPr="00483A2B" w:rsidRDefault="15FE5AB5">
      <w:pPr>
        <w:pStyle w:val="Tekstopmerking"/>
        <w:rPr>
          <w:lang w:val="nl-NL"/>
        </w:rPr>
      </w:pPr>
      <w:r w:rsidRPr="00483A2B">
        <w:rPr>
          <w:lang w:val="nl-NL"/>
        </w:rPr>
        <w:t>1. Controle puntenwolk versus IFC-Object</w:t>
      </w:r>
    </w:p>
    <w:p w14:paraId="0852C2D7" w14:textId="3F769E0A" w:rsidR="15FE5AB5" w:rsidRPr="00483A2B" w:rsidRDefault="15FE5AB5">
      <w:pPr>
        <w:pStyle w:val="Tekstopmerking"/>
        <w:rPr>
          <w:lang w:val="nl-NL"/>
        </w:rPr>
      </w:pPr>
      <w:r w:rsidRPr="00483A2B">
        <w:rPr>
          <w:lang w:val="nl-NL"/>
        </w:rPr>
        <w:t>2. Filter BIM-objecten niet in Puntenwolk</w:t>
      </w:r>
    </w:p>
    <w:p w14:paraId="4CE137AC" w14:textId="17B7A97C" w:rsidR="15FE5AB5" w:rsidRPr="00483A2B" w:rsidRDefault="15FE5AB5">
      <w:pPr>
        <w:pStyle w:val="Tekstopmerking"/>
        <w:rPr>
          <w:lang w:val="nl-NL"/>
        </w:rPr>
      </w:pPr>
      <w:r w:rsidRPr="00483A2B">
        <w:rPr>
          <w:lang w:val="nl-NL"/>
        </w:rPr>
        <w:t>a. Volledig buiten BB</w:t>
      </w:r>
    </w:p>
    <w:p w14:paraId="066AC286" w14:textId="19717264" w:rsidR="15FE5AB5" w:rsidRPr="00483A2B" w:rsidRDefault="15FE5AB5">
      <w:pPr>
        <w:pStyle w:val="Tekstopmerking"/>
        <w:rPr>
          <w:lang w:val="nl-NL"/>
        </w:rPr>
      </w:pPr>
      <w:r w:rsidRPr="00483A2B">
        <w:rPr>
          <w:lang w:val="nl-NL"/>
        </w:rPr>
        <w:t>b. Gedeeltelijk buiten BB</w:t>
      </w:r>
    </w:p>
    <w:p w14:paraId="48BDE904" w14:textId="4CF5FA84" w:rsidR="15FE5AB5" w:rsidRPr="00483A2B" w:rsidRDefault="15FE5AB5">
      <w:pPr>
        <w:pStyle w:val="Tekstopmerking"/>
        <w:rPr>
          <w:lang w:val="nl-NL"/>
        </w:rPr>
      </w:pPr>
      <w:r w:rsidRPr="00483A2B">
        <w:rPr>
          <w:lang w:val="nl-NL"/>
        </w:rPr>
        <w:t>c. Geen punt(en) in BIM-Object (mesh)</w:t>
      </w:r>
    </w:p>
    <w:p w14:paraId="421B631A" w14:textId="6C9FA772" w:rsidR="15FE5AB5" w:rsidRPr="00483A2B" w:rsidRDefault="15FE5AB5">
      <w:pPr>
        <w:pStyle w:val="Tekstopmerking"/>
        <w:rPr>
          <w:lang w:val="nl-NL"/>
        </w:rPr>
      </w:pPr>
    </w:p>
    <w:p w14:paraId="15518240" w14:textId="6C6FAC98" w:rsidR="15FE5AB5" w:rsidRPr="00483A2B" w:rsidRDefault="15FE5AB5">
      <w:pPr>
        <w:pStyle w:val="Tekstopmerking"/>
        <w:rPr>
          <w:lang w:val="nl-NL"/>
        </w:rPr>
      </w:pPr>
      <w:r w:rsidRPr="00483A2B">
        <w:rPr>
          <w:lang w:val="nl-NL"/>
        </w:rPr>
        <w:t>3. Export naar IFC bestand (ontbreekt die hier in de tekst???) of is dat dezelfde als onder 2.2.1.1?</w:t>
      </w:r>
    </w:p>
    <w:p w14:paraId="39D6F6A4" w14:textId="2B9EB857" w:rsidR="15FE5AB5" w:rsidRPr="00483A2B" w:rsidRDefault="15FE5AB5">
      <w:pPr>
        <w:pStyle w:val="Tekstopmerking"/>
        <w:rPr>
          <w:lang w:val="nl-NL"/>
        </w:rPr>
      </w:pPr>
    </w:p>
  </w:comment>
  <w:comment w:id="134" w:author="Jan van Velsen" w:date="2022-01-24T03:16:00Z" w:initials="JV">
    <w:p w14:paraId="227EFFC9" w14:textId="6B9E8C63" w:rsidR="306A9170" w:rsidRDefault="306A9170">
      <w:pPr>
        <w:pStyle w:val="Tekstopmerking"/>
      </w:pPr>
      <w:r>
        <w:t>Overzicht ingezette tools en functie?</w:t>
      </w:r>
      <w:r>
        <w:rPr>
          <w:rStyle w:val="Verwijzingopmerking"/>
        </w:rPr>
        <w:annotationRef/>
      </w:r>
    </w:p>
    <w:p w14:paraId="0F73BBB0" w14:textId="7986488B" w:rsidR="306A9170" w:rsidRDefault="306A9170">
      <w:pPr>
        <w:pStyle w:val="Tekstopmerking"/>
      </w:pPr>
      <w:r>
        <w:t>CloudCompare, usBIM, een IF-Viewer, FreeCAD, GoogleMaps,......</w:t>
      </w:r>
    </w:p>
    <w:p w14:paraId="0DE1B642" w14:textId="43AFB7A3" w:rsidR="306A9170" w:rsidRDefault="306A9170">
      <w:pPr>
        <w:pStyle w:val="Tekstopmerking"/>
      </w:pPr>
    </w:p>
    <w:p w14:paraId="30085F1C" w14:textId="59FB11C7" w:rsidR="306A9170" w:rsidRDefault="306A9170">
      <w:pPr>
        <w:pStyle w:val="Tekstopmerking"/>
      </w:pPr>
      <w:r>
        <w:t>Is er een viewer die puntenwolk en BIM in één view bekijkt????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C5E7EF" w15:done="0"/>
  <w15:commentEx w15:paraId="43412E6F" w15:done="0"/>
  <w15:commentEx w15:paraId="24DDE6A7" w15:done="0"/>
  <w15:commentEx w15:paraId="452AD81F" w15:done="0"/>
  <w15:commentEx w15:paraId="021B2F23" w15:done="0"/>
  <w15:commentEx w15:paraId="4CA67AB0" w15:done="0"/>
  <w15:commentEx w15:paraId="39D6F6A4" w15:done="0"/>
  <w15:commentEx w15:paraId="30085F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DEC9274" w16cex:dateUtc="2022-01-24T10:35:00Z"/>
  <w16cex:commentExtensible w16cex:durableId="75466D09" w16cex:dateUtc="2022-01-24T10:35:00Z"/>
  <w16cex:commentExtensible w16cex:durableId="25991257" w16cex:dateUtc="2022-01-24T10:56:00Z"/>
  <w16cex:commentExtensible w16cex:durableId="5A1595A3" w16cex:dateUtc="2022-01-24T10:37:00Z"/>
  <w16cex:commentExtensible w16cex:durableId="7A184294" w16cex:dateUtc="2022-01-24T10:47:00Z"/>
  <w16cex:commentExtensible w16cex:durableId="17637D6E" w16cex:dateUtc="2022-01-24T10:43:00Z"/>
  <w16cex:commentExtensible w16cex:durableId="66DA4040" w16cex:dateUtc="2022-01-24T10:59:00Z"/>
  <w16cex:commentExtensible w16cex:durableId="10399432" w16cex:dateUtc="2022-01-24T11: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C5E7EF" w16cid:durableId="1DEC9274"/>
  <w16cid:commentId w16cid:paraId="43412E6F" w16cid:durableId="75466D09"/>
  <w16cid:commentId w16cid:paraId="24DDE6A7" w16cid:durableId="25991257"/>
  <w16cid:commentId w16cid:paraId="452AD81F" w16cid:durableId="5A1595A3"/>
  <w16cid:commentId w16cid:paraId="021B2F23" w16cid:durableId="7A184294"/>
  <w16cid:commentId w16cid:paraId="4CA67AB0" w16cid:durableId="17637D6E"/>
  <w16cid:commentId w16cid:paraId="39D6F6A4" w16cid:durableId="66DA4040"/>
  <w16cid:commentId w16cid:paraId="30085F1C" w16cid:durableId="103994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26A15" w14:textId="77777777" w:rsidR="001D5244" w:rsidRDefault="001D5244" w:rsidP="0068333A">
      <w:pPr>
        <w:spacing w:after="0" w:line="240" w:lineRule="auto"/>
      </w:pPr>
      <w:r>
        <w:separator/>
      </w:r>
    </w:p>
  </w:endnote>
  <w:endnote w:type="continuationSeparator" w:id="0">
    <w:p w14:paraId="5FA89058" w14:textId="77777777" w:rsidR="001D5244" w:rsidRDefault="001D5244" w:rsidP="0068333A">
      <w:pPr>
        <w:spacing w:after="0" w:line="240" w:lineRule="auto"/>
      </w:pPr>
      <w:r>
        <w:continuationSeparator/>
      </w:r>
    </w:p>
  </w:endnote>
  <w:endnote w:type="continuationNotice" w:id="1">
    <w:p w14:paraId="4ED6C96A" w14:textId="77777777" w:rsidR="001D5244" w:rsidRDefault="001D52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FDAF" w14:textId="2BC508B3" w:rsidR="003927DB" w:rsidRPr="0056547E" w:rsidRDefault="003927DB" w:rsidP="0068333A">
    <w:pPr>
      <w:pStyle w:val="Voettekst"/>
      <w:rPr>
        <w:highlight w:val="yellow"/>
      </w:rPr>
    </w:pPr>
    <w:r>
      <w:fldChar w:fldCharType="begin"/>
    </w:r>
    <w:r>
      <w:instrText xml:space="preserve"> STYLEREF  "Confidentiality Type" </w:instrText>
    </w:r>
    <w:r>
      <w:fldChar w:fldCharType="separate"/>
    </w:r>
    <w:r>
      <w:rPr>
        <w:noProof/>
      </w:rPr>
      <w:t>Confidential</w:t>
    </w:r>
    <w:r>
      <w:rPr>
        <w:noProof/>
      </w:rPr>
      <w:fldChar w:fldCharType="end"/>
    </w:r>
  </w:p>
  <w:p w14:paraId="5BF8D9B8" w14:textId="2681B3EE" w:rsidR="003927DB" w:rsidRPr="00BA6550" w:rsidRDefault="003927DB" w:rsidP="00BA6550">
    <w:pPr>
      <w:pStyle w:val="Voettekst"/>
    </w:pPr>
    <w:r w:rsidRPr="00DB79FE">
      <w:t xml:space="preserve">© </w:t>
    </w:r>
    <w:sdt>
      <w:sdtPr>
        <w:alias w:val="Submission Year"/>
        <w:tag w:val=""/>
        <w:id w:val="-1195387852"/>
        <w:placeholder>
          <w:docPart w:val="79799EC20EDF4CFFB8C4414DB0EDE4A2"/>
        </w:placeholder>
        <w:dataBinding w:prefixMappings="xmlns:ns0='http://schemas.microsoft.com/office/2006/coverPageProps' " w:xpath="/ns0:CoverPageProperties[1]/ns0:PublishDate[1]" w:storeItemID="{55AF091B-3C7A-41E3-B477-F2FDAA23CFDA}"/>
        <w:date w:fullDate="2022-01-18T00:00:00Z">
          <w:dateFormat w:val="yyyy"/>
          <w:lid w:val="en-CA"/>
          <w:storeMappedDataAs w:val="dateTime"/>
          <w:calendar w:val="gregorian"/>
        </w:date>
      </w:sdtPr>
      <w:sdtEndPr/>
      <w:sdtContent>
        <w:r>
          <w:rPr>
            <w:lang w:val="en-CA"/>
          </w:rPr>
          <w:t>2022</w:t>
        </w:r>
      </w:sdtContent>
    </w:sdt>
    <w:r w:rsidRPr="00DB79FE">
      <w:t xml:space="preserve"> CGI Inc.</w:t>
    </w:r>
    <w:r w:rsidRPr="00BA6550">
      <w:ptab w:relativeTo="margin" w:alignment="right" w:leader="none"/>
    </w:r>
    <w:r w:rsidRPr="00BA6550">
      <w:fldChar w:fldCharType="begin"/>
    </w:r>
    <w:r w:rsidRPr="00BA6550">
      <w:instrText xml:space="preserve"> PAGE   \* MERGEFORMAT </w:instrText>
    </w:r>
    <w:r w:rsidRPr="00BA6550">
      <w:fldChar w:fldCharType="separate"/>
    </w:r>
    <w:r>
      <w:rPr>
        <w:noProof/>
      </w:rPr>
      <w:t>ii</w:t>
    </w:r>
    <w:r w:rsidRPr="00BA6550">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D726C" w14:textId="77777777" w:rsidR="003927DB" w:rsidRPr="00427DA0" w:rsidRDefault="003927DB" w:rsidP="00BA6550">
    <w:pPr>
      <w:pStyle w:val="Voettekst"/>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869D8" w14:textId="77777777" w:rsidR="001D5244" w:rsidRDefault="001D5244" w:rsidP="0068333A">
      <w:pPr>
        <w:spacing w:after="0" w:line="240" w:lineRule="auto"/>
      </w:pPr>
      <w:r>
        <w:separator/>
      </w:r>
    </w:p>
  </w:footnote>
  <w:footnote w:type="continuationSeparator" w:id="0">
    <w:p w14:paraId="52A924A4" w14:textId="77777777" w:rsidR="001D5244" w:rsidRDefault="001D5244" w:rsidP="0068333A">
      <w:pPr>
        <w:spacing w:after="0" w:line="240" w:lineRule="auto"/>
      </w:pPr>
      <w:r>
        <w:continuationSeparator/>
      </w:r>
    </w:p>
  </w:footnote>
  <w:footnote w:type="continuationNotice" w:id="1">
    <w:p w14:paraId="283C17EF" w14:textId="77777777" w:rsidR="001D5244" w:rsidRDefault="001D5244">
      <w:pPr>
        <w:spacing w:after="0" w:line="240" w:lineRule="auto"/>
      </w:pPr>
    </w:p>
  </w:footnote>
  <w:footnote w:id="2">
    <w:p w14:paraId="1979362F" w14:textId="77777777" w:rsidR="003927DB" w:rsidRPr="006455A4" w:rsidRDefault="003927DB" w:rsidP="00672109">
      <w:pPr>
        <w:pStyle w:val="Voetnoottekst"/>
        <w:rPr>
          <w:lang w:val="nl-NL"/>
        </w:rPr>
      </w:pPr>
      <w:r>
        <w:rPr>
          <w:rStyle w:val="Voetnootmarkering"/>
        </w:rPr>
        <w:footnoteRef/>
      </w:r>
      <w:r w:rsidRPr="00193C42">
        <w:rPr>
          <w:lang w:val="nl-NL"/>
        </w:rPr>
        <w:t xml:space="preserve"> </w:t>
      </w:r>
      <w:hyperlink r:id="rId1" w:history="1">
        <w:r w:rsidRPr="0040233B">
          <w:rPr>
            <w:rStyle w:val="Hyperlink"/>
            <w:rFonts w:ascii="Arial" w:eastAsia="Arial" w:hAnsi="Arial" w:cs="Arial"/>
            <w:lang w:val="nl-NL"/>
          </w:rPr>
          <w:t>https://www.cloudcompare.org/doc/wiki/index.php?title=FILE_I/O</w:t>
        </w:r>
      </w:hyperlink>
    </w:p>
  </w:footnote>
  <w:footnote w:id="3">
    <w:p w14:paraId="6902B5DE" w14:textId="6D8D87CA" w:rsidR="003927DB" w:rsidRPr="00971EF8" w:rsidRDefault="003927DB">
      <w:pPr>
        <w:pStyle w:val="Voetnoottekst"/>
        <w:rPr>
          <w:lang w:val="nl-NL"/>
        </w:rPr>
      </w:pPr>
      <w:r>
        <w:rPr>
          <w:rStyle w:val="Voetnootmarkering"/>
        </w:rPr>
        <w:footnoteRef/>
      </w:r>
      <w:r w:rsidRPr="00971EF8">
        <w:rPr>
          <w:lang w:val="nl-NL"/>
        </w:rPr>
        <w:t xml:space="preserve"> </w:t>
      </w:r>
      <w:hyperlink r:id="rId2" w:history="1">
        <w:r w:rsidRPr="000752B8">
          <w:rPr>
            <w:rStyle w:val="Hyperlink"/>
            <w:lang w:val="nl-NL"/>
          </w:rPr>
          <w:t>http://20.101.41.248:8081/swagger/index.html</w:t>
        </w:r>
      </w:hyperlink>
      <w:r>
        <w:rPr>
          <w:lang w:val="nl-NL"/>
        </w:rPr>
        <w:t xml:space="preserve"> </w:t>
      </w:r>
    </w:p>
  </w:footnote>
  <w:footnote w:id="4">
    <w:p w14:paraId="39980484" w14:textId="77777777" w:rsidR="003927DB" w:rsidRPr="0016338B" w:rsidRDefault="003927DB" w:rsidP="00595D19">
      <w:pPr>
        <w:pStyle w:val="Voetnoottekst"/>
        <w:rPr>
          <w:lang w:val="nl-NL"/>
        </w:rPr>
      </w:pPr>
      <w:r>
        <w:rPr>
          <w:rStyle w:val="Voetnootmarkering"/>
        </w:rPr>
        <w:footnoteRef/>
      </w:r>
      <w:r w:rsidRPr="0016338B">
        <w:rPr>
          <w:lang w:val="nl-NL"/>
        </w:rPr>
        <w:t xml:space="preserve"> </w:t>
      </w:r>
      <w:hyperlink r:id="rId3" w:history="1">
        <w:r w:rsidRPr="0087222E">
          <w:rPr>
            <w:rStyle w:val="Hyperlink"/>
            <w:lang w:val="nl-NL"/>
          </w:rPr>
          <w:t>http://ifcopenshell.org/ifcconvert</w:t>
        </w:r>
      </w:hyperlink>
      <w:r>
        <w:rPr>
          <w:rStyle w:val="Hyperlink"/>
          <w:lang w:val="nl-NL"/>
        </w:rPr>
        <w:t xml:space="preserve"> </w:t>
      </w:r>
    </w:p>
  </w:footnote>
  <w:footnote w:id="5">
    <w:p w14:paraId="56728854" w14:textId="15FB4132" w:rsidR="003927DB" w:rsidRPr="00B1243E" w:rsidRDefault="003927DB">
      <w:pPr>
        <w:pStyle w:val="Voetnoottekst"/>
        <w:rPr>
          <w:lang w:val="nl-NL"/>
        </w:rPr>
      </w:pPr>
      <w:r>
        <w:rPr>
          <w:rStyle w:val="Voetnootmarkering"/>
        </w:rPr>
        <w:footnoteRef/>
      </w:r>
      <w:r w:rsidRPr="00B1243E">
        <w:rPr>
          <w:lang w:val="nl-NL"/>
        </w:rPr>
        <w:t xml:space="preserve"> </w:t>
      </w:r>
      <w:hyperlink r:id="rId4" w:history="1">
        <w:r w:rsidRPr="000B7220">
          <w:rPr>
            <w:rStyle w:val="Hyperlink"/>
            <w:lang w:val="nl-NL"/>
          </w:rPr>
          <w:t>https://laspy.readthedocs.io/en/latest/</w:t>
        </w:r>
      </w:hyperlink>
      <w:r>
        <w:rPr>
          <w:lang w:val="nl-NL"/>
        </w:rPr>
        <w:t xml:space="preserve"> </w:t>
      </w:r>
    </w:p>
  </w:footnote>
  <w:footnote w:id="6">
    <w:p w14:paraId="17F20A42" w14:textId="77777777" w:rsidR="003927DB" w:rsidRPr="004B58D4" w:rsidRDefault="003927DB" w:rsidP="00595D19">
      <w:pPr>
        <w:pStyle w:val="Voetnoottekst"/>
        <w:rPr>
          <w:lang w:val="nl-NL"/>
        </w:rPr>
      </w:pPr>
      <w:r>
        <w:rPr>
          <w:rStyle w:val="Voetnootmarkering"/>
        </w:rPr>
        <w:footnoteRef/>
      </w:r>
      <w:r w:rsidRPr="004B58D4">
        <w:rPr>
          <w:lang w:val="nl-NL"/>
        </w:rPr>
        <w:t xml:space="preserve"> </w:t>
      </w:r>
      <w:hyperlink r:id="rId5" w:history="1">
        <w:r w:rsidRPr="00751480">
          <w:rPr>
            <w:rStyle w:val="Hyperlink"/>
            <w:lang w:val="nl-NL"/>
          </w:rPr>
          <w:t>https://www.cloudcompare.org/doc/wiki/index.php?title=Crop</w:t>
        </w:r>
      </w:hyperlink>
      <w:r>
        <w:rPr>
          <w:lang w:val="nl-NL"/>
        </w:rPr>
        <w:t xml:space="preserve"> </w:t>
      </w:r>
    </w:p>
  </w:footnote>
  <w:footnote w:id="7">
    <w:p w14:paraId="3278FDD0" w14:textId="45C9EDF3" w:rsidR="003927DB" w:rsidRPr="0016338B" w:rsidRDefault="003927DB">
      <w:pPr>
        <w:pStyle w:val="Voetnoottekst"/>
        <w:rPr>
          <w:lang w:val="nl-NL"/>
        </w:rPr>
      </w:pPr>
      <w:r>
        <w:rPr>
          <w:rStyle w:val="Voetnootmarkering"/>
        </w:rPr>
        <w:footnoteRef/>
      </w:r>
      <w:r w:rsidRPr="0016338B">
        <w:rPr>
          <w:lang w:val="nl-NL"/>
        </w:rPr>
        <w:t xml:space="preserve"> </w:t>
      </w:r>
      <w:hyperlink r:id="rId6" w:history="1">
        <w:r w:rsidRPr="00751480">
          <w:rPr>
            <w:rStyle w:val="Hyperlink"/>
            <w:lang w:val="nl-NL"/>
          </w:rPr>
          <w:t>https://www.cloudcompare.org/doc/wiki/index.php?title=Cloud-to-Mesh_Distance</w:t>
        </w:r>
      </w:hyperlink>
      <w:r>
        <w:rPr>
          <w:lang w:val="nl-NL"/>
        </w:rPr>
        <w:t xml:space="preserve"> </w:t>
      </w:r>
    </w:p>
  </w:footnote>
  <w:footnote w:id="8">
    <w:p w14:paraId="74A1868D" w14:textId="18B4EEC2" w:rsidR="003927DB" w:rsidRPr="0051006C" w:rsidRDefault="003927DB">
      <w:pPr>
        <w:pStyle w:val="Voetnoottekst"/>
        <w:rPr>
          <w:lang w:val="nl-NL"/>
        </w:rPr>
      </w:pPr>
      <w:r>
        <w:rPr>
          <w:rStyle w:val="Voetnootmarkering"/>
        </w:rPr>
        <w:footnoteRef/>
      </w:r>
      <w:r w:rsidRPr="0051006C">
        <w:rPr>
          <w:lang w:val="nl-NL"/>
        </w:rPr>
        <w:t xml:space="preserve"> </w:t>
      </w:r>
      <w:hyperlink r:id="rId7" w:anchor="Plane-segmentation" w:history="1">
        <w:r w:rsidRPr="00751480">
          <w:rPr>
            <w:rStyle w:val="Hyperlink"/>
            <w:lang w:val="nl-NL"/>
          </w:rPr>
          <w:t>http://www.open3d.org/docs/latest/tutorial/Basic/pointcloud.html#Plane-segmentation</w:t>
        </w:r>
      </w:hyperlink>
    </w:p>
  </w:footnote>
  <w:footnote w:id="9">
    <w:p w14:paraId="2E629EE5" w14:textId="6C72624E" w:rsidR="003927DB" w:rsidRPr="0051006C" w:rsidRDefault="003927DB">
      <w:pPr>
        <w:pStyle w:val="Voetnoottekst"/>
        <w:rPr>
          <w:lang w:val="nl-NL"/>
        </w:rPr>
      </w:pPr>
      <w:r>
        <w:rPr>
          <w:rStyle w:val="Voetnootmarkering"/>
        </w:rPr>
        <w:footnoteRef/>
      </w:r>
      <w:r w:rsidRPr="0051006C">
        <w:rPr>
          <w:lang w:val="nl-NL"/>
        </w:rPr>
        <w:t xml:space="preserve"> </w:t>
      </w:r>
      <w:hyperlink r:id="rId8" w:anchor="DBSCAN-clustering" w:history="1">
        <w:r w:rsidRPr="00751480">
          <w:rPr>
            <w:rStyle w:val="Hyperlink"/>
            <w:lang w:val="nl-NL"/>
          </w:rPr>
          <w:t>http://www.open3d.org/docs/latest/tutorial/Basic/pointcloud.html#DBSCAN-clustering</w:t>
        </w:r>
      </w:hyperlink>
    </w:p>
  </w:footnote>
  <w:footnote w:id="10">
    <w:p w14:paraId="75ABB489" w14:textId="2E864855" w:rsidR="003927DB" w:rsidRPr="00776C57" w:rsidRDefault="003927DB">
      <w:pPr>
        <w:pStyle w:val="Voetnoottekst"/>
        <w:rPr>
          <w:lang w:val="nl-NL"/>
        </w:rPr>
      </w:pPr>
      <w:r>
        <w:rPr>
          <w:rStyle w:val="Voetnootmarkering"/>
        </w:rPr>
        <w:footnoteRef/>
      </w:r>
      <w:r w:rsidRPr="00776C57">
        <w:rPr>
          <w:lang w:val="nl-NL"/>
        </w:rPr>
        <w:t xml:space="preserve"> </w:t>
      </w:r>
      <w:hyperlink r:id="rId9" w:anchor="Convex-hull" w:history="1">
        <w:r w:rsidRPr="000752B8">
          <w:rPr>
            <w:rStyle w:val="Hyperlink"/>
            <w:lang w:val="nl-NL"/>
          </w:rPr>
          <w:t>http://www.open3d.org/docs/latest/tutorial/Basic/pointcloud.html#Convex-hull</w:t>
        </w:r>
      </w:hyperlink>
      <w:r>
        <w:rPr>
          <w:lang w:val="nl-NL"/>
        </w:rPr>
        <w:t xml:space="preserve"> </w:t>
      </w:r>
    </w:p>
  </w:footnote>
  <w:footnote w:id="11">
    <w:p w14:paraId="787DBC95" w14:textId="4DAB9C0D" w:rsidR="003927DB" w:rsidRPr="0093724F" w:rsidRDefault="003927DB" w:rsidP="0093724F">
      <w:pPr>
        <w:pStyle w:val="Voetnoottekst"/>
        <w:rPr>
          <w:lang w:val="nl-NL"/>
        </w:rPr>
      </w:pPr>
      <w:r>
        <w:rPr>
          <w:rStyle w:val="Voetnootmarkering"/>
        </w:rPr>
        <w:footnoteRef/>
      </w:r>
      <w:r w:rsidRPr="0051006C">
        <w:rPr>
          <w:lang w:val="nl-NL"/>
        </w:rPr>
        <w:t xml:space="preserve"> </w:t>
      </w:r>
      <w:hyperlink r:id="rId10" w:history="1">
        <w:r w:rsidRPr="0093724F">
          <w:rPr>
            <w:rStyle w:val="Hyperlink"/>
            <w:lang w:val="nl-NL"/>
          </w:rPr>
          <w:t>https://www.freecadweb.org/</w:t>
        </w:r>
      </w:hyperlink>
      <w:r>
        <w:rPr>
          <w:lang w:val="nl-NL"/>
        </w:rPr>
        <w:t xml:space="preserve"> </w:t>
      </w:r>
    </w:p>
  </w:footnote>
  <w:footnote w:id="12">
    <w:p w14:paraId="4363557C" w14:textId="62E8CA7C" w:rsidR="003927DB" w:rsidRPr="00EC4D81" w:rsidRDefault="003927DB">
      <w:pPr>
        <w:pStyle w:val="Voetnoottekst"/>
        <w:rPr>
          <w:lang w:val="nl-NL"/>
        </w:rPr>
      </w:pPr>
      <w:r>
        <w:rPr>
          <w:rStyle w:val="Voetnootmarkering"/>
        </w:rPr>
        <w:footnoteRef/>
      </w:r>
      <w:r w:rsidRPr="00EC4D81">
        <w:rPr>
          <w:lang w:val="nl-NL"/>
        </w:rPr>
        <w:t xml:space="preserve"> </w:t>
      </w:r>
      <w:hyperlink r:id="rId11" w:history="1">
        <w:r w:rsidRPr="00AF27D6">
          <w:rPr>
            <w:rStyle w:val="Hyperlink"/>
            <w:lang w:val="nl-NL"/>
          </w:rPr>
          <w:t>https://www.accasoftware.com/en/bim-management-system</w:t>
        </w:r>
      </w:hyperlink>
      <w:r>
        <w:rPr>
          <w:lang w:val="nl-NL"/>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3D06E" w14:textId="207B815C" w:rsidR="003927DB" w:rsidRDefault="003927DB">
    <w:pPr>
      <w:pStyle w:val="Koptekst"/>
    </w:pPr>
    <w:r>
      <w:rPr>
        <w:noProof/>
        <w:lang w:val="nl-NL" w:eastAsia="nl-NL"/>
      </w:rPr>
      <w:drawing>
        <wp:anchor distT="0" distB="0" distL="114300" distR="114300" simplePos="0" relativeHeight="251658240" behindDoc="1" locked="1" layoutInCell="1" allowOverlap="1" wp14:anchorId="3D1E77CB" wp14:editId="15EC0674">
          <wp:simplePos x="0" y="0"/>
          <wp:positionH relativeFrom="margin">
            <wp:posOffset>5680710</wp:posOffset>
          </wp:positionH>
          <wp:positionV relativeFrom="margin">
            <wp:posOffset>-410845</wp:posOffset>
          </wp:positionV>
          <wp:extent cx="548640" cy="255270"/>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8640" cy="255270"/>
                  </a:xfrm>
                  <a:prstGeom prst="rect">
                    <a:avLst/>
                  </a:prstGeom>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72Q2PSOzJVbL2G" id="sODv1CdT"/>
    <int:WordHash hashCode="58Toto9X+Ep104" id="XfXhuTw1"/>
    <int:ParagraphRange paragraphId="32804316" textId="1346227897" start="87" length="2" invalidationStart="87" invalidationLength="2" id="tz8B6zyS"/>
    <int:ParagraphRange paragraphId="124470448" textId="258353025" start="440" length="7" invalidationStart="440" invalidationLength="7" id="xhYOaskO"/>
    <int:ParagraphRange paragraphId="1673506982" textId="1170144176" start="362" length="6" invalidationStart="362" invalidationLength="6" id="rtQ9HTQy"/>
    <int:ParagraphRange paragraphId="618235513" textId="1254774245" start="67" length="11" invalidationStart="67" invalidationLength="11" id="Z3rxzisx"/>
    <int:ParagraphRange paragraphId="39350254" textId="1892346626" start="477" length="8" invalidationStart="477" invalidationLength="8" id="8rPXDo6e"/>
    <int:ParagraphRange paragraphId="39350254" textId="1267363699" start="752" length="4" invalidationStart="752" invalidationLength="4" id="95037ELN"/>
    <int:ParagraphRange paragraphId="1231248145" textId="206310383" start="173" length="4" invalidationStart="173" invalidationLength="4" id="TmcaBMNx"/>
    <int:ParagraphRange paragraphId="891467533" textId="786164738" start="447" length="6" invalidationStart="447" invalidationLength="6" id="KsLHUX8u"/>
    <int:ParagraphRange paragraphId="1474025214" textId="482957727" start="49" length="2" invalidationStart="49" invalidationLength="2" id="tZw9xKaG"/>
    <int:ParagraphRange paragraphId="670392155" textId="348679834" start="18" length="17" invalidationStart="18" invalidationLength="17" id="50ewE6dd"/>
    <int:ParagraphRange paragraphId="1474025214" textId="1669876917" start="49" length="2" invalidationStart="49" invalidationLength="2" id="za4KUpXj"/>
    <int:ParagraphRange paragraphId="1893772195" textId="2016298223" start="14" length="17" invalidationStart="14" invalidationLength="17" id="01wxBnI4"/>
    <int:ParagraphRange paragraphId="850898437" textId="1058993087" start="12" length="2" invalidationStart="12" invalidationLength="2" id="vdoXHRze"/>
    <int:ParagraphRange paragraphId="1781786815" textId="897418091" start="412" length="2" invalidationStart="412" invalidationLength="2" id="BW987PMt"/>
    <int:ParagraphRange paragraphId="1326116682" textId="817591512" start="45" length="13" invalidationStart="45" invalidationLength="13" id="CbZWQ4Xk"/>
    <int:ParagraphRange paragraphId="2090431650" textId="1387934481" start="186" length="2" invalidationStart="186" invalidationLength="2" id="iaxrKyx9"/>
    <int:ParagraphRange paragraphId="1303674843" textId="32587011" start="418" length="2" invalidationStart="418" invalidationLength="2" id="BIn41hKu"/>
    <int:ParagraphRange paragraphId="892989360" textId="857789165" start="11" length="17" invalidationStart="11" invalidationLength="17" id="Wf0EBSPF"/>
    <int:ParagraphRange paragraphId="502081152" textId="2077708041" start="155" length="5" invalidationStart="155" invalidationLength="5" id="vdRcteEo"/>
    <int:ParagraphRange paragraphId="142044282" textId="1313218031" start="0" length="13" invalidationStart="0" invalidationLength="13" id="GrI45BEz"/>
    <int:ParagraphRange paragraphId="1939388926" textId="1181625764" start="40" length="8" invalidationStart="40" invalidationLength="8" id="2R1uBwJV"/>
    <int:ParagraphRange paragraphId="856290820" textId="2060894406" start="0" length="17" invalidationStart="0" invalidationLength="17" id="netTiUTR"/>
    <int:ParagraphRange paragraphId="1337192530" textId="1476680231" start="16" length="17" invalidationStart="16" invalidationLength="17" id="J94Lvl02"/>
    <int:ParagraphRange paragraphId="1255863131" textId="1295609319" start="19" length="17" invalidationStart="19" invalidationLength="17" id="2x7pcCf6"/>
    <int:ParagraphRange paragraphId="1100746200" textId="1593619728" start="22" length="17" invalidationStart="22" invalidationLength="17" id="PiTjWicx"/>
    <int:ParagraphRange paragraphId="532353143" textId="861566535" start="32" length="17" invalidationStart="32" invalidationLength="17" id="90xUUwSa"/>
    <int:ParagraphRange paragraphId="502081152" textId="1931053757" start="155" length="5" invalidationStart="155" invalidationLength="5" id="I34hO6Fv"/>
    <int:WordHash hashCode="oqNk59UPww6/PB" id="NnScpH9C"/>
    <int:WordHash hashCode="BEiaEruqauv/th" id="5KodpTUP"/>
    <int:WordHash hashCode="ivBA7bE2eL1YNk" id="GHLy4Kmm"/>
    <int:WordHash hashCode="CI4psKsAeVYN6l" id="2k8WiDKu"/>
    <int:WordHash hashCode="oDOlKLYD/tRvhh" id="uKXp95Sp"/>
    <int:WordHash hashCode="BQK12Ok8TBkeEx" id="1d6LMqmU"/>
    <int:WordHash hashCode="EosDkc9k6R6Xyv" id="7Y0XwJgB"/>
    <int:WordHash hashCode="Q3Sq7iR/sjfObJ" id="l25VpzN1"/>
    <int:WordHash hashCode="YGuJrLu4+H5MDi" id="pQ37iMKM"/>
    <int:WordHash hashCode="MT3rr8KujZmL49" id="MXl5Oyeo"/>
    <int:WordHash hashCode="irXL4p/4oXnC5a" id="lR2fUbg6"/>
    <int:WordHash hashCode="kGENBwtjW8dUth" id="19Bh8aTB"/>
    <int:WordHash hashCode="9Ea/nnCBYJk5og" id="Y0DBQBv4"/>
    <int:WordHash hashCode="Uh9rPEK/3PizYv" id="CcL1TJfK"/>
    <int:WordHash hashCode="E+HdlHZSw9cGHb" id="ORGlXYV5"/>
    <int:WordHash hashCode="NhIP4wG9eO54G7" id="9CVyXjRe"/>
    <int:WordHash hashCode="h+k8Nhnxuquuzr" id="S6gzAAKC"/>
    <int:WordHash hashCode="BO5CX/3hcwp/2Q" id="AD4W1ib8"/>
    <int:WordHash hashCode="lb52AmHysP8m8A" id="YqIW1xs7"/>
    <int:WordHash hashCode="B3qQg1X8IAs7mq" id="tTa6YIXz"/>
    <int:WordHash hashCode="gHVK+Rv7bRBzWF" id="sfGiGJDk"/>
    <int:WordHash hashCode="qPGF9Lz1ya22ch" id="oTm2rScj"/>
    <int:WordHash hashCode="A3MygJ8iXtR1Go" id="RXipFrH4"/>
    <int:WordHash hashCode="sGR9/nLsu0qCIB" id="LTdF5pns"/>
    <int:WordHash hashCode="3jGvWNrQEQ2VL6" id="vtIp3ucK"/>
    <int:WordHash hashCode="tP1Qmqzy+M1Oaq" id="8MNE6FlY"/>
    <int:WordHash hashCode="Mby/wancFhX4hc" id="leMLPzL6"/>
    <int:WordHash hashCode="fLbvuYullyqbUJ" id="GBHl6Yqd"/>
    <int:WordHash hashCode="g5W1BVJsfCc4ra" id="9NKNbnj7"/>
    <int:WordHash hashCode="/kFZU+7KGcLKBJ" id="z2occsBg"/>
    <int:WordHash hashCode="Utp4RuOW/zjNZy" id="SblYGfV3"/>
    <int:WordHash hashCode="ftP+1mY2BCi5qN" id="goUqMjrp"/>
    <int:WordHash hashCode="znx/9iaA3id/zK" id="VnHfHUdS"/>
    <int:WordHash hashCode="jF7xxbQ921LExe" id="9EwpvGMp"/>
    <int:WordHash hashCode="6NUQBnRxSTx3yI" id="CJdOW9Cm"/>
    <int:WordHash hashCode="8uGP/BfiWVNitU" id="xCS3Ktu8"/>
    <int:WordHash hashCode="iVHkNlDG5Uwb1M" id="wWmTYGou"/>
    <int:WordHash hashCode="rcH1yHB/fXq6Oq" id="VvSWQq1u"/>
    <int:WordHash hashCode="EECCwO/PYsoOFC" id="qOMk586j"/>
    <int:WordHash hashCode="1tLwv2U+VVduDs" id="OZOaMzRv"/>
    <int:WordHash hashCode="aRp3zSGjGxsURT" id="I0xmFzpJ"/>
    <int:WordHash hashCode="+uawdAYNuEpP5N" id="TrqDiBvQ"/>
    <int:WordHash hashCode="ByNagDDVqIr2pq" id="Uc2hbMl9"/>
    <int:WordHash hashCode="v0IQbcMxC2b6pV" id="u6OYvy7u"/>
    <int:WordHash hashCode="0OTwhJUCNMQojH" id="7vG9gVYz"/>
    <int:WordHash hashCode="LqA5JhFpT5bFtX" id="0LVdORfZ"/>
    <int:WordHash hashCode="wfItYCZTSIQ8VI" id="IsqwucSV"/>
    <int:WordHash hashCode="fNNgYo24ypA78S" id="yaZAR9xC"/>
    <int:WordHash hashCode="tZGQcwOnO9Nw1C" id="aFubb2LW"/>
    <int:WordHash hashCode="YO14Eq/CS1Fjg3" id="BbuO2SJc"/>
    <int:WordHash hashCode="15Zz2uk8PclcIi" id="o36ST0cK"/>
    <int:WordHash hashCode="3oLhbh5WnCkqqb" id="2aXVE2d2"/>
    <int:WordHash hashCode="AGsy/fu9AuX/Gc" id="gJAUnoEB"/>
    <int:WordHash hashCode="hTBDZ+uXtI9O9r" id="eNWThFhO"/>
    <int:WordHash hashCode="HiN8Pn5haTHiYM" id="e9vIBFeY"/>
    <int:WordHash hashCode="LoabkECM+H06LC" id="MyGdtgEL"/>
    <int:WordHash hashCode="t9BFztioGcs5SP" id="i63ykZ8C"/>
    <int:WordHash hashCode="rStuCaXD1IxiW1" id="Aji8uqzw"/>
    <int:WordHash hashCode="7nGsRhL+2FjjhC" id="DbqGwNJx"/>
    <int:WordHash hashCode="rBZX28zcRZ/uN+" id="cYbNwHwx"/>
    <int:WordHash hashCode="jjir1zyN2jADq9" id="xf8T9Irk"/>
    <int:WordHash hashCode="KSE5WLd7IuEvDR" id="1lWHxLbO"/>
    <int:WordHash hashCode="IjiDlgQF1lidbN" id="9eChivzp"/>
    <int:WordHash hashCode="0ESehgd0SYQ3d9" id="5kEUdtcq"/>
    <int:WordHash hashCode="2OioG/qvHRldCP" id="sWNgYtt9"/>
    <int:WordHash hashCode="tKCKsxJcMle3nT" id="oTPm7L1z"/>
    <int:WordHash hashCode="cX9pncyATn+jfu" id="dcgJzzBN"/>
    <int:WordHash hashCode="U6xh5pfuOpi1tL" id="fAQV12s0"/>
    <int:WordHash hashCode="riHGSof2uwuOFu" id="YUcYUaAV"/>
    <int:WordHash hashCode="nYjzzBdvUwkOn9" id="oHE7aPab"/>
    <int:WordHash hashCode="AqthD0JFLXBrow" id="Dx4N9Oh7"/>
    <int:WordHash hashCode="/zT5IVxgtesvzz" id="MXUvMB3F"/>
    <int:WordHash hashCode="YLhJV/c4wtzFTj" id="O4Uj2YET"/>
    <int:WordHash hashCode="RtcJybuBNCrkH2" id="TrlgClyQ"/>
    <int:WordHash hashCode="0SyHIPbTkHNJo1" id="eRCQJ3RM"/>
    <int:WordHash hashCode="er4/QjOBG3Z+6e" id="A3qcFQzA"/>
    <int:WordHash hashCode="5IxbWyrCGl+4IX" id="Qv1FeSbm"/>
    <int:WordHash hashCode="yTUapQ1JRxndko" id="RIfJ9whx"/>
    <int:WordHash hashCode="+5RF8vyaMvvQce" id="wxchT0Yg"/>
  </int:Manifest>
  <int:Observations>
    <int:Content id="sODv1CdT">
      <int:Rejection type="LegacyProofing"/>
    </int:Content>
    <int:Content id="XfXhuTw1">
      <int:Rejection type="LegacyProofing"/>
    </int:Content>
    <int:Content id="tz8B6zyS">
      <int:Rejection type="LegacyProofing"/>
    </int:Content>
    <int:Content id="xhYOaskO">
      <int:Rejection type="LegacyProofing"/>
    </int:Content>
    <int:Content id="rtQ9HTQy">
      <int:Rejection type="LegacyProofing"/>
    </int:Content>
    <int:Content id="Z3rxzisx">
      <int:Rejection type="LegacyProofing"/>
    </int:Content>
    <int:Content id="8rPXDo6e">
      <int:Rejection type="LegacyProofing"/>
    </int:Content>
    <int:Content id="95037ELN">
      <int:Rejection type="LegacyProofing"/>
    </int:Content>
    <int:Content id="TmcaBMNx">
      <int:Rejection type="LegacyProofing"/>
    </int:Content>
    <int:Content id="KsLHUX8u">
      <int:Rejection type="LegacyProofing"/>
    </int:Content>
    <int:Content id="tZw9xKaG">
      <int:Rejection type="LegacyProofing"/>
    </int:Content>
    <int:Content id="50ewE6dd">
      <int:Rejection type="LegacyProofing"/>
    </int:Content>
    <int:Content id="za4KUpXj">
      <int:Rejection type="LegacyProofing"/>
    </int:Content>
    <int:Content id="01wxBnI4">
      <int:Rejection type="LegacyProofing"/>
    </int:Content>
    <int:Content id="vdoXHRze">
      <int:Rejection type="LegacyProofing"/>
    </int:Content>
    <int:Content id="BW987PMt">
      <int:Rejection type="LegacyProofing"/>
    </int:Content>
    <int:Content id="CbZWQ4Xk">
      <int:Rejection type="LegacyProofing"/>
    </int:Content>
    <int:Content id="iaxrKyx9">
      <int:Rejection type="LegacyProofing"/>
    </int:Content>
    <int:Content id="BIn41hKu">
      <int:Rejection type="LegacyProofing"/>
    </int:Content>
    <int:Content id="Wf0EBSPF">
      <int:Rejection type="LegacyProofing"/>
    </int:Content>
    <int:Content id="vdRcteEo">
      <int:Rejection type="LegacyProofing"/>
    </int:Content>
    <int:Content id="GrI45BEz">
      <int:Rejection type="LegacyProofing"/>
    </int:Content>
    <int:Content id="2R1uBwJV">
      <int:Rejection type="LegacyProofing"/>
    </int:Content>
    <int:Content id="netTiUTR">
      <int:Rejection type="LegacyProofing"/>
    </int:Content>
    <int:Content id="J94Lvl02">
      <int:Rejection type="LegacyProofing"/>
    </int:Content>
    <int:Content id="2x7pcCf6">
      <int:Rejection type="LegacyProofing"/>
    </int:Content>
    <int:Content id="PiTjWicx">
      <int:Rejection type="LegacyProofing"/>
    </int:Content>
    <int:Content id="90xUUwSa">
      <int:Rejection type="LegacyProofing"/>
    </int:Content>
    <int:Content id="I34hO6Fv">
      <int:Rejection type="LegacyProofing"/>
    </int:Content>
    <int:Content id="NnScpH9C">
      <int:Rejection type="LegacyProofing"/>
    </int:Content>
    <int:Content id="5KodpTUP">
      <int:Rejection type="LegacyProofing"/>
    </int:Content>
    <int:Content id="GHLy4Kmm">
      <int:Rejection type="LegacyProofing"/>
    </int:Content>
    <int:Content id="2k8WiDKu">
      <int:Rejection type="LegacyProofing"/>
    </int:Content>
    <int:Content id="uKXp95Sp">
      <int:Rejection type="LegacyProofing"/>
    </int:Content>
    <int:Content id="1d6LMqmU">
      <int:Rejection type="LegacyProofing"/>
    </int:Content>
    <int:Content id="7Y0XwJgB">
      <int:Rejection type="LegacyProofing"/>
    </int:Content>
    <int:Content id="l25VpzN1">
      <int:Rejection type="LegacyProofing"/>
    </int:Content>
    <int:Content id="pQ37iMKM">
      <int:Rejection type="LegacyProofing"/>
    </int:Content>
    <int:Content id="MXl5Oyeo">
      <int:Rejection type="LegacyProofing"/>
    </int:Content>
    <int:Content id="lR2fUbg6">
      <int:Rejection type="LegacyProofing"/>
    </int:Content>
    <int:Content id="19Bh8aTB">
      <int:Rejection type="LegacyProofing"/>
    </int:Content>
    <int:Content id="Y0DBQBv4">
      <int:Rejection type="LegacyProofing"/>
    </int:Content>
    <int:Content id="CcL1TJfK">
      <int:Rejection type="LegacyProofing"/>
    </int:Content>
    <int:Content id="ORGlXYV5">
      <int:Rejection type="LegacyProofing"/>
    </int:Content>
    <int:Content id="9CVyXjRe">
      <int:Rejection type="LegacyProofing"/>
    </int:Content>
    <int:Content id="S6gzAAKC">
      <int:Rejection type="LegacyProofing"/>
    </int:Content>
    <int:Content id="AD4W1ib8">
      <int:Rejection type="LegacyProofing"/>
    </int:Content>
    <int:Content id="YqIW1xs7">
      <int:Rejection type="LegacyProofing"/>
    </int:Content>
    <int:Content id="tTa6YIXz">
      <int:Rejection type="LegacyProofing"/>
    </int:Content>
    <int:Content id="sfGiGJDk">
      <int:Rejection type="LegacyProofing"/>
    </int:Content>
    <int:Content id="oTm2rScj">
      <int:Rejection type="LegacyProofing"/>
    </int:Content>
    <int:Content id="RXipFrH4">
      <int:Rejection type="LegacyProofing"/>
    </int:Content>
    <int:Content id="LTdF5pns">
      <int:Rejection type="LegacyProofing"/>
    </int:Content>
    <int:Content id="vtIp3ucK">
      <int:Rejection type="LegacyProofing"/>
    </int:Content>
    <int:Content id="8MNE6FlY">
      <int:Rejection type="LegacyProofing"/>
    </int:Content>
    <int:Content id="leMLPzL6">
      <int:Rejection type="LegacyProofing"/>
    </int:Content>
    <int:Content id="GBHl6Yqd">
      <int:Rejection type="LegacyProofing"/>
    </int:Content>
    <int:Content id="9NKNbnj7">
      <int:Rejection type="LegacyProofing"/>
    </int:Content>
    <int:Content id="z2occsBg">
      <int:Rejection type="LegacyProofing"/>
    </int:Content>
    <int:Content id="SblYGfV3">
      <int:Rejection type="LegacyProofing"/>
    </int:Content>
    <int:Content id="goUqMjrp">
      <int:Rejection type="LegacyProofing"/>
    </int:Content>
    <int:Content id="VnHfHUdS">
      <int:Rejection type="LegacyProofing"/>
    </int:Content>
    <int:Content id="9EwpvGMp">
      <int:Rejection type="LegacyProofing"/>
    </int:Content>
    <int:Content id="CJdOW9Cm">
      <int:Rejection type="LegacyProofing"/>
    </int:Content>
    <int:Content id="xCS3Ktu8">
      <int:Rejection type="LegacyProofing"/>
    </int:Content>
    <int:Content id="wWmTYGou">
      <int:Rejection type="LegacyProofing"/>
    </int:Content>
    <int:Content id="VvSWQq1u">
      <int:Rejection type="LegacyProofing"/>
    </int:Content>
    <int:Content id="qOMk586j">
      <int:Rejection type="LegacyProofing"/>
    </int:Content>
    <int:Content id="OZOaMzRv">
      <int:Rejection type="LegacyProofing"/>
    </int:Content>
    <int:Content id="I0xmFzpJ">
      <int:Rejection type="LegacyProofing"/>
    </int:Content>
    <int:Content id="TrqDiBvQ">
      <int:Rejection type="LegacyProofing"/>
    </int:Content>
    <int:Content id="Uc2hbMl9">
      <int:Rejection type="LegacyProofing"/>
    </int:Content>
    <int:Content id="u6OYvy7u">
      <int:Rejection type="LegacyProofing"/>
    </int:Content>
    <int:Content id="7vG9gVYz">
      <int:Rejection type="LegacyProofing"/>
    </int:Content>
    <int:Content id="0LVdORfZ">
      <int:Rejection type="LegacyProofing"/>
    </int:Content>
    <int:Content id="IsqwucSV">
      <int:Rejection type="LegacyProofing"/>
    </int:Content>
    <int:Content id="yaZAR9xC">
      <int:Rejection type="LegacyProofing"/>
    </int:Content>
    <int:Content id="aFubb2LW">
      <int:Rejection type="LegacyProofing"/>
    </int:Content>
    <int:Content id="BbuO2SJc">
      <int:Rejection type="LegacyProofing"/>
    </int:Content>
    <int:Content id="o36ST0cK">
      <int:Rejection type="LegacyProofing"/>
    </int:Content>
    <int:Content id="2aXVE2d2">
      <int:Rejection type="LegacyProofing"/>
    </int:Content>
    <int:Content id="gJAUnoEB">
      <int:Rejection type="LegacyProofing"/>
    </int:Content>
    <int:Content id="eNWThFhO">
      <int:Rejection type="LegacyProofing"/>
    </int:Content>
    <int:Content id="e9vIBFeY">
      <int:Rejection type="LegacyProofing"/>
    </int:Content>
    <int:Content id="MyGdtgEL">
      <int:Rejection type="LegacyProofing"/>
    </int:Content>
    <int:Content id="i63ykZ8C">
      <int:Rejection type="LegacyProofing"/>
    </int:Content>
    <int:Content id="Aji8uqzw">
      <int:Rejection type="LegacyProofing"/>
    </int:Content>
    <int:Content id="DbqGwNJx">
      <int:Rejection type="LegacyProofing"/>
    </int:Content>
    <int:Content id="cYbNwHwx">
      <int:Rejection type="LegacyProofing"/>
    </int:Content>
    <int:Content id="xf8T9Irk">
      <int:Rejection type="LegacyProofing"/>
    </int:Content>
    <int:Content id="1lWHxLbO">
      <int:Rejection type="LegacyProofing"/>
    </int:Content>
    <int:Content id="9eChivzp">
      <int:Rejection type="LegacyProofing"/>
    </int:Content>
    <int:Content id="5kEUdtcq">
      <int:Rejection type="LegacyProofing"/>
    </int:Content>
    <int:Content id="sWNgYtt9">
      <int:Rejection type="LegacyProofing"/>
    </int:Content>
    <int:Content id="oTPm7L1z">
      <int:Rejection type="LegacyProofing"/>
    </int:Content>
    <int:Content id="dcgJzzBN">
      <int:Rejection type="LegacyProofing"/>
    </int:Content>
    <int:Content id="fAQV12s0">
      <int:Rejection type="LegacyProofing"/>
    </int:Content>
    <int:Content id="YUcYUaAV">
      <int:Rejection type="LegacyProofing"/>
    </int:Content>
    <int:Content id="oHE7aPab">
      <int:Rejection type="LegacyProofing"/>
    </int:Content>
    <int:Content id="Dx4N9Oh7">
      <int:Rejection type="LegacyProofing"/>
    </int:Content>
    <int:Content id="MXUvMB3F">
      <int:Rejection type="LegacyProofing"/>
    </int:Content>
    <int:Content id="O4Uj2YET">
      <int:Rejection type="LegacyProofing"/>
    </int:Content>
    <int:Content id="TrlgClyQ">
      <int:Rejection type="LegacyProofing"/>
    </int:Content>
    <int:Content id="eRCQJ3RM">
      <int:Rejection type="LegacyProofing"/>
    </int:Content>
    <int:Content id="A3qcFQzA">
      <int:Rejection type="LegacyProofing"/>
    </int:Content>
    <int:Content id="Qv1FeSbm">
      <int:Rejection type="LegacyProofing"/>
    </int:Content>
    <int:Content id="RIfJ9whx">
      <int:Rejection type="LegacyProofing"/>
    </int:Content>
    <int:Content id="wxchT0Yg">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131EE07A"/>
    <w:lvl w:ilvl="0">
      <w:start w:val="1"/>
      <w:numFmt w:val="bullet"/>
      <w:pStyle w:val="Lijstopsomteken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16E49632"/>
    <w:lvl w:ilvl="0">
      <w:start w:val="1"/>
      <w:numFmt w:val="bullet"/>
      <w:pStyle w:val="Lijstopsomteken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587263CA"/>
    <w:lvl w:ilvl="0">
      <w:start w:val="1"/>
      <w:numFmt w:val="bullet"/>
      <w:pStyle w:val="Lijstopsomteken"/>
      <w:lvlText w:val=""/>
      <w:lvlJc w:val="left"/>
      <w:pPr>
        <w:tabs>
          <w:tab w:val="num" w:pos="360"/>
        </w:tabs>
        <w:ind w:left="360" w:hanging="360"/>
      </w:pPr>
      <w:rPr>
        <w:rFonts w:ascii="Symbol" w:hAnsi="Symbol" w:hint="default"/>
      </w:rPr>
    </w:lvl>
  </w:abstractNum>
  <w:abstractNum w:abstractNumId="3" w15:restartNumberingAfterBreak="0">
    <w:nsid w:val="015B1CC4"/>
    <w:multiLevelType w:val="hybridMultilevel"/>
    <w:tmpl w:val="8154F1E0"/>
    <w:lvl w:ilvl="0" w:tplc="CBB0AAFC">
      <w:start w:val="1"/>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47820D9"/>
    <w:multiLevelType w:val="hybridMultilevel"/>
    <w:tmpl w:val="A02C23E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15:restartNumberingAfterBreak="0">
    <w:nsid w:val="08A549EB"/>
    <w:multiLevelType w:val="hybridMultilevel"/>
    <w:tmpl w:val="F348CDDE"/>
    <w:lvl w:ilvl="0" w:tplc="67C8FA88">
      <w:start w:val="1"/>
      <w:numFmt w:val="bullet"/>
      <w:lvlText w:val="o"/>
      <w:lvlJc w:val="left"/>
      <w:pPr>
        <w:ind w:left="480" w:hanging="240"/>
      </w:pPr>
      <w:rPr>
        <w:rFonts w:ascii="Courier New" w:hAnsi="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1A0694"/>
    <w:multiLevelType w:val="hybridMultilevel"/>
    <w:tmpl w:val="A4446286"/>
    <w:lvl w:ilvl="0" w:tplc="46DA6556">
      <w:start w:val="1"/>
      <w:numFmt w:val="bullet"/>
      <w:lvlText w:val=""/>
      <w:lvlJc w:val="left"/>
      <w:pPr>
        <w:ind w:left="240" w:hanging="24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0374EDC"/>
    <w:multiLevelType w:val="hybridMultilevel"/>
    <w:tmpl w:val="57D29B52"/>
    <w:lvl w:ilvl="0" w:tplc="10090001">
      <w:start w:val="1"/>
      <w:numFmt w:val="bullet"/>
      <w:lvlText w:val=""/>
      <w:lvlJc w:val="left"/>
      <w:pPr>
        <w:ind w:left="240" w:hanging="24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26E4790"/>
    <w:multiLevelType w:val="multilevel"/>
    <w:tmpl w:val="5FA2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A55D33"/>
    <w:multiLevelType w:val="hybridMultilevel"/>
    <w:tmpl w:val="237EE9E6"/>
    <w:lvl w:ilvl="0" w:tplc="CBB0AAFC">
      <w:start w:val="1"/>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7634C93"/>
    <w:multiLevelType w:val="multilevel"/>
    <w:tmpl w:val="7B8E7A2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15:restartNumberingAfterBreak="0">
    <w:nsid w:val="44F4775C"/>
    <w:multiLevelType w:val="multilevel"/>
    <w:tmpl w:val="AF5031E8"/>
    <w:lvl w:ilvl="0">
      <w:start w:val="6"/>
      <w:numFmt w:val="decimal"/>
      <w:lvlText w:val="%1"/>
      <w:lvlJc w:val="left"/>
      <w:pPr>
        <w:ind w:left="360" w:hanging="360"/>
      </w:pPr>
      <w:rPr>
        <w:rFonts w:eastAsiaTheme="minorHAnsi" w:hint="default"/>
        <w:color w:val="5236AB" w:themeColor="accent3"/>
        <w:sz w:val="20"/>
        <w:u w:val="single"/>
      </w:rPr>
    </w:lvl>
    <w:lvl w:ilvl="1">
      <w:start w:val="3"/>
      <w:numFmt w:val="decimal"/>
      <w:lvlText w:val="%1.%2"/>
      <w:lvlJc w:val="left"/>
      <w:pPr>
        <w:ind w:left="840" w:hanging="360"/>
      </w:pPr>
      <w:rPr>
        <w:rFonts w:eastAsiaTheme="minorHAnsi" w:hint="default"/>
        <w:color w:val="5236AB" w:themeColor="accent3"/>
        <w:sz w:val="20"/>
        <w:u w:val="single"/>
      </w:rPr>
    </w:lvl>
    <w:lvl w:ilvl="2">
      <w:start w:val="1"/>
      <w:numFmt w:val="decimal"/>
      <w:lvlText w:val="%1.%2.%3"/>
      <w:lvlJc w:val="left"/>
      <w:pPr>
        <w:ind w:left="1680" w:hanging="720"/>
      </w:pPr>
      <w:rPr>
        <w:rFonts w:eastAsiaTheme="minorHAnsi" w:hint="default"/>
        <w:color w:val="5236AB" w:themeColor="accent3"/>
        <w:sz w:val="20"/>
        <w:u w:val="single"/>
      </w:rPr>
    </w:lvl>
    <w:lvl w:ilvl="3">
      <w:start w:val="1"/>
      <w:numFmt w:val="decimal"/>
      <w:lvlText w:val="%1.%2.%3.%4"/>
      <w:lvlJc w:val="left"/>
      <w:pPr>
        <w:ind w:left="2520" w:hanging="1080"/>
      </w:pPr>
      <w:rPr>
        <w:rFonts w:eastAsiaTheme="minorHAnsi" w:hint="default"/>
        <w:color w:val="5236AB" w:themeColor="accent3"/>
        <w:sz w:val="20"/>
        <w:u w:val="single"/>
      </w:rPr>
    </w:lvl>
    <w:lvl w:ilvl="4">
      <w:start w:val="1"/>
      <w:numFmt w:val="decimal"/>
      <w:lvlText w:val="%1.%2.%3.%4.%5"/>
      <w:lvlJc w:val="left"/>
      <w:pPr>
        <w:ind w:left="3000" w:hanging="1080"/>
      </w:pPr>
      <w:rPr>
        <w:rFonts w:eastAsiaTheme="minorHAnsi" w:hint="default"/>
        <w:color w:val="5236AB" w:themeColor="accent3"/>
        <w:sz w:val="20"/>
        <w:u w:val="single"/>
      </w:rPr>
    </w:lvl>
    <w:lvl w:ilvl="5">
      <w:start w:val="1"/>
      <w:numFmt w:val="decimal"/>
      <w:lvlText w:val="%1.%2.%3.%4.%5.%6"/>
      <w:lvlJc w:val="left"/>
      <w:pPr>
        <w:ind w:left="3840" w:hanging="1440"/>
      </w:pPr>
      <w:rPr>
        <w:rFonts w:eastAsiaTheme="minorHAnsi" w:hint="default"/>
        <w:color w:val="5236AB" w:themeColor="accent3"/>
        <w:sz w:val="20"/>
        <w:u w:val="single"/>
      </w:rPr>
    </w:lvl>
    <w:lvl w:ilvl="6">
      <w:start w:val="1"/>
      <w:numFmt w:val="decimal"/>
      <w:lvlText w:val="%1.%2.%3.%4.%5.%6.%7"/>
      <w:lvlJc w:val="left"/>
      <w:pPr>
        <w:ind w:left="4320" w:hanging="1440"/>
      </w:pPr>
      <w:rPr>
        <w:rFonts w:eastAsiaTheme="minorHAnsi" w:hint="default"/>
        <w:color w:val="5236AB" w:themeColor="accent3"/>
        <w:sz w:val="20"/>
        <w:u w:val="single"/>
      </w:rPr>
    </w:lvl>
    <w:lvl w:ilvl="7">
      <w:start w:val="1"/>
      <w:numFmt w:val="decimal"/>
      <w:lvlText w:val="%1.%2.%3.%4.%5.%6.%7.%8"/>
      <w:lvlJc w:val="left"/>
      <w:pPr>
        <w:ind w:left="5160" w:hanging="1800"/>
      </w:pPr>
      <w:rPr>
        <w:rFonts w:eastAsiaTheme="minorHAnsi" w:hint="default"/>
        <w:color w:val="5236AB" w:themeColor="accent3"/>
        <w:sz w:val="20"/>
        <w:u w:val="single"/>
      </w:rPr>
    </w:lvl>
    <w:lvl w:ilvl="8">
      <w:start w:val="1"/>
      <w:numFmt w:val="decimal"/>
      <w:lvlText w:val="%1.%2.%3.%4.%5.%6.%7.%8.%9"/>
      <w:lvlJc w:val="left"/>
      <w:pPr>
        <w:ind w:left="5640" w:hanging="1800"/>
      </w:pPr>
      <w:rPr>
        <w:rFonts w:eastAsiaTheme="minorHAnsi" w:hint="default"/>
        <w:color w:val="5236AB" w:themeColor="accent3"/>
        <w:sz w:val="20"/>
        <w:u w:val="single"/>
      </w:rPr>
    </w:lvl>
  </w:abstractNum>
  <w:abstractNum w:abstractNumId="12" w15:restartNumberingAfterBreak="0">
    <w:nsid w:val="472D3CE7"/>
    <w:multiLevelType w:val="hybridMultilevel"/>
    <w:tmpl w:val="32648698"/>
    <w:lvl w:ilvl="0" w:tplc="46DA6556">
      <w:start w:val="1"/>
      <w:numFmt w:val="bullet"/>
      <w:lvlText w:val=""/>
      <w:lvlJc w:val="left"/>
      <w:pPr>
        <w:ind w:left="240" w:hanging="24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BF705C6"/>
    <w:multiLevelType w:val="multilevel"/>
    <w:tmpl w:val="0DA6E146"/>
    <w:lvl w:ilvl="0">
      <w:start w:val="1"/>
      <w:numFmt w:val="decimal"/>
      <w:pStyle w:val="Kop1"/>
      <w:lvlText w:val="%1"/>
      <w:lvlJc w:val="left"/>
      <w:pPr>
        <w:ind w:left="960" w:hanging="960"/>
      </w:pPr>
      <w:rPr>
        <w:rFonts w:hint="default"/>
      </w:rPr>
    </w:lvl>
    <w:lvl w:ilvl="1">
      <w:start w:val="1"/>
      <w:numFmt w:val="decimal"/>
      <w:pStyle w:val="Kop2"/>
      <w:lvlText w:val="%1.%2"/>
      <w:lvlJc w:val="left"/>
      <w:pPr>
        <w:ind w:left="960" w:hanging="960"/>
      </w:pPr>
      <w:rPr>
        <w:rFonts w:hint="default"/>
      </w:rPr>
    </w:lvl>
    <w:lvl w:ilvl="2">
      <w:start w:val="1"/>
      <w:numFmt w:val="decimal"/>
      <w:pStyle w:val="Kop3"/>
      <w:lvlText w:val="%1.%2.%3"/>
      <w:lvlJc w:val="left"/>
      <w:pPr>
        <w:ind w:left="960" w:hanging="9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960" w:hanging="960"/>
      </w:pPr>
      <w:rPr>
        <w:rFonts w:hint="default"/>
      </w:rPr>
    </w:lvl>
    <w:lvl w:ilvl="4">
      <w:start w:val="1"/>
      <w:numFmt w:val="decimal"/>
      <w:pStyle w:val="Kop5"/>
      <w:suff w:val="space"/>
      <w:lvlText w:val="%1.%2.%3.%4.%5 "/>
      <w:lvlJc w:val="left"/>
      <w:pPr>
        <w:ind w:left="0" w:firstLine="0"/>
      </w:pPr>
      <w:rPr>
        <w:rFonts w:hint="default"/>
      </w:rPr>
    </w:lvl>
    <w:lvl w:ilvl="5">
      <w:start w:val="1"/>
      <w:numFmt w:val="decimal"/>
      <w:pStyle w:val="Kop6"/>
      <w:suff w:val="space"/>
      <w:lvlText w:val="%1.%2.%3.%4.%5.%6 "/>
      <w:lvlJc w:val="left"/>
      <w:pPr>
        <w:ind w:left="0" w:firstLine="0"/>
      </w:pPr>
      <w:rPr>
        <w:rFonts w:hint="default"/>
      </w:rPr>
    </w:lvl>
    <w:lvl w:ilvl="6">
      <w:start w:val="1"/>
      <w:numFmt w:val="decimal"/>
      <w:pStyle w:val="Kop7"/>
      <w:suff w:val="space"/>
      <w:lvlText w:val="%1.%2.%3.%4.%5.%6.%7 "/>
      <w:lvlJc w:val="left"/>
      <w:pPr>
        <w:ind w:left="0" w:firstLine="0"/>
      </w:pPr>
      <w:rPr>
        <w:rFonts w:hint="default"/>
      </w:rPr>
    </w:lvl>
    <w:lvl w:ilvl="7">
      <w:start w:val="1"/>
      <w:numFmt w:val="none"/>
      <w:pStyle w:val="Kop8"/>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4" w15:restartNumberingAfterBreak="0">
    <w:nsid w:val="6BDE7BA1"/>
    <w:multiLevelType w:val="hybridMultilevel"/>
    <w:tmpl w:val="5CD6E29A"/>
    <w:lvl w:ilvl="0" w:tplc="67C8FA88">
      <w:start w:val="1"/>
      <w:numFmt w:val="bullet"/>
      <w:lvlText w:val="o"/>
      <w:lvlJc w:val="left"/>
      <w:pPr>
        <w:ind w:left="240" w:hanging="240"/>
      </w:pPr>
      <w:rPr>
        <w:rFonts w:ascii="Courier New" w:hAnsi="Courier New" w:hint="default"/>
      </w:rPr>
    </w:lvl>
    <w:lvl w:ilvl="1" w:tplc="10090003" w:tentative="1">
      <w:start w:val="1"/>
      <w:numFmt w:val="bullet"/>
      <w:lvlText w:val="o"/>
      <w:lvlJc w:val="left"/>
      <w:pPr>
        <w:ind w:left="1200" w:hanging="360"/>
      </w:pPr>
      <w:rPr>
        <w:rFonts w:ascii="Courier New" w:hAnsi="Courier New" w:cs="Courier New" w:hint="default"/>
      </w:rPr>
    </w:lvl>
    <w:lvl w:ilvl="2" w:tplc="10090005" w:tentative="1">
      <w:start w:val="1"/>
      <w:numFmt w:val="bullet"/>
      <w:lvlText w:val=""/>
      <w:lvlJc w:val="left"/>
      <w:pPr>
        <w:ind w:left="1920" w:hanging="360"/>
      </w:pPr>
      <w:rPr>
        <w:rFonts w:ascii="Wingdings" w:hAnsi="Wingdings" w:hint="default"/>
      </w:rPr>
    </w:lvl>
    <w:lvl w:ilvl="3" w:tplc="10090001" w:tentative="1">
      <w:start w:val="1"/>
      <w:numFmt w:val="bullet"/>
      <w:lvlText w:val=""/>
      <w:lvlJc w:val="left"/>
      <w:pPr>
        <w:ind w:left="2640" w:hanging="360"/>
      </w:pPr>
      <w:rPr>
        <w:rFonts w:ascii="Symbol" w:hAnsi="Symbol" w:hint="default"/>
      </w:rPr>
    </w:lvl>
    <w:lvl w:ilvl="4" w:tplc="10090003" w:tentative="1">
      <w:start w:val="1"/>
      <w:numFmt w:val="bullet"/>
      <w:lvlText w:val="o"/>
      <w:lvlJc w:val="left"/>
      <w:pPr>
        <w:ind w:left="3360" w:hanging="360"/>
      </w:pPr>
      <w:rPr>
        <w:rFonts w:ascii="Courier New" w:hAnsi="Courier New" w:cs="Courier New" w:hint="default"/>
      </w:rPr>
    </w:lvl>
    <w:lvl w:ilvl="5" w:tplc="10090005" w:tentative="1">
      <w:start w:val="1"/>
      <w:numFmt w:val="bullet"/>
      <w:lvlText w:val=""/>
      <w:lvlJc w:val="left"/>
      <w:pPr>
        <w:ind w:left="4080" w:hanging="360"/>
      </w:pPr>
      <w:rPr>
        <w:rFonts w:ascii="Wingdings" w:hAnsi="Wingdings" w:hint="default"/>
      </w:rPr>
    </w:lvl>
    <w:lvl w:ilvl="6" w:tplc="10090001" w:tentative="1">
      <w:start w:val="1"/>
      <w:numFmt w:val="bullet"/>
      <w:lvlText w:val=""/>
      <w:lvlJc w:val="left"/>
      <w:pPr>
        <w:ind w:left="4800" w:hanging="360"/>
      </w:pPr>
      <w:rPr>
        <w:rFonts w:ascii="Symbol" w:hAnsi="Symbol" w:hint="default"/>
      </w:rPr>
    </w:lvl>
    <w:lvl w:ilvl="7" w:tplc="10090003" w:tentative="1">
      <w:start w:val="1"/>
      <w:numFmt w:val="bullet"/>
      <w:lvlText w:val="o"/>
      <w:lvlJc w:val="left"/>
      <w:pPr>
        <w:ind w:left="5520" w:hanging="360"/>
      </w:pPr>
      <w:rPr>
        <w:rFonts w:ascii="Courier New" w:hAnsi="Courier New" w:cs="Courier New" w:hint="default"/>
      </w:rPr>
    </w:lvl>
    <w:lvl w:ilvl="8" w:tplc="10090005" w:tentative="1">
      <w:start w:val="1"/>
      <w:numFmt w:val="bullet"/>
      <w:lvlText w:val=""/>
      <w:lvlJc w:val="left"/>
      <w:pPr>
        <w:ind w:left="6240" w:hanging="360"/>
      </w:pPr>
      <w:rPr>
        <w:rFonts w:ascii="Wingdings" w:hAnsi="Wingdings" w:hint="default"/>
      </w:rPr>
    </w:lvl>
  </w:abstractNum>
  <w:abstractNum w:abstractNumId="15" w15:restartNumberingAfterBreak="0">
    <w:nsid w:val="6D6E691C"/>
    <w:multiLevelType w:val="hybridMultilevel"/>
    <w:tmpl w:val="58C6268C"/>
    <w:lvl w:ilvl="0" w:tplc="67C8FA88">
      <w:start w:val="1"/>
      <w:numFmt w:val="bullet"/>
      <w:lvlText w:val="o"/>
      <w:lvlJc w:val="left"/>
      <w:pPr>
        <w:ind w:left="480" w:hanging="240"/>
      </w:pPr>
      <w:rPr>
        <w:rFonts w:ascii="Courier New" w:hAnsi="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FF85DC8"/>
    <w:multiLevelType w:val="multilevel"/>
    <w:tmpl w:val="00F4E360"/>
    <w:lvl w:ilvl="0">
      <w:start w:val="1"/>
      <w:numFmt w:val="upperLetter"/>
      <w:pStyle w:val="Kop9"/>
      <w:lvlText w:val="Appendix %1"/>
      <w:lvlJc w:val="left"/>
      <w:pPr>
        <w:ind w:left="2880" w:hanging="2880"/>
      </w:pPr>
      <w:rPr>
        <w:rFonts w:hint="default"/>
      </w:rPr>
    </w:lvl>
    <w:lvl w:ilvl="1">
      <w:start w:val="1"/>
      <w:numFmt w:val="decimal"/>
      <w:pStyle w:val="AppendixHeading2"/>
      <w:lvlText w:val="%1.%2"/>
      <w:lvlJc w:val="left"/>
      <w:pPr>
        <w:ind w:left="960" w:hanging="960"/>
      </w:pPr>
      <w:rPr>
        <w:rFonts w:hint="default"/>
      </w:rPr>
    </w:lvl>
    <w:lvl w:ilvl="2">
      <w:start w:val="1"/>
      <w:numFmt w:val="decimal"/>
      <w:pStyle w:val="AppendixHeading3"/>
      <w:lvlText w:val="%1.%2.%3"/>
      <w:lvlJc w:val="left"/>
      <w:pPr>
        <w:ind w:left="960" w:hanging="960"/>
      </w:pPr>
      <w:rPr>
        <w:rFonts w:hint="default"/>
      </w:rPr>
    </w:lvl>
    <w:lvl w:ilvl="3">
      <w:start w:val="1"/>
      <w:numFmt w:val="decimal"/>
      <w:pStyle w:val="AppendixHeading4"/>
      <w:lvlText w:val="%1.%2.%3.%4"/>
      <w:lvlJc w:val="left"/>
      <w:pPr>
        <w:ind w:left="960" w:hanging="960"/>
      </w:pPr>
      <w:rPr>
        <w:rFonts w:hint="default"/>
      </w:rPr>
    </w:lvl>
    <w:lvl w:ilvl="4">
      <w:start w:val="1"/>
      <w:numFmt w:val="none"/>
      <w:suff w:val="space"/>
      <w:lvlText w:val=""/>
      <w:lvlJc w:val="left"/>
      <w:pPr>
        <w:ind w:left="0" w:firstLine="0"/>
      </w:pPr>
      <w:rPr>
        <w:rFonts w:hint="default"/>
      </w:rPr>
    </w:lvl>
    <w:lvl w:ilvl="5">
      <w:start w:val="1"/>
      <w:numFmt w:val="none"/>
      <w:suff w:val="space"/>
      <w:lvlText w:val=""/>
      <w:lvlJc w:val="left"/>
      <w:pPr>
        <w:ind w:left="0" w:firstLine="0"/>
      </w:pPr>
      <w:rPr>
        <w:rFonts w:hint="default"/>
      </w:rPr>
    </w:lvl>
    <w:lvl w:ilvl="6">
      <w:start w:val="1"/>
      <w:numFmt w:val="none"/>
      <w:suff w:val="spac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7" w15:restartNumberingAfterBreak="0">
    <w:nsid w:val="75C31B82"/>
    <w:multiLevelType w:val="hybridMultilevel"/>
    <w:tmpl w:val="B052AD40"/>
    <w:lvl w:ilvl="0" w:tplc="10090001">
      <w:start w:val="1"/>
      <w:numFmt w:val="bullet"/>
      <w:lvlText w:val=""/>
      <w:lvlJc w:val="left"/>
      <w:pPr>
        <w:ind w:left="600" w:hanging="360"/>
      </w:pPr>
      <w:rPr>
        <w:rFonts w:ascii="Symbol" w:hAnsi="Symbol" w:hint="default"/>
      </w:rPr>
    </w:lvl>
    <w:lvl w:ilvl="1" w:tplc="10090003">
      <w:start w:val="1"/>
      <w:numFmt w:val="bullet"/>
      <w:lvlText w:val="o"/>
      <w:lvlJc w:val="left"/>
      <w:pPr>
        <w:ind w:left="1320" w:hanging="360"/>
      </w:pPr>
      <w:rPr>
        <w:rFonts w:ascii="Courier New" w:hAnsi="Courier New" w:cs="Courier New" w:hint="default"/>
      </w:rPr>
    </w:lvl>
    <w:lvl w:ilvl="2" w:tplc="10090005">
      <w:start w:val="1"/>
      <w:numFmt w:val="bullet"/>
      <w:lvlText w:val=""/>
      <w:lvlJc w:val="left"/>
      <w:pPr>
        <w:ind w:left="2040" w:hanging="360"/>
      </w:pPr>
      <w:rPr>
        <w:rFonts w:ascii="Wingdings" w:hAnsi="Wingdings" w:hint="default"/>
      </w:rPr>
    </w:lvl>
    <w:lvl w:ilvl="3" w:tplc="10090001" w:tentative="1">
      <w:start w:val="1"/>
      <w:numFmt w:val="bullet"/>
      <w:lvlText w:val=""/>
      <w:lvlJc w:val="left"/>
      <w:pPr>
        <w:ind w:left="2760" w:hanging="360"/>
      </w:pPr>
      <w:rPr>
        <w:rFonts w:ascii="Symbol" w:hAnsi="Symbol" w:hint="default"/>
      </w:rPr>
    </w:lvl>
    <w:lvl w:ilvl="4" w:tplc="10090003" w:tentative="1">
      <w:start w:val="1"/>
      <w:numFmt w:val="bullet"/>
      <w:lvlText w:val="o"/>
      <w:lvlJc w:val="left"/>
      <w:pPr>
        <w:ind w:left="3480" w:hanging="360"/>
      </w:pPr>
      <w:rPr>
        <w:rFonts w:ascii="Courier New" w:hAnsi="Courier New" w:cs="Courier New" w:hint="default"/>
      </w:rPr>
    </w:lvl>
    <w:lvl w:ilvl="5" w:tplc="10090005" w:tentative="1">
      <w:start w:val="1"/>
      <w:numFmt w:val="bullet"/>
      <w:lvlText w:val=""/>
      <w:lvlJc w:val="left"/>
      <w:pPr>
        <w:ind w:left="4200" w:hanging="360"/>
      </w:pPr>
      <w:rPr>
        <w:rFonts w:ascii="Wingdings" w:hAnsi="Wingdings" w:hint="default"/>
      </w:rPr>
    </w:lvl>
    <w:lvl w:ilvl="6" w:tplc="10090001" w:tentative="1">
      <w:start w:val="1"/>
      <w:numFmt w:val="bullet"/>
      <w:lvlText w:val=""/>
      <w:lvlJc w:val="left"/>
      <w:pPr>
        <w:ind w:left="4920" w:hanging="360"/>
      </w:pPr>
      <w:rPr>
        <w:rFonts w:ascii="Symbol" w:hAnsi="Symbol" w:hint="default"/>
      </w:rPr>
    </w:lvl>
    <w:lvl w:ilvl="7" w:tplc="10090003" w:tentative="1">
      <w:start w:val="1"/>
      <w:numFmt w:val="bullet"/>
      <w:lvlText w:val="o"/>
      <w:lvlJc w:val="left"/>
      <w:pPr>
        <w:ind w:left="5640" w:hanging="360"/>
      </w:pPr>
      <w:rPr>
        <w:rFonts w:ascii="Courier New" w:hAnsi="Courier New" w:cs="Courier New" w:hint="default"/>
      </w:rPr>
    </w:lvl>
    <w:lvl w:ilvl="8" w:tplc="10090005" w:tentative="1">
      <w:start w:val="1"/>
      <w:numFmt w:val="bullet"/>
      <w:lvlText w:val=""/>
      <w:lvlJc w:val="left"/>
      <w:pPr>
        <w:ind w:left="6360" w:hanging="360"/>
      </w:pPr>
      <w:rPr>
        <w:rFonts w:ascii="Wingdings" w:hAnsi="Wingdings" w:hint="default"/>
      </w:rPr>
    </w:lvl>
  </w:abstractNum>
  <w:abstractNum w:abstractNumId="18" w15:restartNumberingAfterBreak="0">
    <w:nsid w:val="75EB1678"/>
    <w:multiLevelType w:val="hybridMultilevel"/>
    <w:tmpl w:val="F0A472E8"/>
    <w:lvl w:ilvl="0" w:tplc="67C8FA88">
      <w:start w:val="1"/>
      <w:numFmt w:val="bullet"/>
      <w:lvlText w:val="o"/>
      <w:lvlJc w:val="left"/>
      <w:pPr>
        <w:ind w:left="240" w:hanging="240"/>
      </w:pPr>
      <w:rPr>
        <w:rFonts w:ascii="Courier New" w:hAnsi="Courier New" w:hint="default"/>
      </w:rPr>
    </w:lvl>
    <w:lvl w:ilvl="1" w:tplc="67C8FA88">
      <w:start w:val="1"/>
      <w:numFmt w:val="bullet"/>
      <w:lvlText w:val="o"/>
      <w:lvlJc w:val="left"/>
      <w:pPr>
        <w:ind w:left="480" w:hanging="240"/>
      </w:pPr>
      <w:rPr>
        <w:rFonts w:ascii="Courier New" w:hAnsi="Courier New" w:hint="default"/>
      </w:rPr>
    </w:lvl>
    <w:lvl w:ilvl="2" w:tplc="FCD63E12">
      <w:start w:val="1"/>
      <w:numFmt w:val="bullet"/>
      <w:lvlText w:val=""/>
      <w:lvlJc w:val="left"/>
      <w:pPr>
        <w:ind w:left="720" w:hanging="24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8647825"/>
    <w:multiLevelType w:val="hybridMultilevel"/>
    <w:tmpl w:val="EFAC2B1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798D67E5"/>
    <w:multiLevelType w:val="hybridMultilevel"/>
    <w:tmpl w:val="F0EC4284"/>
    <w:lvl w:ilvl="0" w:tplc="0413000F">
      <w:start w:val="1"/>
      <w:numFmt w:val="decimal"/>
      <w:lvlText w:val="%1."/>
      <w:lvlJc w:val="left"/>
      <w:pPr>
        <w:ind w:left="773" w:hanging="360"/>
      </w:pPr>
    </w:lvl>
    <w:lvl w:ilvl="1" w:tplc="04130019" w:tentative="1">
      <w:start w:val="1"/>
      <w:numFmt w:val="lowerLetter"/>
      <w:lvlText w:val="%2."/>
      <w:lvlJc w:val="left"/>
      <w:pPr>
        <w:ind w:left="1493" w:hanging="360"/>
      </w:pPr>
    </w:lvl>
    <w:lvl w:ilvl="2" w:tplc="0413001B" w:tentative="1">
      <w:start w:val="1"/>
      <w:numFmt w:val="lowerRoman"/>
      <w:lvlText w:val="%3."/>
      <w:lvlJc w:val="right"/>
      <w:pPr>
        <w:ind w:left="2213" w:hanging="180"/>
      </w:pPr>
    </w:lvl>
    <w:lvl w:ilvl="3" w:tplc="0413000F" w:tentative="1">
      <w:start w:val="1"/>
      <w:numFmt w:val="decimal"/>
      <w:lvlText w:val="%4."/>
      <w:lvlJc w:val="left"/>
      <w:pPr>
        <w:ind w:left="2933" w:hanging="360"/>
      </w:pPr>
    </w:lvl>
    <w:lvl w:ilvl="4" w:tplc="04130019" w:tentative="1">
      <w:start w:val="1"/>
      <w:numFmt w:val="lowerLetter"/>
      <w:lvlText w:val="%5."/>
      <w:lvlJc w:val="left"/>
      <w:pPr>
        <w:ind w:left="3653" w:hanging="360"/>
      </w:pPr>
    </w:lvl>
    <w:lvl w:ilvl="5" w:tplc="0413001B" w:tentative="1">
      <w:start w:val="1"/>
      <w:numFmt w:val="lowerRoman"/>
      <w:lvlText w:val="%6."/>
      <w:lvlJc w:val="right"/>
      <w:pPr>
        <w:ind w:left="4373" w:hanging="180"/>
      </w:pPr>
    </w:lvl>
    <w:lvl w:ilvl="6" w:tplc="0413000F" w:tentative="1">
      <w:start w:val="1"/>
      <w:numFmt w:val="decimal"/>
      <w:lvlText w:val="%7."/>
      <w:lvlJc w:val="left"/>
      <w:pPr>
        <w:ind w:left="5093" w:hanging="360"/>
      </w:pPr>
    </w:lvl>
    <w:lvl w:ilvl="7" w:tplc="04130019" w:tentative="1">
      <w:start w:val="1"/>
      <w:numFmt w:val="lowerLetter"/>
      <w:lvlText w:val="%8."/>
      <w:lvlJc w:val="left"/>
      <w:pPr>
        <w:ind w:left="5813" w:hanging="360"/>
      </w:pPr>
    </w:lvl>
    <w:lvl w:ilvl="8" w:tplc="0413001B" w:tentative="1">
      <w:start w:val="1"/>
      <w:numFmt w:val="lowerRoman"/>
      <w:lvlText w:val="%9."/>
      <w:lvlJc w:val="right"/>
      <w:pPr>
        <w:ind w:left="6533" w:hanging="180"/>
      </w:pPr>
    </w:lvl>
  </w:abstractNum>
  <w:abstractNum w:abstractNumId="21" w15:restartNumberingAfterBreak="0">
    <w:nsid w:val="7A80629C"/>
    <w:multiLevelType w:val="hybridMultilevel"/>
    <w:tmpl w:val="F53475A6"/>
    <w:lvl w:ilvl="0" w:tplc="0413000F">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857701054">
    <w:abstractNumId w:val="13"/>
  </w:num>
  <w:num w:numId="2" w16cid:durableId="168183863">
    <w:abstractNumId w:val="4"/>
  </w:num>
  <w:num w:numId="3" w16cid:durableId="1336113197">
    <w:abstractNumId w:val="6"/>
  </w:num>
  <w:num w:numId="4" w16cid:durableId="872692680">
    <w:abstractNumId w:val="18"/>
  </w:num>
  <w:num w:numId="5" w16cid:durableId="951008963">
    <w:abstractNumId w:val="12"/>
  </w:num>
  <w:num w:numId="6" w16cid:durableId="1885478571">
    <w:abstractNumId w:val="14"/>
  </w:num>
  <w:num w:numId="7" w16cid:durableId="562762927">
    <w:abstractNumId w:val="15"/>
  </w:num>
  <w:num w:numId="8" w16cid:durableId="1935937733">
    <w:abstractNumId w:val="5"/>
  </w:num>
  <w:num w:numId="9" w16cid:durableId="663052666">
    <w:abstractNumId w:val="7"/>
  </w:num>
  <w:num w:numId="10" w16cid:durableId="1063869464">
    <w:abstractNumId w:val="17"/>
  </w:num>
  <w:num w:numId="11" w16cid:durableId="199830229">
    <w:abstractNumId w:val="2"/>
  </w:num>
  <w:num w:numId="12" w16cid:durableId="710225483">
    <w:abstractNumId w:val="1"/>
  </w:num>
  <w:num w:numId="13" w16cid:durableId="1323385684">
    <w:abstractNumId w:val="0"/>
  </w:num>
  <w:num w:numId="14" w16cid:durableId="1604417383">
    <w:abstractNumId w:val="10"/>
  </w:num>
  <w:num w:numId="15" w16cid:durableId="1119490124">
    <w:abstractNumId w:val="16"/>
  </w:num>
  <w:num w:numId="16" w16cid:durableId="1668374">
    <w:abstractNumId w:val="21"/>
  </w:num>
  <w:num w:numId="17" w16cid:durableId="5911286">
    <w:abstractNumId w:val="9"/>
  </w:num>
  <w:num w:numId="18" w16cid:durableId="1186749384">
    <w:abstractNumId w:val="8"/>
  </w:num>
  <w:num w:numId="19" w16cid:durableId="353118918">
    <w:abstractNumId w:val="3"/>
  </w:num>
  <w:num w:numId="20" w16cid:durableId="412774808">
    <w:abstractNumId w:val="19"/>
  </w:num>
  <w:num w:numId="21" w16cid:durableId="1984189715">
    <w:abstractNumId w:val="20"/>
  </w:num>
  <w:num w:numId="22" w16cid:durableId="48400608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otryna Valeckaite">
    <w15:presenceInfo w15:providerId="None" w15:userId="Kotryna Valeckai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attachedTemplate r:id="rId1"/>
  <w:defaultTabStop w:val="36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E5B"/>
    <w:rsid w:val="00000FB5"/>
    <w:rsid w:val="00001929"/>
    <w:rsid w:val="00006F67"/>
    <w:rsid w:val="0001076D"/>
    <w:rsid w:val="0001091A"/>
    <w:rsid w:val="00015AB6"/>
    <w:rsid w:val="00016A40"/>
    <w:rsid w:val="0002086B"/>
    <w:rsid w:val="00021BCC"/>
    <w:rsid w:val="00023242"/>
    <w:rsid w:val="00024EA8"/>
    <w:rsid w:val="00026077"/>
    <w:rsid w:val="00026F84"/>
    <w:rsid w:val="00027FDF"/>
    <w:rsid w:val="000322B6"/>
    <w:rsid w:val="000322BD"/>
    <w:rsid w:val="0003301F"/>
    <w:rsid w:val="000346E3"/>
    <w:rsid w:val="00034E4A"/>
    <w:rsid w:val="0003549E"/>
    <w:rsid w:val="00035601"/>
    <w:rsid w:val="00037C6C"/>
    <w:rsid w:val="0004051B"/>
    <w:rsid w:val="0004113F"/>
    <w:rsid w:val="00041759"/>
    <w:rsid w:val="0004262D"/>
    <w:rsid w:val="00042C2E"/>
    <w:rsid w:val="000435D6"/>
    <w:rsid w:val="00043ED0"/>
    <w:rsid w:val="000446C2"/>
    <w:rsid w:val="000449EA"/>
    <w:rsid w:val="000458AF"/>
    <w:rsid w:val="00045CDF"/>
    <w:rsid w:val="0004730C"/>
    <w:rsid w:val="00051944"/>
    <w:rsid w:val="0005195F"/>
    <w:rsid w:val="000544AD"/>
    <w:rsid w:val="00054D42"/>
    <w:rsid w:val="00055383"/>
    <w:rsid w:val="0005582A"/>
    <w:rsid w:val="00057155"/>
    <w:rsid w:val="00057A6E"/>
    <w:rsid w:val="0006132A"/>
    <w:rsid w:val="00061BF0"/>
    <w:rsid w:val="00062D83"/>
    <w:rsid w:val="000667D6"/>
    <w:rsid w:val="0007099C"/>
    <w:rsid w:val="00070D08"/>
    <w:rsid w:val="00071D34"/>
    <w:rsid w:val="00071E35"/>
    <w:rsid w:val="000720EA"/>
    <w:rsid w:val="000738E8"/>
    <w:rsid w:val="00075EEB"/>
    <w:rsid w:val="000763AA"/>
    <w:rsid w:val="00077FE8"/>
    <w:rsid w:val="00080560"/>
    <w:rsid w:val="00080C04"/>
    <w:rsid w:val="00082192"/>
    <w:rsid w:val="000826E7"/>
    <w:rsid w:val="000841FD"/>
    <w:rsid w:val="00084348"/>
    <w:rsid w:val="000854C9"/>
    <w:rsid w:val="00085CA5"/>
    <w:rsid w:val="00087AE0"/>
    <w:rsid w:val="00090A1C"/>
    <w:rsid w:val="00090CBE"/>
    <w:rsid w:val="00091928"/>
    <w:rsid w:val="00093613"/>
    <w:rsid w:val="00094DC4"/>
    <w:rsid w:val="00095BBB"/>
    <w:rsid w:val="000960F2"/>
    <w:rsid w:val="0009750B"/>
    <w:rsid w:val="000A1E6A"/>
    <w:rsid w:val="000A4693"/>
    <w:rsid w:val="000A6226"/>
    <w:rsid w:val="000A796B"/>
    <w:rsid w:val="000B0761"/>
    <w:rsid w:val="000B2B56"/>
    <w:rsid w:val="000B2F9F"/>
    <w:rsid w:val="000B35E6"/>
    <w:rsid w:val="000B42B2"/>
    <w:rsid w:val="000B4703"/>
    <w:rsid w:val="000B47D0"/>
    <w:rsid w:val="000B4A72"/>
    <w:rsid w:val="000B56AD"/>
    <w:rsid w:val="000B7004"/>
    <w:rsid w:val="000C0965"/>
    <w:rsid w:val="000C12F5"/>
    <w:rsid w:val="000C2FB8"/>
    <w:rsid w:val="000C3C53"/>
    <w:rsid w:val="000C52ED"/>
    <w:rsid w:val="000C79A5"/>
    <w:rsid w:val="000D0F21"/>
    <w:rsid w:val="000D2044"/>
    <w:rsid w:val="000D475F"/>
    <w:rsid w:val="000D575C"/>
    <w:rsid w:val="000D650E"/>
    <w:rsid w:val="000D7718"/>
    <w:rsid w:val="000E00A0"/>
    <w:rsid w:val="000E16A6"/>
    <w:rsid w:val="000E23FD"/>
    <w:rsid w:val="000E57B4"/>
    <w:rsid w:val="000E6C56"/>
    <w:rsid w:val="000F049D"/>
    <w:rsid w:val="000F2ED5"/>
    <w:rsid w:val="000F3E25"/>
    <w:rsid w:val="000F5A85"/>
    <w:rsid w:val="000F5F88"/>
    <w:rsid w:val="000F7255"/>
    <w:rsid w:val="000F76F6"/>
    <w:rsid w:val="000F7EE3"/>
    <w:rsid w:val="00100FB1"/>
    <w:rsid w:val="00101906"/>
    <w:rsid w:val="00101CF6"/>
    <w:rsid w:val="001026C7"/>
    <w:rsid w:val="0010299F"/>
    <w:rsid w:val="0010532B"/>
    <w:rsid w:val="00110E4B"/>
    <w:rsid w:val="001110AF"/>
    <w:rsid w:val="00111B49"/>
    <w:rsid w:val="0011266E"/>
    <w:rsid w:val="00113CA9"/>
    <w:rsid w:val="001145E3"/>
    <w:rsid w:val="00115819"/>
    <w:rsid w:val="001205CE"/>
    <w:rsid w:val="00120894"/>
    <w:rsid w:val="001220C8"/>
    <w:rsid w:val="00124C83"/>
    <w:rsid w:val="00126F01"/>
    <w:rsid w:val="00130F20"/>
    <w:rsid w:val="00131D53"/>
    <w:rsid w:val="00133834"/>
    <w:rsid w:val="001372AA"/>
    <w:rsid w:val="00141CC7"/>
    <w:rsid w:val="0014336C"/>
    <w:rsid w:val="00144CCB"/>
    <w:rsid w:val="00145844"/>
    <w:rsid w:val="00147DDD"/>
    <w:rsid w:val="00147FA1"/>
    <w:rsid w:val="00152785"/>
    <w:rsid w:val="001527BD"/>
    <w:rsid w:val="001531B4"/>
    <w:rsid w:val="00153262"/>
    <w:rsid w:val="00153925"/>
    <w:rsid w:val="00153BE4"/>
    <w:rsid w:val="0015493C"/>
    <w:rsid w:val="00155709"/>
    <w:rsid w:val="00157B4D"/>
    <w:rsid w:val="00157CE3"/>
    <w:rsid w:val="00160C3E"/>
    <w:rsid w:val="00162EDE"/>
    <w:rsid w:val="0016338B"/>
    <w:rsid w:val="001642A0"/>
    <w:rsid w:val="0016590B"/>
    <w:rsid w:val="00167EC5"/>
    <w:rsid w:val="0017292A"/>
    <w:rsid w:val="0017456D"/>
    <w:rsid w:val="00176271"/>
    <w:rsid w:val="00176805"/>
    <w:rsid w:val="00177BEB"/>
    <w:rsid w:val="00180857"/>
    <w:rsid w:val="00181C9B"/>
    <w:rsid w:val="001833A1"/>
    <w:rsid w:val="0018348A"/>
    <w:rsid w:val="0018513B"/>
    <w:rsid w:val="00185290"/>
    <w:rsid w:val="001929D3"/>
    <w:rsid w:val="00192CD6"/>
    <w:rsid w:val="00193220"/>
    <w:rsid w:val="00193C42"/>
    <w:rsid w:val="00195738"/>
    <w:rsid w:val="001A0CFF"/>
    <w:rsid w:val="001A0D40"/>
    <w:rsid w:val="001A1FA4"/>
    <w:rsid w:val="001A2F7D"/>
    <w:rsid w:val="001A34A2"/>
    <w:rsid w:val="001A5C1F"/>
    <w:rsid w:val="001A75FB"/>
    <w:rsid w:val="001B167D"/>
    <w:rsid w:val="001B2362"/>
    <w:rsid w:val="001B2C30"/>
    <w:rsid w:val="001B3874"/>
    <w:rsid w:val="001B58CF"/>
    <w:rsid w:val="001B64DC"/>
    <w:rsid w:val="001B6FFA"/>
    <w:rsid w:val="001C046C"/>
    <w:rsid w:val="001C4223"/>
    <w:rsid w:val="001C4B26"/>
    <w:rsid w:val="001C57E4"/>
    <w:rsid w:val="001C72B3"/>
    <w:rsid w:val="001D21F7"/>
    <w:rsid w:val="001D4106"/>
    <w:rsid w:val="001D5244"/>
    <w:rsid w:val="001D5501"/>
    <w:rsid w:val="001D564F"/>
    <w:rsid w:val="001D5E05"/>
    <w:rsid w:val="001E047B"/>
    <w:rsid w:val="001E15F9"/>
    <w:rsid w:val="001E4479"/>
    <w:rsid w:val="001E543C"/>
    <w:rsid w:val="001E54A6"/>
    <w:rsid w:val="001E5917"/>
    <w:rsid w:val="001F0ADE"/>
    <w:rsid w:val="001F2C62"/>
    <w:rsid w:val="001F314D"/>
    <w:rsid w:val="001F4809"/>
    <w:rsid w:val="001F689D"/>
    <w:rsid w:val="001F68A3"/>
    <w:rsid w:val="001F71D3"/>
    <w:rsid w:val="00202377"/>
    <w:rsid w:val="002025CD"/>
    <w:rsid w:val="0020385E"/>
    <w:rsid w:val="00204451"/>
    <w:rsid w:val="00210561"/>
    <w:rsid w:val="0021165F"/>
    <w:rsid w:val="00211954"/>
    <w:rsid w:val="00214010"/>
    <w:rsid w:val="00214FE5"/>
    <w:rsid w:val="00216F5D"/>
    <w:rsid w:val="0022030F"/>
    <w:rsid w:val="0022082A"/>
    <w:rsid w:val="00220D21"/>
    <w:rsid w:val="00221D6C"/>
    <w:rsid w:val="002225F5"/>
    <w:rsid w:val="00222E0D"/>
    <w:rsid w:val="0023053D"/>
    <w:rsid w:val="00231009"/>
    <w:rsid w:val="00231543"/>
    <w:rsid w:val="00233E98"/>
    <w:rsid w:val="0023432D"/>
    <w:rsid w:val="002346CE"/>
    <w:rsid w:val="0023546F"/>
    <w:rsid w:val="00240724"/>
    <w:rsid w:val="00241199"/>
    <w:rsid w:val="002423F7"/>
    <w:rsid w:val="00242CC9"/>
    <w:rsid w:val="0024431F"/>
    <w:rsid w:val="002444C5"/>
    <w:rsid w:val="00244FEF"/>
    <w:rsid w:val="002467B9"/>
    <w:rsid w:val="00247130"/>
    <w:rsid w:val="00247825"/>
    <w:rsid w:val="00251E93"/>
    <w:rsid w:val="00251ED7"/>
    <w:rsid w:val="002542E6"/>
    <w:rsid w:val="00254852"/>
    <w:rsid w:val="00254B5E"/>
    <w:rsid w:val="00255866"/>
    <w:rsid w:val="002564E1"/>
    <w:rsid w:val="00256EC8"/>
    <w:rsid w:val="0025739F"/>
    <w:rsid w:val="002609E1"/>
    <w:rsid w:val="0026181F"/>
    <w:rsid w:val="00262777"/>
    <w:rsid w:val="002632D2"/>
    <w:rsid w:val="002638C2"/>
    <w:rsid w:val="0026742E"/>
    <w:rsid w:val="00270E02"/>
    <w:rsid w:val="002720F3"/>
    <w:rsid w:val="002736B9"/>
    <w:rsid w:val="002759CA"/>
    <w:rsid w:val="00276060"/>
    <w:rsid w:val="00276419"/>
    <w:rsid w:val="00277813"/>
    <w:rsid w:val="00280CAD"/>
    <w:rsid w:val="00282121"/>
    <w:rsid w:val="002849AC"/>
    <w:rsid w:val="002868E0"/>
    <w:rsid w:val="00290F6B"/>
    <w:rsid w:val="00292A9B"/>
    <w:rsid w:val="0029318F"/>
    <w:rsid w:val="002933A6"/>
    <w:rsid w:val="00293B60"/>
    <w:rsid w:val="00297069"/>
    <w:rsid w:val="002A54BF"/>
    <w:rsid w:val="002A666D"/>
    <w:rsid w:val="002B1070"/>
    <w:rsid w:val="002B4F0F"/>
    <w:rsid w:val="002B50AE"/>
    <w:rsid w:val="002B5666"/>
    <w:rsid w:val="002B669F"/>
    <w:rsid w:val="002B6889"/>
    <w:rsid w:val="002B7297"/>
    <w:rsid w:val="002C03AB"/>
    <w:rsid w:val="002C0EE7"/>
    <w:rsid w:val="002C0F0B"/>
    <w:rsid w:val="002C119E"/>
    <w:rsid w:val="002C277A"/>
    <w:rsid w:val="002C6124"/>
    <w:rsid w:val="002C624F"/>
    <w:rsid w:val="002C6C2F"/>
    <w:rsid w:val="002C6FC8"/>
    <w:rsid w:val="002D436C"/>
    <w:rsid w:val="002D775F"/>
    <w:rsid w:val="002E0687"/>
    <w:rsid w:val="002E09B5"/>
    <w:rsid w:val="002E0F29"/>
    <w:rsid w:val="002E498D"/>
    <w:rsid w:val="002E57C1"/>
    <w:rsid w:val="002E74DD"/>
    <w:rsid w:val="002F0BC6"/>
    <w:rsid w:val="002F22B5"/>
    <w:rsid w:val="002F2E39"/>
    <w:rsid w:val="002F3804"/>
    <w:rsid w:val="002F74A9"/>
    <w:rsid w:val="002F774B"/>
    <w:rsid w:val="002F7F53"/>
    <w:rsid w:val="00300962"/>
    <w:rsid w:val="00301C29"/>
    <w:rsid w:val="00302014"/>
    <w:rsid w:val="0030227E"/>
    <w:rsid w:val="00303CBE"/>
    <w:rsid w:val="003047D6"/>
    <w:rsid w:val="0030640B"/>
    <w:rsid w:val="00307BD4"/>
    <w:rsid w:val="00311629"/>
    <w:rsid w:val="003127E2"/>
    <w:rsid w:val="0031497A"/>
    <w:rsid w:val="00314E36"/>
    <w:rsid w:val="0031590F"/>
    <w:rsid w:val="00315F11"/>
    <w:rsid w:val="00316457"/>
    <w:rsid w:val="0032345C"/>
    <w:rsid w:val="00323471"/>
    <w:rsid w:val="00324F28"/>
    <w:rsid w:val="00326C2A"/>
    <w:rsid w:val="00331EC5"/>
    <w:rsid w:val="00333179"/>
    <w:rsid w:val="003343F8"/>
    <w:rsid w:val="00337C4D"/>
    <w:rsid w:val="003404B3"/>
    <w:rsid w:val="003438AE"/>
    <w:rsid w:val="00344D24"/>
    <w:rsid w:val="003467D5"/>
    <w:rsid w:val="00347A22"/>
    <w:rsid w:val="00350F26"/>
    <w:rsid w:val="003511EE"/>
    <w:rsid w:val="00351378"/>
    <w:rsid w:val="00351C9A"/>
    <w:rsid w:val="003527A2"/>
    <w:rsid w:val="003529D0"/>
    <w:rsid w:val="003539E4"/>
    <w:rsid w:val="003563BE"/>
    <w:rsid w:val="003576B3"/>
    <w:rsid w:val="00361F64"/>
    <w:rsid w:val="00362454"/>
    <w:rsid w:val="00363137"/>
    <w:rsid w:val="0036313D"/>
    <w:rsid w:val="00367470"/>
    <w:rsid w:val="00372F1A"/>
    <w:rsid w:val="00374905"/>
    <w:rsid w:val="003758FB"/>
    <w:rsid w:val="003767F0"/>
    <w:rsid w:val="003768D1"/>
    <w:rsid w:val="00376AFA"/>
    <w:rsid w:val="00376B8B"/>
    <w:rsid w:val="003816AC"/>
    <w:rsid w:val="00383D9B"/>
    <w:rsid w:val="003853B3"/>
    <w:rsid w:val="00385EDE"/>
    <w:rsid w:val="00391479"/>
    <w:rsid w:val="00391689"/>
    <w:rsid w:val="003927DB"/>
    <w:rsid w:val="00393247"/>
    <w:rsid w:val="00394067"/>
    <w:rsid w:val="0039625B"/>
    <w:rsid w:val="0039659A"/>
    <w:rsid w:val="00396CCD"/>
    <w:rsid w:val="00397252"/>
    <w:rsid w:val="00397AF2"/>
    <w:rsid w:val="00397C26"/>
    <w:rsid w:val="003A2307"/>
    <w:rsid w:val="003A2939"/>
    <w:rsid w:val="003A46BD"/>
    <w:rsid w:val="003A57A2"/>
    <w:rsid w:val="003A6403"/>
    <w:rsid w:val="003A6A76"/>
    <w:rsid w:val="003A6F70"/>
    <w:rsid w:val="003B0517"/>
    <w:rsid w:val="003B0529"/>
    <w:rsid w:val="003B0C67"/>
    <w:rsid w:val="003B1C50"/>
    <w:rsid w:val="003B25EC"/>
    <w:rsid w:val="003B2734"/>
    <w:rsid w:val="003B2A61"/>
    <w:rsid w:val="003B3128"/>
    <w:rsid w:val="003B393D"/>
    <w:rsid w:val="003B3D43"/>
    <w:rsid w:val="003B4602"/>
    <w:rsid w:val="003B469C"/>
    <w:rsid w:val="003B4E8B"/>
    <w:rsid w:val="003B60E0"/>
    <w:rsid w:val="003B6A75"/>
    <w:rsid w:val="003B7A82"/>
    <w:rsid w:val="003C0264"/>
    <w:rsid w:val="003C0B8E"/>
    <w:rsid w:val="003C3591"/>
    <w:rsid w:val="003C3AF0"/>
    <w:rsid w:val="003C45C7"/>
    <w:rsid w:val="003C5853"/>
    <w:rsid w:val="003C5C15"/>
    <w:rsid w:val="003C5FD9"/>
    <w:rsid w:val="003C6B25"/>
    <w:rsid w:val="003C718B"/>
    <w:rsid w:val="003C7288"/>
    <w:rsid w:val="003D1386"/>
    <w:rsid w:val="003D1767"/>
    <w:rsid w:val="003D3562"/>
    <w:rsid w:val="003D4271"/>
    <w:rsid w:val="003D464E"/>
    <w:rsid w:val="003D5798"/>
    <w:rsid w:val="003D5883"/>
    <w:rsid w:val="003D6795"/>
    <w:rsid w:val="003D76FC"/>
    <w:rsid w:val="003D7961"/>
    <w:rsid w:val="003E5BCE"/>
    <w:rsid w:val="003E7EE6"/>
    <w:rsid w:val="003F0629"/>
    <w:rsid w:val="003F0BAC"/>
    <w:rsid w:val="003F0F7D"/>
    <w:rsid w:val="003F15B8"/>
    <w:rsid w:val="003F185A"/>
    <w:rsid w:val="003F2365"/>
    <w:rsid w:val="003F2F90"/>
    <w:rsid w:val="003F2FE4"/>
    <w:rsid w:val="003F354D"/>
    <w:rsid w:val="003F4C08"/>
    <w:rsid w:val="003F6E33"/>
    <w:rsid w:val="003F7AFD"/>
    <w:rsid w:val="004001A8"/>
    <w:rsid w:val="004011CF"/>
    <w:rsid w:val="004021CD"/>
    <w:rsid w:val="004023FC"/>
    <w:rsid w:val="00405AFF"/>
    <w:rsid w:val="00406C70"/>
    <w:rsid w:val="00407E56"/>
    <w:rsid w:val="00410C43"/>
    <w:rsid w:val="00410D9E"/>
    <w:rsid w:val="0041237F"/>
    <w:rsid w:val="00412CF6"/>
    <w:rsid w:val="00413EE3"/>
    <w:rsid w:val="004158B2"/>
    <w:rsid w:val="00415B3A"/>
    <w:rsid w:val="00415E8B"/>
    <w:rsid w:val="004169CB"/>
    <w:rsid w:val="00420894"/>
    <w:rsid w:val="00420D57"/>
    <w:rsid w:val="00422615"/>
    <w:rsid w:val="00423964"/>
    <w:rsid w:val="004245C7"/>
    <w:rsid w:val="00424A8A"/>
    <w:rsid w:val="00424EBE"/>
    <w:rsid w:val="00424F6F"/>
    <w:rsid w:val="004275E4"/>
    <w:rsid w:val="00427DA0"/>
    <w:rsid w:val="004307F9"/>
    <w:rsid w:val="0043434D"/>
    <w:rsid w:val="00435778"/>
    <w:rsid w:val="00435D95"/>
    <w:rsid w:val="0043703B"/>
    <w:rsid w:val="004437B1"/>
    <w:rsid w:val="004444C8"/>
    <w:rsid w:val="004449FA"/>
    <w:rsid w:val="00445361"/>
    <w:rsid w:val="00445BDD"/>
    <w:rsid w:val="00445CC3"/>
    <w:rsid w:val="004478CC"/>
    <w:rsid w:val="00450F50"/>
    <w:rsid w:val="00451B7C"/>
    <w:rsid w:val="004540F9"/>
    <w:rsid w:val="0045557A"/>
    <w:rsid w:val="004565E5"/>
    <w:rsid w:val="00457B2B"/>
    <w:rsid w:val="00460259"/>
    <w:rsid w:val="00462221"/>
    <w:rsid w:val="004645B6"/>
    <w:rsid w:val="00464A14"/>
    <w:rsid w:val="004650FB"/>
    <w:rsid w:val="004660BB"/>
    <w:rsid w:val="00466BAA"/>
    <w:rsid w:val="00467B8A"/>
    <w:rsid w:val="0047047B"/>
    <w:rsid w:val="0047193C"/>
    <w:rsid w:val="004725A0"/>
    <w:rsid w:val="0047519A"/>
    <w:rsid w:val="004753F4"/>
    <w:rsid w:val="004755EB"/>
    <w:rsid w:val="00480251"/>
    <w:rsid w:val="0048171A"/>
    <w:rsid w:val="0048178D"/>
    <w:rsid w:val="00483A2B"/>
    <w:rsid w:val="00485256"/>
    <w:rsid w:val="00485753"/>
    <w:rsid w:val="00485B75"/>
    <w:rsid w:val="004874D4"/>
    <w:rsid w:val="00490D2C"/>
    <w:rsid w:val="004923AC"/>
    <w:rsid w:val="00492F83"/>
    <w:rsid w:val="00493501"/>
    <w:rsid w:val="00494C0E"/>
    <w:rsid w:val="004951E5"/>
    <w:rsid w:val="00496199"/>
    <w:rsid w:val="0049706E"/>
    <w:rsid w:val="004973D3"/>
    <w:rsid w:val="004A02D1"/>
    <w:rsid w:val="004A1071"/>
    <w:rsid w:val="004A2415"/>
    <w:rsid w:val="004A3B78"/>
    <w:rsid w:val="004A41D8"/>
    <w:rsid w:val="004A478C"/>
    <w:rsid w:val="004A48A7"/>
    <w:rsid w:val="004A4E1F"/>
    <w:rsid w:val="004A5957"/>
    <w:rsid w:val="004A5C40"/>
    <w:rsid w:val="004B05F2"/>
    <w:rsid w:val="004B164E"/>
    <w:rsid w:val="004B4E6B"/>
    <w:rsid w:val="004B57AE"/>
    <w:rsid w:val="004B58D4"/>
    <w:rsid w:val="004B5A6F"/>
    <w:rsid w:val="004C0A75"/>
    <w:rsid w:val="004C16D6"/>
    <w:rsid w:val="004C3FDF"/>
    <w:rsid w:val="004C4793"/>
    <w:rsid w:val="004C48B6"/>
    <w:rsid w:val="004C6287"/>
    <w:rsid w:val="004D13B0"/>
    <w:rsid w:val="004D19A9"/>
    <w:rsid w:val="004D4765"/>
    <w:rsid w:val="004D5280"/>
    <w:rsid w:val="004E1F19"/>
    <w:rsid w:val="004E3D27"/>
    <w:rsid w:val="004F2AE3"/>
    <w:rsid w:val="004F4C25"/>
    <w:rsid w:val="004F58A8"/>
    <w:rsid w:val="004F6896"/>
    <w:rsid w:val="004F73D9"/>
    <w:rsid w:val="004F749E"/>
    <w:rsid w:val="00500644"/>
    <w:rsid w:val="00500DE2"/>
    <w:rsid w:val="005032E5"/>
    <w:rsid w:val="005035C3"/>
    <w:rsid w:val="005059BC"/>
    <w:rsid w:val="00506FEF"/>
    <w:rsid w:val="00507127"/>
    <w:rsid w:val="0051006C"/>
    <w:rsid w:val="00513DF8"/>
    <w:rsid w:val="00516146"/>
    <w:rsid w:val="0052045A"/>
    <w:rsid w:val="005209CF"/>
    <w:rsid w:val="00521BA5"/>
    <w:rsid w:val="005220B9"/>
    <w:rsid w:val="00522412"/>
    <w:rsid w:val="00522AF7"/>
    <w:rsid w:val="00522F2B"/>
    <w:rsid w:val="00523140"/>
    <w:rsid w:val="00523F1C"/>
    <w:rsid w:val="00523FDD"/>
    <w:rsid w:val="005244F2"/>
    <w:rsid w:val="005265AE"/>
    <w:rsid w:val="00526BEE"/>
    <w:rsid w:val="005270D7"/>
    <w:rsid w:val="0053121D"/>
    <w:rsid w:val="005329D3"/>
    <w:rsid w:val="0053472A"/>
    <w:rsid w:val="00535232"/>
    <w:rsid w:val="0053567D"/>
    <w:rsid w:val="0053648E"/>
    <w:rsid w:val="00536F35"/>
    <w:rsid w:val="00537876"/>
    <w:rsid w:val="00541CD4"/>
    <w:rsid w:val="005429EE"/>
    <w:rsid w:val="005431D8"/>
    <w:rsid w:val="00545137"/>
    <w:rsid w:val="00545736"/>
    <w:rsid w:val="005460FC"/>
    <w:rsid w:val="00546E77"/>
    <w:rsid w:val="005476B1"/>
    <w:rsid w:val="00547BBE"/>
    <w:rsid w:val="00552C88"/>
    <w:rsid w:val="005536E3"/>
    <w:rsid w:val="0055555B"/>
    <w:rsid w:val="00555D40"/>
    <w:rsid w:val="00556E85"/>
    <w:rsid w:val="00557203"/>
    <w:rsid w:val="005577A9"/>
    <w:rsid w:val="00557BD2"/>
    <w:rsid w:val="00557C80"/>
    <w:rsid w:val="0056087C"/>
    <w:rsid w:val="00561E6D"/>
    <w:rsid w:val="00562FCC"/>
    <w:rsid w:val="0056312A"/>
    <w:rsid w:val="00564FFD"/>
    <w:rsid w:val="0056547E"/>
    <w:rsid w:val="00567A68"/>
    <w:rsid w:val="00570231"/>
    <w:rsid w:val="00570440"/>
    <w:rsid w:val="0057176E"/>
    <w:rsid w:val="005720A9"/>
    <w:rsid w:val="00572434"/>
    <w:rsid w:val="00574A2D"/>
    <w:rsid w:val="00580933"/>
    <w:rsid w:val="00580BF2"/>
    <w:rsid w:val="005817D5"/>
    <w:rsid w:val="00583BBB"/>
    <w:rsid w:val="00584250"/>
    <w:rsid w:val="00586701"/>
    <w:rsid w:val="005922D6"/>
    <w:rsid w:val="00592473"/>
    <w:rsid w:val="005925A7"/>
    <w:rsid w:val="00593146"/>
    <w:rsid w:val="00595345"/>
    <w:rsid w:val="005958F5"/>
    <w:rsid w:val="00595D19"/>
    <w:rsid w:val="00597ECC"/>
    <w:rsid w:val="005A0E08"/>
    <w:rsid w:val="005A1F2C"/>
    <w:rsid w:val="005A3169"/>
    <w:rsid w:val="005A4588"/>
    <w:rsid w:val="005A4694"/>
    <w:rsid w:val="005A485B"/>
    <w:rsid w:val="005A5797"/>
    <w:rsid w:val="005A61EB"/>
    <w:rsid w:val="005A7BE0"/>
    <w:rsid w:val="005B1011"/>
    <w:rsid w:val="005B1F2D"/>
    <w:rsid w:val="005B2CE6"/>
    <w:rsid w:val="005B3927"/>
    <w:rsid w:val="005B3A40"/>
    <w:rsid w:val="005B4F86"/>
    <w:rsid w:val="005B5596"/>
    <w:rsid w:val="005B5A5F"/>
    <w:rsid w:val="005C1774"/>
    <w:rsid w:val="005C2BFC"/>
    <w:rsid w:val="005C6677"/>
    <w:rsid w:val="005C698E"/>
    <w:rsid w:val="005D2475"/>
    <w:rsid w:val="005D2BA6"/>
    <w:rsid w:val="005D3E97"/>
    <w:rsid w:val="005D4111"/>
    <w:rsid w:val="005D4ECD"/>
    <w:rsid w:val="005D63D7"/>
    <w:rsid w:val="005E4925"/>
    <w:rsid w:val="005E7F50"/>
    <w:rsid w:val="005F09BD"/>
    <w:rsid w:val="005F44E4"/>
    <w:rsid w:val="005F48B3"/>
    <w:rsid w:val="005F651F"/>
    <w:rsid w:val="005F7C00"/>
    <w:rsid w:val="006004EF"/>
    <w:rsid w:val="00600765"/>
    <w:rsid w:val="00600BBD"/>
    <w:rsid w:val="00600D4F"/>
    <w:rsid w:val="00600D72"/>
    <w:rsid w:val="00601EAA"/>
    <w:rsid w:val="00602047"/>
    <w:rsid w:val="00604EE4"/>
    <w:rsid w:val="00605C39"/>
    <w:rsid w:val="00606257"/>
    <w:rsid w:val="00606C1E"/>
    <w:rsid w:val="006108C9"/>
    <w:rsid w:val="00610C2E"/>
    <w:rsid w:val="006113C0"/>
    <w:rsid w:val="006114E1"/>
    <w:rsid w:val="006115A7"/>
    <w:rsid w:val="00617435"/>
    <w:rsid w:val="00617B1A"/>
    <w:rsid w:val="00617BA2"/>
    <w:rsid w:val="00617C01"/>
    <w:rsid w:val="00620115"/>
    <w:rsid w:val="00620863"/>
    <w:rsid w:val="00621431"/>
    <w:rsid w:val="0062219D"/>
    <w:rsid w:val="0062312C"/>
    <w:rsid w:val="00625B5E"/>
    <w:rsid w:val="00625E84"/>
    <w:rsid w:val="006321BB"/>
    <w:rsid w:val="00632D54"/>
    <w:rsid w:val="00633842"/>
    <w:rsid w:val="00633A2E"/>
    <w:rsid w:val="00636806"/>
    <w:rsid w:val="00637309"/>
    <w:rsid w:val="00637BDB"/>
    <w:rsid w:val="00640DC9"/>
    <w:rsid w:val="006455A4"/>
    <w:rsid w:val="00645DA4"/>
    <w:rsid w:val="006478E2"/>
    <w:rsid w:val="00652EF0"/>
    <w:rsid w:val="00653A76"/>
    <w:rsid w:val="00653BA0"/>
    <w:rsid w:val="00653C61"/>
    <w:rsid w:val="00653D83"/>
    <w:rsid w:val="00654481"/>
    <w:rsid w:val="00654B2F"/>
    <w:rsid w:val="00656235"/>
    <w:rsid w:val="006573B6"/>
    <w:rsid w:val="00657751"/>
    <w:rsid w:val="006607CB"/>
    <w:rsid w:val="00660BF5"/>
    <w:rsid w:val="00660C4A"/>
    <w:rsid w:val="006612E5"/>
    <w:rsid w:val="00662573"/>
    <w:rsid w:val="00665C73"/>
    <w:rsid w:val="0066693A"/>
    <w:rsid w:val="00666EF2"/>
    <w:rsid w:val="0066757E"/>
    <w:rsid w:val="0066772A"/>
    <w:rsid w:val="00667FAF"/>
    <w:rsid w:val="00670113"/>
    <w:rsid w:val="00671976"/>
    <w:rsid w:val="00672109"/>
    <w:rsid w:val="00674045"/>
    <w:rsid w:val="0067618C"/>
    <w:rsid w:val="00677469"/>
    <w:rsid w:val="006804D5"/>
    <w:rsid w:val="006809D6"/>
    <w:rsid w:val="0068107E"/>
    <w:rsid w:val="00682916"/>
    <w:rsid w:val="0068333A"/>
    <w:rsid w:val="00683836"/>
    <w:rsid w:val="00684DFC"/>
    <w:rsid w:val="00685192"/>
    <w:rsid w:val="0068628A"/>
    <w:rsid w:val="00694F48"/>
    <w:rsid w:val="0069560E"/>
    <w:rsid w:val="00695701"/>
    <w:rsid w:val="0069604C"/>
    <w:rsid w:val="006963B8"/>
    <w:rsid w:val="00697A9F"/>
    <w:rsid w:val="006A199D"/>
    <w:rsid w:val="006A1B7C"/>
    <w:rsid w:val="006A1D7B"/>
    <w:rsid w:val="006A3463"/>
    <w:rsid w:val="006A497A"/>
    <w:rsid w:val="006A49AB"/>
    <w:rsid w:val="006A5A50"/>
    <w:rsid w:val="006A6BD0"/>
    <w:rsid w:val="006A7883"/>
    <w:rsid w:val="006B2327"/>
    <w:rsid w:val="006B4B56"/>
    <w:rsid w:val="006B648D"/>
    <w:rsid w:val="006B6889"/>
    <w:rsid w:val="006D374A"/>
    <w:rsid w:val="006D3E5B"/>
    <w:rsid w:val="006D4C40"/>
    <w:rsid w:val="006D5F4D"/>
    <w:rsid w:val="006D635B"/>
    <w:rsid w:val="006D66E0"/>
    <w:rsid w:val="006D719A"/>
    <w:rsid w:val="006D7515"/>
    <w:rsid w:val="006E64FA"/>
    <w:rsid w:val="006E6BD9"/>
    <w:rsid w:val="006F2D1A"/>
    <w:rsid w:val="006F47C8"/>
    <w:rsid w:val="006F4C28"/>
    <w:rsid w:val="007002C7"/>
    <w:rsid w:val="00701B00"/>
    <w:rsid w:val="00702ED6"/>
    <w:rsid w:val="0070489D"/>
    <w:rsid w:val="0070701A"/>
    <w:rsid w:val="007101AB"/>
    <w:rsid w:val="00710FA8"/>
    <w:rsid w:val="00711970"/>
    <w:rsid w:val="00713328"/>
    <w:rsid w:val="007137A3"/>
    <w:rsid w:val="00714950"/>
    <w:rsid w:val="00716024"/>
    <w:rsid w:val="0072385A"/>
    <w:rsid w:val="00723C9D"/>
    <w:rsid w:val="0072513B"/>
    <w:rsid w:val="0072632E"/>
    <w:rsid w:val="0073190B"/>
    <w:rsid w:val="007335FA"/>
    <w:rsid w:val="00734338"/>
    <w:rsid w:val="0073443F"/>
    <w:rsid w:val="00734CAF"/>
    <w:rsid w:val="007350F6"/>
    <w:rsid w:val="007354B8"/>
    <w:rsid w:val="00736D65"/>
    <w:rsid w:val="00736EB2"/>
    <w:rsid w:val="0073774F"/>
    <w:rsid w:val="00737DF5"/>
    <w:rsid w:val="00742D0C"/>
    <w:rsid w:val="007433AE"/>
    <w:rsid w:val="007448EE"/>
    <w:rsid w:val="00746B80"/>
    <w:rsid w:val="007543AF"/>
    <w:rsid w:val="0075460C"/>
    <w:rsid w:val="0075488A"/>
    <w:rsid w:val="00754E0D"/>
    <w:rsid w:val="00760174"/>
    <w:rsid w:val="00761529"/>
    <w:rsid w:val="00761862"/>
    <w:rsid w:val="007627A4"/>
    <w:rsid w:val="00762CBA"/>
    <w:rsid w:val="00763311"/>
    <w:rsid w:val="00763654"/>
    <w:rsid w:val="00765D6B"/>
    <w:rsid w:val="00766360"/>
    <w:rsid w:val="00766D31"/>
    <w:rsid w:val="00770BA4"/>
    <w:rsid w:val="00771319"/>
    <w:rsid w:val="0077146B"/>
    <w:rsid w:val="0077540A"/>
    <w:rsid w:val="00776C57"/>
    <w:rsid w:val="00776D8F"/>
    <w:rsid w:val="00781334"/>
    <w:rsid w:val="0078259B"/>
    <w:rsid w:val="00782FE9"/>
    <w:rsid w:val="00783BF0"/>
    <w:rsid w:val="00785597"/>
    <w:rsid w:val="00786885"/>
    <w:rsid w:val="00787C72"/>
    <w:rsid w:val="00787CAB"/>
    <w:rsid w:val="00790373"/>
    <w:rsid w:val="007911DC"/>
    <w:rsid w:val="00792D6B"/>
    <w:rsid w:val="00793965"/>
    <w:rsid w:val="00794D6D"/>
    <w:rsid w:val="00794E06"/>
    <w:rsid w:val="00795259"/>
    <w:rsid w:val="007965B6"/>
    <w:rsid w:val="007A1688"/>
    <w:rsid w:val="007A2128"/>
    <w:rsid w:val="007A300F"/>
    <w:rsid w:val="007A37E7"/>
    <w:rsid w:val="007A3A6E"/>
    <w:rsid w:val="007A4A63"/>
    <w:rsid w:val="007B112F"/>
    <w:rsid w:val="007B1C6A"/>
    <w:rsid w:val="007B1E05"/>
    <w:rsid w:val="007B33FC"/>
    <w:rsid w:val="007B4160"/>
    <w:rsid w:val="007B4530"/>
    <w:rsid w:val="007B4D14"/>
    <w:rsid w:val="007B5AC5"/>
    <w:rsid w:val="007C2056"/>
    <w:rsid w:val="007C2980"/>
    <w:rsid w:val="007C29EA"/>
    <w:rsid w:val="007C3A66"/>
    <w:rsid w:val="007C5E9E"/>
    <w:rsid w:val="007D0B0D"/>
    <w:rsid w:val="007D1F74"/>
    <w:rsid w:val="007D41A4"/>
    <w:rsid w:val="007D7224"/>
    <w:rsid w:val="007D7241"/>
    <w:rsid w:val="007E0960"/>
    <w:rsid w:val="007E173C"/>
    <w:rsid w:val="007E2323"/>
    <w:rsid w:val="007E2555"/>
    <w:rsid w:val="007E3BA9"/>
    <w:rsid w:val="007E3D16"/>
    <w:rsid w:val="007E45D2"/>
    <w:rsid w:val="007E4D98"/>
    <w:rsid w:val="007E516C"/>
    <w:rsid w:val="007F1E7B"/>
    <w:rsid w:val="007F2764"/>
    <w:rsid w:val="007F334D"/>
    <w:rsid w:val="007F43B9"/>
    <w:rsid w:val="007F5FB9"/>
    <w:rsid w:val="007F6F8D"/>
    <w:rsid w:val="007F7056"/>
    <w:rsid w:val="007F79CF"/>
    <w:rsid w:val="00801D6F"/>
    <w:rsid w:val="0080308A"/>
    <w:rsid w:val="0080365E"/>
    <w:rsid w:val="0080592B"/>
    <w:rsid w:val="008059B8"/>
    <w:rsid w:val="00805BD5"/>
    <w:rsid w:val="00806E2E"/>
    <w:rsid w:val="00807AE3"/>
    <w:rsid w:val="008102A0"/>
    <w:rsid w:val="0081044E"/>
    <w:rsid w:val="00815597"/>
    <w:rsid w:val="00815F34"/>
    <w:rsid w:val="00817E0B"/>
    <w:rsid w:val="00820ED1"/>
    <w:rsid w:val="008226BD"/>
    <w:rsid w:val="00825C40"/>
    <w:rsid w:val="00826852"/>
    <w:rsid w:val="00826A5F"/>
    <w:rsid w:val="008326EC"/>
    <w:rsid w:val="0083399B"/>
    <w:rsid w:val="00834521"/>
    <w:rsid w:val="008379ED"/>
    <w:rsid w:val="00837AED"/>
    <w:rsid w:val="00841F9D"/>
    <w:rsid w:val="0084315D"/>
    <w:rsid w:val="00843326"/>
    <w:rsid w:val="008433C4"/>
    <w:rsid w:val="008439B8"/>
    <w:rsid w:val="0084507A"/>
    <w:rsid w:val="008451A8"/>
    <w:rsid w:val="0084706C"/>
    <w:rsid w:val="00847822"/>
    <w:rsid w:val="00850ACC"/>
    <w:rsid w:val="0086206F"/>
    <w:rsid w:val="0086316C"/>
    <w:rsid w:val="008649DF"/>
    <w:rsid w:val="00864DFB"/>
    <w:rsid w:val="008672D4"/>
    <w:rsid w:val="008676D6"/>
    <w:rsid w:val="00867BE4"/>
    <w:rsid w:val="00867CC5"/>
    <w:rsid w:val="008719F9"/>
    <w:rsid w:val="00871C06"/>
    <w:rsid w:val="0087222E"/>
    <w:rsid w:val="00872B1E"/>
    <w:rsid w:val="00874773"/>
    <w:rsid w:val="008764B5"/>
    <w:rsid w:val="008779BD"/>
    <w:rsid w:val="00881C24"/>
    <w:rsid w:val="00886776"/>
    <w:rsid w:val="00887908"/>
    <w:rsid w:val="00887F65"/>
    <w:rsid w:val="00890CC1"/>
    <w:rsid w:val="00890CD8"/>
    <w:rsid w:val="00892576"/>
    <w:rsid w:val="0089274F"/>
    <w:rsid w:val="0089721E"/>
    <w:rsid w:val="00897905"/>
    <w:rsid w:val="008A05D3"/>
    <w:rsid w:val="008A1B7B"/>
    <w:rsid w:val="008A1F34"/>
    <w:rsid w:val="008A2AF9"/>
    <w:rsid w:val="008A3770"/>
    <w:rsid w:val="008A38D6"/>
    <w:rsid w:val="008A3B7F"/>
    <w:rsid w:val="008A3FFF"/>
    <w:rsid w:val="008A4A6C"/>
    <w:rsid w:val="008A5656"/>
    <w:rsid w:val="008A7883"/>
    <w:rsid w:val="008B015F"/>
    <w:rsid w:val="008B1011"/>
    <w:rsid w:val="008B1B4E"/>
    <w:rsid w:val="008B2F95"/>
    <w:rsid w:val="008B40BF"/>
    <w:rsid w:val="008B4B87"/>
    <w:rsid w:val="008B5201"/>
    <w:rsid w:val="008C0088"/>
    <w:rsid w:val="008C3156"/>
    <w:rsid w:val="008C3C5D"/>
    <w:rsid w:val="008C486B"/>
    <w:rsid w:val="008C492D"/>
    <w:rsid w:val="008C4A7A"/>
    <w:rsid w:val="008C61BF"/>
    <w:rsid w:val="008C6512"/>
    <w:rsid w:val="008C7F46"/>
    <w:rsid w:val="008D0E31"/>
    <w:rsid w:val="008D18E3"/>
    <w:rsid w:val="008D3560"/>
    <w:rsid w:val="008D3A10"/>
    <w:rsid w:val="008D4524"/>
    <w:rsid w:val="008D6A14"/>
    <w:rsid w:val="008D7937"/>
    <w:rsid w:val="008E3C48"/>
    <w:rsid w:val="008E5E98"/>
    <w:rsid w:val="008F1006"/>
    <w:rsid w:val="008F2D4F"/>
    <w:rsid w:val="008F528F"/>
    <w:rsid w:val="008F6E62"/>
    <w:rsid w:val="008F756A"/>
    <w:rsid w:val="008F75E1"/>
    <w:rsid w:val="00901E5E"/>
    <w:rsid w:val="0090431A"/>
    <w:rsid w:val="00904E11"/>
    <w:rsid w:val="009051D4"/>
    <w:rsid w:val="00906E4B"/>
    <w:rsid w:val="00910028"/>
    <w:rsid w:val="00911316"/>
    <w:rsid w:val="0091245A"/>
    <w:rsid w:val="009127C2"/>
    <w:rsid w:val="00914995"/>
    <w:rsid w:val="00916BCC"/>
    <w:rsid w:val="00921109"/>
    <w:rsid w:val="00921D9B"/>
    <w:rsid w:val="0092247F"/>
    <w:rsid w:val="00923170"/>
    <w:rsid w:val="00924DE6"/>
    <w:rsid w:val="0093064A"/>
    <w:rsid w:val="009310FF"/>
    <w:rsid w:val="0093414E"/>
    <w:rsid w:val="00936595"/>
    <w:rsid w:val="0093724F"/>
    <w:rsid w:val="009374C8"/>
    <w:rsid w:val="0094023F"/>
    <w:rsid w:val="0094040E"/>
    <w:rsid w:val="009411E3"/>
    <w:rsid w:val="009423ED"/>
    <w:rsid w:val="00944F3F"/>
    <w:rsid w:val="00946A85"/>
    <w:rsid w:val="00946F36"/>
    <w:rsid w:val="00947437"/>
    <w:rsid w:val="00952FC1"/>
    <w:rsid w:val="00953022"/>
    <w:rsid w:val="0095475A"/>
    <w:rsid w:val="009559A2"/>
    <w:rsid w:val="00957575"/>
    <w:rsid w:val="009607C9"/>
    <w:rsid w:val="00961984"/>
    <w:rsid w:val="00962B43"/>
    <w:rsid w:val="00963072"/>
    <w:rsid w:val="00963122"/>
    <w:rsid w:val="00966242"/>
    <w:rsid w:val="00966A00"/>
    <w:rsid w:val="00966A5F"/>
    <w:rsid w:val="0097098A"/>
    <w:rsid w:val="0097120D"/>
    <w:rsid w:val="0097152B"/>
    <w:rsid w:val="009719B4"/>
    <w:rsid w:val="00971EF8"/>
    <w:rsid w:val="00976C0B"/>
    <w:rsid w:val="0097796A"/>
    <w:rsid w:val="00977DC1"/>
    <w:rsid w:val="00977E91"/>
    <w:rsid w:val="00980FF4"/>
    <w:rsid w:val="00981C70"/>
    <w:rsid w:val="009834D2"/>
    <w:rsid w:val="009837BE"/>
    <w:rsid w:val="009844B1"/>
    <w:rsid w:val="00987AAB"/>
    <w:rsid w:val="00987B40"/>
    <w:rsid w:val="00990F3A"/>
    <w:rsid w:val="00992046"/>
    <w:rsid w:val="00993212"/>
    <w:rsid w:val="0099351E"/>
    <w:rsid w:val="00993966"/>
    <w:rsid w:val="00993D93"/>
    <w:rsid w:val="00996E7C"/>
    <w:rsid w:val="00997424"/>
    <w:rsid w:val="009A026F"/>
    <w:rsid w:val="009A24B3"/>
    <w:rsid w:val="009A28C7"/>
    <w:rsid w:val="009A3702"/>
    <w:rsid w:val="009A3C2B"/>
    <w:rsid w:val="009A3E53"/>
    <w:rsid w:val="009A48B3"/>
    <w:rsid w:val="009A4D96"/>
    <w:rsid w:val="009A7C91"/>
    <w:rsid w:val="009A7CE2"/>
    <w:rsid w:val="009B13D5"/>
    <w:rsid w:val="009B152D"/>
    <w:rsid w:val="009B1FC1"/>
    <w:rsid w:val="009B2AE9"/>
    <w:rsid w:val="009B3522"/>
    <w:rsid w:val="009B3768"/>
    <w:rsid w:val="009B4A3D"/>
    <w:rsid w:val="009B6818"/>
    <w:rsid w:val="009C14E1"/>
    <w:rsid w:val="009C2C93"/>
    <w:rsid w:val="009C398C"/>
    <w:rsid w:val="009C4DFA"/>
    <w:rsid w:val="009C7204"/>
    <w:rsid w:val="009C787E"/>
    <w:rsid w:val="009C7E01"/>
    <w:rsid w:val="009D07A0"/>
    <w:rsid w:val="009D0B87"/>
    <w:rsid w:val="009D133B"/>
    <w:rsid w:val="009D1862"/>
    <w:rsid w:val="009D21C6"/>
    <w:rsid w:val="009D5579"/>
    <w:rsid w:val="009E2402"/>
    <w:rsid w:val="009E4343"/>
    <w:rsid w:val="009F0B8F"/>
    <w:rsid w:val="009F0D6A"/>
    <w:rsid w:val="009F2631"/>
    <w:rsid w:val="009F277B"/>
    <w:rsid w:val="009F2D33"/>
    <w:rsid w:val="009F3AF7"/>
    <w:rsid w:val="009F5611"/>
    <w:rsid w:val="009F6EDD"/>
    <w:rsid w:val="00A00DF4"/>
    <w:rsid w:val="00A01465"/>
    <w:rsid w:val="00A04444"/>
    <w:rsid w:val="00A058B3"/>
    <w:rsid w:val="00A06CEB"/>
    <w:rsid w:val="00A12851"/>
    <w:rsid w:val="00A12AA8"/>
    <w:rsid w:val="00A12E18"/>
    <w:rsid w:val="00A13659"/>
    <w:rsid w:val="00A15181"/>
    <w:rsid w:val="00A160F0"/>
    <w:rsid w:val="00A16FB2"/>
    <w:rsid w:val="00A2041B"/>
    <w:rsid w:val="00A20502"/>
    <w:rsid w:val="00A20C3A"/>
    <w:rsid w:val="00A2182D"/>
    <w:rsid w:val="00A22806"/>
    <w:rsid w:val="00A230BF"/>
    <w:rsid w:val="00A24442"/>
    <w:rsid w:val="00A26862"/>
    <w:rsid w:val="00A271D3"/>
    <w:rsid w:val="00A30C49"/>
    <w:rsid w:val="00A3165E"/>
    <w:rsid w:val="00A348CE"/>
    <w:rsid w:val="00A34DBE"/>
    <w:rsid w:val="00A35B91"/>
    <w:rsid w:val="00A35D97"/>
    <w:rsid w:val="00A36B29"/>
    <w:rsid w:val="00A373BA"/>
    <w:rsid w:val="00A40ADD"/>
    <w:rsid w:val="00A432CB"/>
    <w:rsid w:val="00A441E9"/>
    <w:rsid w:val="00A45341"/>
    <w:rsid w:val="00A4585D"/>
    <w:rsid w:val="00A468FF"/>
    <w:rsid w:val="00A47361"/>
    <w:rsid w:val="00A47CAE"/>
    <w:rsid w:val="00A50034"/>
    <w:rsid w:val="00A50A69"/>
    <w:rsid w:val="00A51948"/>
    <w:rsid w:val="00A52578"/>
    <w:rsid w:val="00A5276D"/>
    <w:rsid w:val="00A53AAD"/>
    <w:rsid w:val="00A544A9"/>
    <w:rsid w:val="00A54BBF"/>
    <w:rsid w:val="00A56A1F"/>
    <w:rsid w:val="00A578D5"/>
    <w:rsid w:val="00A61191"/>
    <w:rsid w:val="00A6134A"/>
    <w:rsid w:val="00A613EB"/>
    <w:rsid w:val="00A64E45"/>
    <w:rsid w:val="00A6523F"/>
    <w:rsid w:val="00A656EF"/>
    <w:rsid w:val="00A67588"/>
    <w:rsid w:val="00A70A70"/>
    <w:rsid w:val="00A7112A"/>
    <w:rsid w:val="00A7199F"/>
    <w:rsid w:val="00A74D6A"/>
    <w:rsid w:val="00A76B85"/>
    <w:rsid w:val="00A777BE"/>
    <w:rsid w:val="00A804E8"/>
    <w:rsid w:val="00A81E4B"/>
    <w:rsid w:val="00A81FD3"/>
    <w:rsid w:val="00A82160"/>
    <w:rsid w:val="00A83E30"/>
    <w:rsid w:val="00A908D7"/>
    <w:rsid w:val="00A910D8"/>
    <w:rsid w:val="00A91152"/>
    <w:rsid w:val="00A9294B"/>
    <w:rsid w:val="00A92A4E"/>
    <w:rsid w:val="00A93037"/>
    <w:rsid w:val="00A951AB"/>
    <w:rsid w:val="00A95CA3"/>
    <w:rsid w:val="00A95F85"/>
    <w:rsid w:val="00A96061"/>
    <w:rsid w:val="00AA0898"/>
    <w:rsid w:val="00AA10FB"/>
    <w:rsid w:val="00AA1BF6"/>
    <w:rsid w:val="00AA393E"/>
    <w:rsid w:val="00AA5339"/>
    <w:rsid w:val="00AB24C9"/>
    <w:rsid w:val="00AB25D6"/>
    <w:rsid w:val="00AB37D8"/>
    <w:rsid w:val="00AB3CDF"/>
    <w:rsid w:val="00AB4797"/>
    <w:rsid w:val="00AB4B70"/>
    <w:rsid w:val="00AB70F0"/>
    <w:rsid w:val="00AC0F5E"/>
    <w:rsid w:val="00AC2895"/>
    <w:rsid w:val="00AC2910"/>
    <w:rsid w:val="00AC3808"/>
    <w:rsid w:val="00AC74D1"/>
    <w:rsid w:val="00AC74F9"/>
    <w:rsid w:val="00AC7583"/>
    <w:rsid w:val="00AC776E"/>
    <w:rsid w:val="00AC7B9E"/>
    <w:rsid w:val="00AD0D36"/>
    <w:rsid w:val="00AD0F30"/>
    <w:rsid w:val="00AD195B"/>
    <w:rsid w:val="00AD2473"/>
    <w:rsid w:val="00AD2920"/>
    <w:rsid w:val="00AD2BB1"/>
    <w:rsid w:val="00AD300B"/>
    <w:rsid w:val="00AD70CC"/>
    <w:rsid w:val="00AE15D8"/>
    <w:rsid w:val="00AE1F16"/>
    <w:rsid w:val="00AE2305"/>
    <w:rsid w:val="00AE694E"/>
    <w:rsid w:val="00AF0A07"/>
    <w:rsid w:val="00AF2BB0"/>
    <w:rsid w:val="00AF3288"/>
    <w:rsid w:val="00AF4180"/>
    <w:rsid w:val="00AF4EA6"/>
    <w:rsid w:val="00AF5DE1"/>
    <w:rsid w:val="00AF5F61"/>
    <w:rsid w:val="00AF6728"/>
    <w:rsid w:val="00AF6735"/>
    <w:rsid w:val="00AF695F"/>
    <w:rsid w:val="00AF7B88"/>
    <w:rsid w:val="00B00766"/>
    <w:rsid w:val="00B0459F"/>
    <w:rsid w:val="00B12173"/>
    <w:rsid w:val="00B1243E"/>
    <w:rsid w:val="00B12A8C"/>
    <w:rsid w:val="00B16544"/>
    <w:rsid w:val="00B16B10"/>
    <w:rsid w:val="00B2099C"/>
    <w:rsid w:val="00B20A8F"/>
    <w:rsid w:val="00B20DC5"/>
    <w:rsid w:val="00B2260F"/>
    <w:rsid w:val="00B244E8"/>
    <w:rsid w:val="00B24516"/>
    <w:rsid w:val="00B27042"/>
    <w:rsid w:val="00B30679"/>
    <w:rsid w:val="00B3115C"/>
    <w:rsid w:val="00B31C39"/>
    <w:rsid w:val="00B33609"/>
    <w:rsid w:val="00B34822"/>
    <w:rsid w:val="00B35348"/>
    <w:rsid w:val="00B36068"/>
    <w:rsid w:val="00B36977"/>
    <w:rsid w:val="00B36FCA"/>
    <w:rsid w:val="00B45A46"/>
    <w:rsid w:val="00B45A89"/>
    <w:rsid w:val="00B4756A"/>
    <w:rsid w:val="00B518A0"/>
    <w:rsid w:val="00B52BC8"/>
    <w:rsid w:val="00B530C4"/>
    <w:rsid w:val="00B5311E"/>
    <w:rsid w:val="00B55EF3"/>
    <w:rsid w:val="00B577DC"/>
    <w:rsid w:val="00B6000E"/>
    <w:rsid w:val="00B60099"/>
    <w:rsid w:val="00B6029B"/>
    <w:rsid w:val="00B60FE7"/>
    <w:rsid w:val="00B6165F"/>
    <w:rsid w:val="00B61889"/>
    <w:rsid w:val="00B61BFC"/>
    <w:rsid w:val="00B61C8E"/>
    <w:rsid w:val="00B62D96"/>
    <w:rsid w:val="00B63604"/>
    <w:rsid w:val="00B67259"/>
    <w:rsid w:val="00B704D7"/>
    <w:rsid w:val="00B715EB"/>
    <w:rsid w:val="00B71CF5"/>
    <w:rsid w:val="00B73194"/>
    <w:rsid w:val="00B74484"/>
    <w:rsid w:val="00B85659"/>
    <w:rsid w:val="00B86EC9"/>
    <w:rsid w:val="00B8718C"/>
    <w:rsid w:val="00B9019B"/>
    <w:rsid w:val="00B92792"/>
    <w:rsid w:val="00B93B32"/>
    <w:rsid w:val="00B951D7"/>
    <w:rsid w:val="00BA26AA"/>
    <w:rsid w:val="00BA5455"/>
    <w:rsid w:val="00BA5E59"/>
    <w:rsid w:val="00BA6218"/>
    <w:rsid w:val="00BA6550"/>
    <w:rsid w:val="00BB1ABE"/>
    <w:rsid w:val="00BB2398"/>
    <w:rsid w:val="00BB297C"/>
    <w:rsid w:val="00BB4375"/>
    <w:rsid w:val="00BB6725"/>
    <w:rsid w:val="00BB6916"/>
    <w:rsid w:val="00BB6C7F"/>
    <w:rsid w:val="00BB7153"/>
    <w:rsid w:val="00BC202C"/>
    <w:rsid w:val="00BC29C4"/>
    <w:rsid w:val="00BC5EBE"/>
    <w:rsid w:val="00BC6005"/>
    <w:rsid w:val="00BC7FE9"/>
    <w:rsid w:val="00BD636F"/>
    <w:rsid w:val="00BD6CC4"/>
    <w:rsid w:val="00BE1463"/>
    <w:rsid w:val="00BE2D48"/>
    <w:rsid w:val="00BE2F63"/>
    <w:rsid w:val="00BE615D"/>
    <w:rsid w:val="00BE7DA6"/>
    <w:rsid w:val="00BF19B2"/>
    <w:rsid w:val="00BF40FE"/>
    <w:rsid w:val="00C01CA5"/>
    <w:rsid w:val="00C05AC4"/>
    <w:rsid w:val="00C10602"/>
    <w:rsid w:val="00C11068"/>
    <w:rsid w:val="00C117BD"/>
    <w:rsid w:val="00C154DD"/>
    <w:rsid w:val="00C16704"/>
    <w:rsid w:val="00C1729A"/>
    <w:rsid w:val="00C173C2"/>
    <w:rsid w:val="00C17A2A"/>
    <w:rsid w:val="00C20726"/>
    <w:rsid w:val="00C21C88"/>
    <w:rsid w:val="00C21CB7"/>
    <w:rsid w:val="00C21DA6"/>
    <w:rsid w:val="00C220D1"/>
    <w:rsid w:val="00C22189"/>
    <w:rsid w:val="00C24060"/>
    <w:rsid w:val="00C240FD"/>
    <w:rsid w:val="00C2487F"/>
    <w:rsid w:val="00C27073"/>
    <w:rsid w:val="00C315AC"/>
    <w:rsid w:val="00C319D0"/>
    <w:rsid w:val="00C3203F"/>
    <w:rsid w:val="00C33A7D"/>
    <w:rsid w:val="00C3580D"/>
    <w:rsid w:val="00C37989"/>
    <w:rsid w:val="00C40CF1"/>
    <w:rsid w:val="00C4163F"/>
    <w:rsid w:val="00C4343B"/>
    <w:rsid w:val="00C4512C"/>
    <w:rsid w:val="00C4694A"/>
    <w:rsid w:val="00C504E1"/>
    <w:rsid w:val="00C53664"/>
    <w:rsid w:val="00C53C5A"/>
    <w:rsid w:val="00C54015"/>
    <w:rsid w:val="00C54075"/>
    <w:rsid w:val="00C549B2"/>
    <w:rsid w:val="00C54D85"/>
    <w:rsid w:val="00C6707A"/>
    <w:rsid w:val="00C70600"/>
    <w:rsid w:val="00C70B08"/>
    <w:rsid w:val="00C70B71"/>
    <w:rsid w:val="00C71630"/>
    <w:rsid w:val="00C71B5C"/>
    <w:rsid w:val="00C72FF4"/>
    <w:rsid w:val="00C74563"/>
    <w:rsid w:val="00C75648"/>
    <w:rsid w:val="00C76DD9"/>
    <w:rsid w:val="00C77D39"/>
    <w:rsid w:val="00C77E14"/>
    <w:rsid w:val="00C81E68"/>
    <w:rsid w:val="00C81E6F"/>
    <w:rsid w:val="00C8206C"/>
    <w:rsid w:val="00C82D5B"/>
    <w:rsid w:val="00C82EC3"/>
    <w:rsid w:val="00C84604"/>
    <w:rsid w:val="00C8510E"/>
    <w:rsid w:val="00C86810"/>
    <w:rsid w:val="00C86E00"/>
    <w:rsid w:val="00C86E78"/>
    <w:rsid w:val="00C91AC3"/>
    <w:rsid w:val="00C9271C"/>
    <w:rsid w:val="00C94D4C"/>
    <w:rsid w:val="00C9515A"/>
    <w:rsid w:val="00C96C37"/>
    <w:rsid w:val="00C96C4B"/>
    <w:rsid w:val="00C96FC9"/>
    <w:rsid w:val="00CA0431"/>
    <w:rsid w:val="00CA081D"/>
    <w:rsid w:val="00CA22E8"/>
    <w:rsid w:val="00CA238C"/>
    <w:rsid w:val="00CA3BF2"/>
    <w:rsid w:val="00CA587A"/>
    <w:rsid w:val="00CA5FB0"/>
    <w:rsid w:val="00CA6D80"/>
    <w:rsid w:val="00CA72F9"/>
    <w:rsid w:val="00CB0AB6"/>
    <w:rsid w:val="00CB1002"/>
    <w:rsid w:val="00CB24D4"/>
    <w:rsid w:val="00CB2908"/>
    <w:rsid w:val="00CB3F7B"/>
    <w:rsid w:val="00CC06B4"/>
    <w:rsid w:val="00CC15AC"/>
    <w:rsid w:val="00CC1C09"/>
    <w:rsid w:val="00CC1DE5"/>
    <w:rsid w:val="00CC2291"/>
    <w:rsid w:val="00CC383C"/>
    <w:rsid w:val="00CC6315"/>
    <w:rsid w:val="00CC6F2A"/>
    <w:rsid w:val="00CC7BA5"/>
    <w:rsid w:val="00CD0873"/>
    <w:rsid w:val="00CD194C"/>
    <w:rsid w:val="00CD229C"/>
    <w:rsid w:val="00CD3F1D"/>
    <w:rsid w:val="00CD63DF"/>
    <w:rsid w:val="00CD64EC"/>
    <w:rsid w:val="00CE140C"/>
    <w:rsid w:val="00CE1F2C"/>
    <w:rsid w:val="00CE2012"/>
    <w:rsid w:val="00CE31B6"/>
    <w:rsid w:val="00CE384B"/>
    <w:rsid w:val="00CE6BF2"/>
    <w:rsid w:val="00CE7CEC"/>
    <w:rsid w:val="00CE7D02"/>
    <w:rsid w:val="00CF14B8"/>
    <w:rsid w:val="00CF3C26"/>
    <w:rsid w:val="00CF5C11"/>
    <w:rsid w:val="00CF6A45"/>
    <w:rsid w:val="00CF6C6E"/>
    <w:rsid w:val="00D02659"/>
    <w:rsid w:val="00D0568D"/>
    <w:rsid w:val="00D0650B"/>
    <w:rsid w:val="00D070D1"/>
    <w:rsid w:val="00D100ED"/>
    <w:rsid w:val="00D116E8"/>
    <w:rsid w:val="00D122C9"/>
    <w:rsid w:val="00D126A3"/>
    <w:rsid w:val="00D134B9"/>
    <w:rsid w:val="00D13653"/>
    <w:rsid w:val="00D1377A"/>
    <w:rsid w:val="00D15D6A"/>
    <w:rsid w:val="00D16477"/>
    <w:rsid w:val="00D17D7E"/>
    <w:rsid w:val="00D21C5D"/>
    <w:rsid w:val="00D21F00"/>
    <w:rsid w:val="00D21FD9"/>
    <w:rsid w:val="00D226E4"/>
    <w:rsid w:val="00D2299D"/>
    <w:rsid w:val="00D24791"/>
    <w:rsid w:val="00D251E0"/>
    <w:rsid w:val="00D25540"/>
    <w:rsid w:val="00D25A5D"/>
    <w:rsid w:val="00D265E8"/>
    <w:rsid w:val="00D30F03"/>
    <w:rsid w:val="00D328BB"/>
    <w:rsid w:val="00D32E56"/>
    <w:rsid w:val="00D36708"/>
    <w:rsid w:val="00D3761B"/>
    <w:rsid w:val="00D37A53"/>
    <w:rsid w:val="00D40BBD"/>
    <w:rsid w:val="00D41BBC"/>
    <w:rsid w:val="00D44239"/>
    <w:rsid w:val="00D4425E"/>
    <w:rsid w:val="00D4474F"/>
    <w:rsid w:val="00D512B2"/>
    <w:rsid w:val="00D53082"/>
    <w:rsid w:val="00D53217"/>
    <w:rsid w:val="00D53AC7"/>
    <w:rsid w:val="00D56563"/>
    <w:rsid w:val="00D63DA0"/>
    <w:rsid w:val="00D6615D"/>
    <w:rsid w:val="00D662DF"/>
    <w:rsid w:val="00D705B2"/>
    <w:rsid w:val="00D707BC"/>
    <w:rsid w:val="00D72A35"/>
    <w:rsid w:val="00D73A55"/>
    <w:rsid w:val="00D7543F"/>
    <w:rsid w:val="00D7611E"/>
    <w:rsid w:val="00D76A30"/>
    <w:rsid w:val="00D80CC8"/>
    <w:rsid w:val="00D819DC"/>
    <w:rsid w:val="00D83B77"/>
    <w:rsid w:val="00D84B3E"/>
    <w:rsid w:val="00D87CFD"/>
    <w:rsid w:val="00D91399"/>
    <w:rsid w:val="00D91A31"/>
    <w:rsid w:val="00D91E7B"/>
    <w:rsid w:val="00D9231E"/>
    <w:rsid w:val="00D92677"/>
    <w:rsid w:val="00D92792"/>
    <w:rsid w:val="00D93A50"/>
    <w:rsid w:val="00D94C74"/>
    <w:rsid w:val="00D95B57"/>
    <w:rsid w:val="00D963E3"/>
    <w:rsid w:val="00D9698D"/>
    <w:rsid w:val="00D96EE9"/>
    <w:rsid w:val="00D9744C"/>
    <w:rsid w:val="00DA06EC"/>
    <w:rsid w:val="00DA4366"/>
    <w:rsid w:val="00DA45FF"/>
    <w:rsid w:val="00DA50E9"/>
    <w:rsid w:val="00DA5415"/>
    <w:rsid w:val="00DA62C9"/>
    <w:rsid w:val="00DB269E"/>
    <w:rsid w:val="00DB40C3"/>
    <w:rsid w:val="00DB622A"/>
    <w:rsid w:val="00DB6906"/>
    <w:rsid w:val="00DB79FE"/>
    <w:rsid w:val="00DC2BF3"/>
    <w:rsid w:val="00DC42C7"/>
    <w:rsid w:val="00DC4BEB"/>
    <w:rsid w:val="00DC5E23"/>
    <w:rsid w:val="00DD0187"/>
    <w:rsid w:val="00DD09C0"/>
    <w:rsid w:val="00DD0C49"/>
    <w:rsid w:val="00DD4141"/>
    <w:rsid w:val="00DD426F"/>
    <w:rsid w:val="00DD45C2"/>
    <w:rsid w:val="00DD6A5F"/>
    <w:rsid w:val="00DE0405"/>
    <w:rsid w:val="00DE0639"/>
    <w:rsid w:val="00DE151C"/>
    <w:rsid w:val="00DE47BC"/>
    <w:rsid w:val="00DE6395"/>
    <w:rsid w:val="00DE7166"/>
    <w:rsid w:val="00DE719A"/>
    <w:rsid w:val="00DF176B"/>
    <w:rsid w:val="00DF3A3E"/>
    <w:rsid w:val="00DF3E14"/>
    <w:rsid w:val="00DF40A0"/>
    <w:rsid w:val="00DF61EB"/>
    <w:rsid w:val="00DF68AC"/>
    <w:rsid w:val="00E00247"/>
    <w:rsid w:val="00E0289E"/>
    <w:rsid w:val="00E02E8B"/>
    <w:rsid w:val="00E03925"/>
    <w:rsid w:val="00E0461A"/>
    <w:rsid w:val="00E06B39"/>
    <w:rsid w:val="00E11F77"/>
    <w:rsid w:val="00E1281D"/>
    <w:rsid w:val="00E12A42"/>
    <w:rsid w:val="00E14491"/>
    <w:rsid w:val="00E15824"/>
    <w:rsid w:val="00E15AFF"/>
    <w:rsid w:val="00E15CF9"/>
    <w:rsid w:val="00E15DD8"/>
    <w:rsid w:val="00E1683F"/>
    <w:rsid w:val="00E1775D"/>
    <w:rsid w:val="00E23176"/>
    <w:rsid w:val="00E23C28"/>
    <w:rsid w:val="00E2470D"/>
    <w:rsid w:val="00E27686"/>
    <w:rsid w:val="00E30810"/>
    <w:rsid w:val="00E31899"/>
    <w:rsid w:val="00E31912"/>
    <w:rsid w:val="00E32708"/>
    <w:rsid w:val="00E3282D"/>
    <w:rsid w:val="00E334B0"/>
    <w:rsid w:val="00E3359D"/>
    <w:rsid w:val="00E339A4"/>
    <w:rsid w:val="00E33A0D"/>
    <w:rsid w:val="00E3705B"/>
    <w:rsid w:val="00E3727D"/>
    <w:rsid w:val="00E37328"/>
    <w:rsid w:val="00E378A4"/>
    <w:rsid w:val="00E4105E"/>
    <w:rsid w:val="00E4236E"/>
    <w:rsid w:val="00E441BB"/>
    <w:rsid w:val="00E44C11"/>
    <w:rsid w:val="00E4624D"/>
    <w:rsid w:val="00E4671F"/>
    <w:rsid w:val="00E47487"/>
    <w:rsid w:val="00E510F1"/>
    <w:rsid w:val="00E51256"/>
    <w:rsid w:val="00E5175F"/>
    <w:rsid w:val="00E5218B"/>
    <w:rsid w:val="00E53B0A"/>
    <w:rsid w:val="00E552B4"/>
    <w:rsid w:val="00E571F0"/>
    <w:rsid w:val="00E573F7"/>
    <w:rsid w:val="00E60271"/>
    <w:rsid w:val="00E609AB"/>
    <w:rsid w:val="00E60A80"/>
    <w:rsid w:val="00E6244C"/>
    <w:rsid w:val="00E66EA9"/>
    <w:rsid w:val="00E673EE"/>
    <w:rsid w:val="00E67721"/>
    <w:rsid w:val="00E67FDA"/>
    <w:rsid w:val="00E70167"/>
    <w:rsid w:val="00E70525"/>
    <w:rsid w:val="00E716BD"/>
    <w:rsid w:val="00E72A8C"/>
    <w:rsid w:val="00E730F6"/>
    <w:rsid w:val="00E735E9"/>
    <w:rsid w:val="00E75CBD"/>
    <w:rsid w:val="00E77419"/>
    <w:rsid w:val="00E7772A"/>
    <w:rsid w:val="00E8268D"/>
    <w:rsid w:val="00E833E0"/>
    <w:rsid w:val="00E834DF"/>
    <w:rsid w:val="00E8443F"/>
    <w:rsid w:val="00E866A9"/>
    <w:rsid w:val="00E904DE"/>
    <w:rsid w:val="00E94DB1"/>
    <w:rsid w:val="00E963DC"/>
    <w:rsid w:val="00E96664"/>
    <w:rsid w:val="00E9670A"/>
    <w:rsid w:val="00EA1CF7"/>
    <w:rsid w:val="00EA40A7"/>
    <w:rsid w:val="00EA54E4"/>
    <w:rsid w:val="00EA5D47"/>
    <w:rsid w:val="00EA654C"/>
    <w:rsid w:val="00EA7C01"/>
    <w:rsid w:val="00EB2994"/>
    <w:rsid w:val="00EB39FA"/>
    <w:rsid w:val="00EB4531"/>
    <w:rsid w:val="00EB6A40"/>
    <w:rsid w:val="00EB6ECE"/>
    <w:rsid w:val="00EC10DC"/>
    <w:rsid w:val="00EC14A8"/>
    <w:rsid w:val="00EC1563"/>
    <w:rsid w:val="00EC3F10"/>
    <w:rsid w:val="00EC46BA"/>
    <w:rsid w:val="00EC4D81"/>
    <w:rsid w:val="00EC5A38"/>
    <w:rsid w:val="00EC664B"/>
    <w:rsid w:val="00EC7236"/>
    <w:rsid w:val="00EC7930"/>
    <w:rsid w:val="00ED26F7"/>
    <w:rsid w:val="00ED2E0A"/>
    <w:rsid w:val="00ED2FEC"/>
    <w:rsid w:val="00ED390B"/>
    <w:rsid w:val="00ED3FAE"/>
    <w:rsid w:val="00ED4137"/>
    <w:rsid w:val="00ED44E5"/>
    <w:rsid w:val="00ED6449"/>
    <w:rsid w:val="00ED67B5"/>
    <w:rsid w:val="00ED736B"/>
    <w:rsid w:val="00EE2D0D"/>
    <w:rsid w:val="00EE33E5"/>
    <w:rsid w:val="00EE3666"/>
    <w:rsid w:val="00EE42F2"/>
    <w:rsid w:val="00EE43B6"/>
    <w:rsid w:val="00EE532E"/>
    <w:rsid w:val="00EE6ACC"/>
    <w:rsid w:val="00EE7263"/>
    <w:rsid w:val="00EF13FB"/>
    <w:rsid w:val="00EF1E02"/>
    <w:rsid w:val="00EF1FF4"/>
    <w:rsid w:val="00EF2407"/>
    <w:rsid w:val="00EF26E5"/>
    <w:rsid w:val="00EF2C88"/>
    <w:rsid w:val="00EF4A51"/>
    <w:rsid w:val="00EF60BA"/>
    <w:rsid w:val="00EF75AD"/>
    <w:rsid w:val="00EF79BD"/>
    <w:rsid w:val="00F002E4"/>
    <w:rsid w:val="00F0079F"/>
    <w:rsid w:val="00F02E06"/>
    <w:rsid w:val="00F041B6"/>
    <w:rsid w:val="00F048DA"/>
    <w:rsid w:val="00F05D65"/>
    <w:rsid w:val="00F073CC"/>
    <w:rsid w:val="00F1070F"/>
    <w:rsid w:val="00F10825"/>
    <w:rsid w:val="00F12044"/>
    <w:rsid w:val="00F12110"/>
    <w:rsid w:val="00F144D1"/>
    <w:rsid w:val="00F1452F"/>
    <w:rsid w:val="00F15710"/>
    <w:rsid w:val="00F15778"/>
    <w:rsid w:val="00F15B68"/>
    <w:rsid w:val="00F17349"/>
    <w:rsid w:val="00F174F0"/>
    <w:rsid w:val="00F176C3"/>
    <w:rsid w:val="00F17CFA"/>
    <w:rsid w:val="00F21360"/>
    <w:rsid w:val="00F222E5"/>
    <w:rsid w:val="00F227B0"/>
    <w:rsid w:val="00F24751"/>
    <w:rsid w:val="00F25686"/>
    <w:rsid w:val="00F26190"/>
    <w:rsid w:val="00F270BD"/>
    <w:rsid w:val="00F2748C"/>
    <w:rsid w:val="00F30A02"/>
    <w:rsid w:val="00F30A24"/>
    <w:rsid w:val="00F31677"/>
    <w:rsid w:val="00F31FE3"/>
    <w:rsid w:val="00F3276B"/>
    <w:rsid w:val="00F33434"/>
    <w:rsid w:val="00F3343F"/>
    <w:rsid w:val="00F33BD9"/>
    <w:rsid w:val="00F34D55"/>
    <w:rsid w:val="00F35A65"/>
    <w:rsid w:val="00F4213B"/>
    <w:rsid w:val="00F440EA"/>
    <w:rsid w:val="00F47BF0"/>
    <w:rsid w:val="00F508AE"/>
    <w:rsid w:val="00F517D6"/>
    <w:rsid w:val="00F55F4F"/>
    <w:rsid w:val="00F56357"/>
    <w:rsid w:val="00F604FE"/>
    <w:rsid w:val="00F609D0"/>
    <w:rsid w:val="00F60A53"/>
    <w:rsid w:val="00F62304"/>
    <w:rsid w:val="00F624D9"/>
    <w:rsid w:val="00F67372"/>
    <w:rsid w:val="00F701F1"/>
    <w:rsid w:val="00F70710"/>
    <w:rsid w:val="00F711AF"/>
    <w:rsid w:val="00F71C37"/>
    <w:rsid w:val="00F72F7D"/>
    <w:rsid w:val="00F735E8"/>
    <w:rsid w:val="00F75E2A"/>
    <w:rsid w:val="00F75F41"/>
    <w:rsid w:val="00F76076"/>
    <w:rsid w:val="00F76553"/>
    <w:rsid w:val="00F83B67"/>
    <w:rsid w:val="00F87298"/>
    <w:rsid w:val="00F94A09"/>
    <w:rsid w:val="00F950D2"/>
    <w:rsid w:val="00F9641C"/>
    <w:rsid w:val="00F979F5"/>
    <w:rsid w:val="00FA0B48"/>
    <w:rsid w:val="00FA12F4"/>
    <w:rsid w:val="00FA13A5"/>
    <w:rsid w:val="00FA28CA"/>
    <w:rsid w:val="00FA2BA5"/>
    <w:rsid w:val="00FA42E9"/>
    <w:rsid w:val="00FA7A77"/>
    <w:rsid w:val="00FA7D6E"/>
    <w:rsid w:val="00FB0D9E"/>
    <w:rsid w:val="00FB10F9"/>
    <w:rsid w:val="00FB1BF2"/>
    <w:rsid w:val="00FB313B"/>
    <w:rsid w:val="00FB3487"/>
    <w:rsid w:val="00FB4B17"/>
    <w:rsid w:val="00FB691D"/>
    <w:rsid w:val="00FC0AEB"/>
    <w:rsid w:val="00FC139A"/>
    <w:rsid w:val="00FC3DB5"/>
    <w:rsid w:val="00FC4BC6"/>
    <w:rsid w:val="00FC69C1"/>
    <w:rsid w:val="00FC6D8B"/>
    <w:rsid w:val="00FD11B6"/>
    <w:rsid w:val="00FD1A14"/>
    <w:rsid w:val="00FD2597"/>
    <w:rsid w:val="00FD40A6"/>
    <w:rsid w:val="00FD41CC"/>
    <w:rsid w:val="00FD5BBD"/>
    <w:rsid w:val="00FD6066"/>
    <w:rsid w:val="00FD7537"/>
    <w:rsid w:val="00FE11CE"/>
    <w:rsid w:val="00FE2F73"/>
    <w:rsid w:val="00FE31DD"/>
    <w:rsid w:val="00FE382A"/>
    <w:rsid w:val="00FE3988"/>
    <w:rsid w:val="00FE4824"/>
    <w:rsid w:val="00FE4A82"/>
    <w:rsid w:val="00FE54A1"/>
    <w:rsid w:val="00FE6B40"/>
    <w:rsid w:val="00FF1436"/>
    <w:rsid w:val="00FF3732"/>
    <w:rsid w:val="00FF4246"/>
    <w:rsid w:val="00FF4574"/>
    <w:rsid w:val="00FF47A2"/>
    <w:rsid w:val="00FF4B17"/>
    <w:rsid w:val="00FF6A5E"/>
    <w:rsid w:val="00FF7514"/>
    <w:rsid w:val="02681F1A"/>
    <w:rsid w:val="0375AABD"/>
    <w:rsid w:val="037A8ABD"/>
    <w:rsid w:val="059794CB"/>
    <w:rsid w:val="05C7B1FA"/>
    <w:rsid w:val="05F7E79B"/>
    <w:rsid w:val="07E6B45B"/>
    <w:rsid w:val="07ECDD71"/>
    <w:rsid w:val="08E2A222"/>
    <w:rsid w:val="08FB2FAA"/>
    <w:rsid w:val="092FF45D"/>
    <w:rsid w:val="0958AC52"/>
    <w:rsid w:val="0963AA44"/>
    <w:rsid w:val="0A2F0A86"/>
    <w:rsid w:val="0A344D35"/>
    <w:rsid w:val="0A51DD45"/>
    <w:rsid w:val="0C5D25E3"/>
    <w:rsid w:val="0D0BD1C6"/>
    <w:rsid w:val="0D3B3362"/>
    <w:rsid w:val="0E7AE366"/>
    <w:rsid w:val="0EF86690"/>
    <w:rsid w:val="0F6EA659"/>
    <w:rsid w:val="0FFF0AE9"/>
    <w:rsid w:val="13155CFC"/>
    <w:rsid w:val="15F57BC9"/>
    <w:rsid w:val="15FE5AB5"/>
    <w:rsid w:val="17058281"/>
    <w:rsid w:val="172CFB96"/>
    <w:rsid w:val="17BB137D"/>
    <w:rsid w:val="19E11CD2"/>
    <w:rsid w:val="1ACA27E3"/>
    <w:rsid w:val="1B4C771D"/>
    <w:rsid w:val="1B80F4A0"/>
    <w:rsid w:val="1CD18799"/>
    <w:rsid w:val="1D5E2B93"/>
    <w:rsid w:val="1DB0D837"/>
    <w:rsid w:val="1DCABD42"/>
    <w:rsid w:val="1F76BEDC"/>
    <w:rsid w:val="1FD18813"/>
    <w:rsid w:val="1FD7D4BB"/>
    <w:rsid w:val="2060BAE7"/>
    <w:rsid w:val="21A86845"/>
    <w:rsid w:val="22C9726D"/>
    <w:rsid w:val="2540A82C"/>
    <w:rsid w:val="2782A6C7"/>
    <w:rsid w:val="2A6A3E11"/>
    <w:rsid w:val="2AAA57B4"/>
    <w:rsid w:val="2C821B05"/>
    <w:rsid w:val="2CAC3758"/>
    <w:rsid w:val="2F4F6B39"/>
    <w:rsid w:val="2F8814E7"/>
    <w:rsid w:val="306A9170"/>
    <w:rsid w:val="31212456"/>
    <w:rsid w:val="3159D46C"/>
    <w:rsid w:val="32C153D8"/>
    <w:rsid w:val="3302C926"/>
    <w:rsid w:val="3384F17D"/>
    <w:rsid w:val="33ECBB2A"/>
    <w:rsid w:val="374E4AFF"/>
    <w:rsid w:val="399CC851"/>
    <w:rsid w:val="3A48C9CC"/>
    <w:rsid w:val="3A52045C"/>
    <w:rsid w:val="3A5CD9F4"/>
    <w:rsid w:val="3D37D1BE"/>
    <w:rsid w:val="3D5F74BE"/>
    <w:rsid w:val="3DB1EB67"/>
    <w:rsid w:val="3DFDA1F8"/>
    <w:rsid w:val="3F133946"/>
    <w:rsid w:val="4033C83F"/>
    <w:rsid w:val="4091231C"/>
    <w:rsid w:val="4103880E"/>
    <w:rsid w:val="41EBA235"/>
    <w:rsid w:val="432A3F8D"/>
    <w:rsid w:val="4379AD77"/>
    <w:rsid w:val="44A64479"/>
    <w:rsid w:val="44C2BD0C"/>
    <w:rsid w:val="4533D2A2"/>
    <w:rsid w:val="466179BC"/>
    <w:rsid w:val="46F59C16"/>
    <w:rsid w:val="476B1142"/>
    <w:rsid w:val="47B37641"/>
    <w:rsid w:val="47BA4393"/>
    <w:rsid w:val="485000B9"/>
    <w:rsid w:val="488E41C7"/>
    <w:rsid w:val="48DF8510"/>
    <w:rsid w:val="4B69887D"/>
    <w:rsid w:val="4C7D6344"/>
    <w:rsid w:val="4D34A52B"/>
    <w:rsid w:val="4DAB7C62"/>
    <w:rsid w:val="4DBBB25E"/>
    <w:rsid w:val="4E45003E"/>
    <w:rsid w:val="4EF1B36F"/>
    <w:rsid w:val="4F60F7D4"/>
    <w:rsid w:val="50509DC9"/>
    <w:rsid w:val="50F5BD6E"/>
    <w:rsid w:val="523A606F"/>
    <w:rsid w:val="52430B29"/>
    <w:rsid w:val="52D74183"/>
    <w:rsid w:val="53846E03"/>
    <w:rsid w:val="539A65EB"/>
    <w:rsid w:val="5436F8AD"/>
    <w:rsid w:val="545F600C"/>
    <w:rsid w:val="548A81E7"/>
    <w:rsid w:val="54A8A8C3"/>
    <w:rsid w:val="54C7F047"/>
    <w:rsid w:val="59199B0E"/>
    <w:rsid w:val="59A78E9B"/>
    <w:rsid w:val="59F35921"/>
    <w:rsid w:val="5B76D78A"/>
    <w:rsid w:val="5C26527F"/>
    <w:rsid w:val="5DD22FC2"/>
    <w:rsid w:val="5E55DB14"/>
    <w:rsid w:val="5F12D62F"/>
    <w:rsid w:val="5FD196E6"/>
    <w:rsid w:val="60BB2105"/>
    <w:rsid w:val="62A45D64"/>
    <w:rsid w:val="64D2ECC0"/>
    <w:rsid w:val="65032DE6"/>
    <w:rsid w:val="65A6FDCE"/>
    <w:rsid w:val="65F1DF75"/>
    <w:rsid w:val="66A24691"/>
    <w:rsid w:val="6740CE36"/>
    <w:rsid w:val="6828A0C9"/>
    <w:rsid w:val="6892211C"/>
    <w:rsid w:val="68E1256B"/>
    <w:rsid w:val="69306850"/>
    <w:rsid w:val="6A044031"/>
    <w:rsid w:val="6AE46DE7"/>
    <w:rsid w:val="6BC061C5"/>
    <w:rsid w:val="6D427B87"/>
    <w:rsid w:val="6D4BCE5E"/>
    <w:rsid w:val="6D573E72"/>
    <w:rsid w:val="703749C6"/>
    <w:rsid w:val="73429851"/>
    <w:rsid w:val="736E908B"/>
    <w:rsid w:val="73CDFAD1"/>
    <w:rsid w:val="75D5BF6C"/>
    <w:rsid w:val="76DA4313"/>
    <w:rsid w:val="77030E37"/>
    <w:rsid w:val="7711F952"/>
    <w:rsid w:val="78305983"/>
    <w:rsid w:val="7945F3FD"/>
    <w:rsid w:val="799343A8"/>
    <w:rsid w:val="79A92EB5"/>
    <w:rsid w:val="79D5A357"/>
    <w:rsid w:val="7A09D4B9"/>
    <w:rsid w:val="7B2981CC"/>
    <w:rsid w:val="7BED8EF4"/>
    <w:rsid w:val="7BF24E29"/>
    <w:rsid w:val="7BF2E549"/>
    <w:rsid w:val="7D958C03"/>
    <w:rsid w:val="7E62A038"/>
    <w:rsid w:val="7E9FC88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EFFE2CB"/>
  <w15:chartTrackingRefBased/>
  <w15:docId w15:val="{6836366A-AA97-4A46-A7E7-F74D600E0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34"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34"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34" w:qFormat="1"/>
    <w:lsdException w:name="List Bullet 3" w:uiPriority="34"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4" w:qFormat="1"/>
    <w:lsdException w:name="Closing" w:semiHidden="1" w:unhideWhenUsed="1"/>
    <w:lsdException w:name="Signature" w:qFormat="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5"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24" w:qFormat="1"/>
    <w:lsdException w:name="Hyperlink" w:semiHidden="1"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rsid w:val="00D4425E"/>
    <w:pPr>
      <w:spacing w:after="120" w:line="288" w:lineRule="auto"/>
    </w:pPr>
    <w:rPr>
      <w:sz w:val="20"/>
      <w:lang w:val="en-GB"/>
    </w:rPr>
  </w:style>
  <w:style w:type="paragraph" w:styleId="Kop1">
    <w:name w:val="heading 1"/>
    <w:basedOn w:val="Standaard"/>
    <w:next w:val="Plattetekst"/>
    <w:link w:val="Kop1Char"/>
    <w:uiPriority w:val="9"/>
    <w:qFormat/>
    <w:rsid w:val="00660BF5"/>
    <w:pPr>
      <w:keepNext/>
      <w:keepLines/>
      <w:numPr>
        <w:numId w:val="1"/>
      </w:numPr>
      <w:spacing w:before="600" w:after="360" w:line="240" w:lineRule="auto"/>
      <w:outlineLvl w:val="0"/>
    </w:pPr>
    <w:rPr>
      <w:rFonts w:asciiTheme="majorHAnsi" w:eastAsiaTheme="majorEastAsia" w:hAnsiTheme="majorHAnsi" w:cstheme="majorBidi"/>
      <w:color w:val="000000" w:themeColor="text1"/>
      <w:sz w:val="48"/>
      <w:szCs w:val="32"/>
    </w:rPr>
  </w:style>
  <w:style w:type="paragraph" w:styleId="Kop2">
    <w:name w:val="heading 2"/>
    <w:basedOn w:val="Standaard"/>
    <w:next w:val="Plattetekst"/>
    <w:link w:val="Kop2Char"/>
    <w:uiPriority w:val="9"/>
    <w:unhideWhenUsed/>
    <w:qFormat/>
    <w:rsid w:val="00806E2E"/>
    <w:pPr>
      <w:keepNext/>
      <w:keepLines/>
      <w:numPr>
        <w:ilvl w:val="1"/>
        <w:numId w:val="1"/>
      </w:numPr>
      <w:spacing w:before="320" w:line="240" w:lineRule="auto"/>
      <w:outlineLvl w:val="1"/>
    </w:pPr>
    <w:rPr>
      <w:rFonts w:asciiTheme="majorHAnsi" w:eastAsiaTheme="majorEastAsia" w:hAnsiTheme="majorHAnsi" w:cstheme="majorBidi"/>
      <w:b/>
      <w:color w:val="5236AB" w:themeColor="accent3"/>
      <w:sz w:val="32"/>
      <w:szCs w:val="26"/>
    </w:rPr>
  </w:style>
  <w:style w:type="paragraph" w:styleId="Kop3">
    <w:name w:val="heading 3"/>
    <w:basedOn w:val="Standaard"/>
    <w:next w:val="Plattetekst"/>
    <w:link w:val="Kop3Char"/>
    <w:uiPriority w:val="9"/>
    <w:unhideWhenUsed/>
    <w:qFormat/>
    <w:rsid w:val="00DB269E"/>
    <w:pPr>
      <w:keepNext/>
      <w:keepLines/>
      <w:numPr>
        <w:ilvl w:val="2"/>
        <w:numId w:val="1"/>
      </w:numPr>
      <w:spacing w:before="240" w:line="240" w:lineRule="auto"/>
      <w:outlineLvl w:val="2"/>
    </w:pPr>
    <w:rPr>
      <w:rFonts w:asciiTheme="majorHAnsi" w:eastAsiaTheme="majorEastAsia" w:hAnsiTheme="majorHAnsi" w:cstheme="majorBidi"/>
      <w:sz w:val="28"/>
      <w:szCs w:val="24"/>
    </w:rPr>
  </w:style>
  <w:style w:type="paragraph" w:styleId="Kop4">
    <w:name w:val="heading 4"/>
    <w:basedOn w:val="Standaard"/>
    <w:next w:val="Plattetekst"/>
    <w:link w:val="Kop4Char"/>
    <w:uiPriority w:val="9"/>
    <w:unhideWhenUsed/>
    <w:qFormat/>
    <w:rsid w:val="004C4793"/>
    <w:pPr>
      <w:keepNext/>
      <w:keepLines/>
      <w:numPr>
        <w:ilvl w:val="3"/>
        <w:numId w:val="1"/>
      </w:numPr>
      <w:spacing w:before="240" w:line="240" w:lineRule="auto"/>
      <w:outlineLvl w:val="3"/>
    </w:pPr>
    <w:rPr>
      <w:rFonts w:asciiTheme="majorHAnsi" w:eastAsiaTheme="majorEastAsia" w:hAnsiTheme="majorHAnsi" w:cstheme="majorBidi"/>
      <w:iCs/>
      <w:color w:val="E31937" w:themeColor="accent1"/>
      <w:sz w:val="24"/>
    </w:rPr>
  </w:style>
  <w:style w:type="paragraph" w:styleId="Kop5">
    <w:name w:val="heading 5"/>
    <w:basedOn w:val="Standaard"/>
    <w:next w:val="Plattetekst"/>
    <w:link w:val="Kop5Char"/>
    <w:uiPriority w:val="9"/>
    <w:unhideWhenUsed/>
    <w:qFormat/>
    <w:rsid w:val="00EB6A40"/>
    <w:pPr>
      <w:keepNext/>
      <w:keepLines/>
      <w:numPr>
        <w:ilvl w:val="4"/>
        <w:numId w:val="1"/>
      </w:numPr>
      <w:spacing w:before="200" w:after="60" w:line="240" w:lineRule="auto"/>
      <w:outlineLvl w:val="4"/>
    </w:pPr>
    <w:rPr>
      <w:rFonts w:asciiTheme="majorHAnsi" w:eastAsiaTheme="majorEastAsia" w:hAnsiTheme="majorHAnsi" w:cstheme="majorBidi"/>
      <w:caps/>
      <w:color w:val="000000" w:themeColor="text1"/>
      <w:sz w:val="24"/>
    </w:rPr>
  </w:style>
  <w:style w:type="paragraph" w:styleId="Kop6">
    <w:name w:val="heading 6"/>
    <w:basedOn w:val="Standaard"/>
    <w:next w:val="Plattetekst"/>
    <w:link w:val="Kop6Char"/>
    <w:uiPriority w:val="9"/>
    <w:unhideWhenUsed/>
    <w:qFormat/>
    <w:rsid w:val="00CC383C"/>
    <w:pPr>
      <w:keepNext/>
      <w:keepLines/>
      <w:numPr>
        <w:ilvl w:val="5"/>
        <w:numId w:val="1"/>
      </w:numPr>
      <w:spacing w:before="120" w:after="60" w:line="240" w:lineRule="auto"/>
      <w:outlineLvl w:val="5"/>
    </w:pPr>
    <w:rPr>
      <w:rFonts w:asciiTheme="majorHAnsi" w:eastAsiaTheme="majorEastAsia" w:hAnsiTheme="majorHAnsi" w:cstheme="majorBidi"/>
      <w:b/>
    </w:rPr>
  </w:style>
  <w:style w:type="paragraph" w:styleId="Kop7">
    <w:name w:val="heading 7"/>
    <w:basedOn w:val="Standaard"/>
    <w:next w:val="Plattetekst"/>
    <w:link w:val="Kop7Char"/>
    <w:uiPriority w:val="9"/>
    <w:unhideWhenUsed/>
    <w:qFormat/>
    <w:rsid w:val="00CC383C"/>
    <w:pPr>
      <w:keepNext/>
      <w:keepLines/>
      <w:numPr>
        <w:ilvl w:val="6"/>
        <w:numId w:val="1"/>
      </w:numPr>
      <w:spacing w:before="120" w:after="60" w:line="240" w:lineRule="auto"/>
      <w:outlineLvl w:val="6"/>
    </w:pPr>
    <w:rPr>
      <w:rFonts w:asciiTheme="majorHAnsi" w:eastAsiaTheme="majorEastAsia" w:hAnsiTheme="majorHAnsi" w:cstheme="majorBidi"/>
      <w:iCs/>
      <w:caps/>
    </w:rPr>
  </w:style>
  <w:style w:type="paragraph" w:styleId="Kop8">
    <w:name w:val="heading 8"/>
    <w:aliases w:val="Chart title"/>
    <w:basedOn w:val="Standaard"/>
    <w:next w:val="Plattetekst"/>
    <w:link w:val="Kop8Char"/>
    <w:uiPriority w:val="9"/>
    <w:unhideWhenUsed/>
    <w:qFormat/>
    <w:rsid w:val="00413EE3"/>
    <w:pPr>
      <w:keepNext/>
      <w:keepLines/>
      <w:numPr>
        <w:ilvl w:val="7"/>
        <w:numId w:val="1"/>
      </w:numPr>
      <w:spacing w:before="120" w:after="0"/>
      <w:outlineLvl w:val="7"/>
    </w:pPr>
    <w:rPr>
      <w:rFonts w:asciiTheme="majorHAnsi" w:eastAsiaTheme="majorEastAsia" w:hAnsiTheme="majorHAnsi" w:cstheme="majorBidi"/>
      <w:b/>
      <w:szCs w:val="21"/>
    </w:rPr>
  </w:style>
  <w:style w:type="paragraph" w:styleId="Kop9">
    <w:name w:val="heading 9"/>
    <w:aliases w:val="Appendix Heading 1"/>
    <w:basedOn w:val="Standaard"/>
    <w:next w:val="Plattetekst"/>
    <w:link w:val="Kop9Char"/>
    <w:uiPriority w:val="9"/>
    <w:unhideWhenUsed/>
    <w:qFormat/>
    <w:rsid w:val="00413EE3"/>
    <w:pPr>
      <w:keepNext/>
      <w:keepLines/>
      <w:pageBreakBefore/>
      <w:numPr>
        <w:numId w:val="15"/>
      </w:numPr>
      <w:spacing w:after="360" w:line="240" w:lineRule="auto"/>
      <w:outlineLvl w:val="8"/>
    </w:pPr>
    <w:rPr>
      <w:rFonts w:asciiTheme="majorHAnsi" w:eastAsiaTheme="majorEastAsia" w:hAnsiTheme="majorHAnsi" w:cstheme="majorBidi"/>
      <w:iCs/>
      <w:sz w:val="48"/>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39"/>
    <w:rsid w:val="00FE2F73"/>
    <w:pPr>
      <w:spacing w:after="0" w:line="240" w:lineRule="auto"/>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blStylePr w:type="firstRow">
      <w:rPr>
        <w:color w:val="FFFFFF" w:themeColor="background1"/>
      </w:rPr>
      <w:tblPr/>
      <w:tcPr>
        <w:shd w:val="clear" w:color="auto" w:fill="5236AB" w:themeFill="accent3"/>
      </w:tcPr>
    </w:tblStylePr>
  </w:style>
  <w:style w:type="paragraph" w:styleId="Koptekst">
    <w:name w:val="header"/>
    <w:basedOn w:val="Standaard"/>
    <w:link w:val="KoptekstChar"/>
    <w:uiPriority w:val="99"/>
    <w:unhideWhenUsed/>
    <w:rsid w:val="00462221"/>
    <w:pPr>
      <w:tabs>
        <w:tab w:val="center" w:pos="4320"/>
        <w:tab w:val="right" w:pos="8640"/>
      </w:tabs>
      <w:spacing w:after="0" w:line="240" w:lineRule="auto"/>
    </w:pPr>
    <w:rPr>
      <w:sz w:val="18"/>
    </w:rPr>
  </w:style>
  <w:style w:type="character" w:customStyle="1" w:styleId="KoptekstChar">
    <w:name w:val="Koptekst Char"/>
    <w:basedOn w:val="Standaardalinea-lettertype"/>
    <w:link w:val="Koptekst"/>
    <w:uiPriority w:val="99"/>
    <w:rsid w:val="00462221"/>
    <w:rPr>
      <w:sz w:val="18"/>
    </w:rPr>
  </w:style>
  <w:style w:type="paragraph" w:styleId="Voettekst">
    <w:name w:val="footer"/>
    <w:basedOn w:val="Standaard"/>
    <w:link w:val="VoettekstChar"/>
    <w:uiPriority w:val="99"/>
    <w:unhideWhenUsed/>
    <w:rsid w:val="00580BF2"/>
    <w:pPr>
      <w:tabs>
        <w:tab w:val="center" w:pos="4320"/>
        <w:tab w:val="right" w:pos="8640"/>
      </w:tabs>
      <w:spacing w:before="360" w:after="0"/>
      <w:contextualSpacing/>
    </w:pPr>
    <w:rPr>
      <w:sz w:val="18"/>
    </w:rPr>
  </w:style>
  <w:style w:type="character" w:customStyle="1" w:styleId="VoettekstChar">
    <w:name w:val="Voettekst Char"/>
    <w:basedOn w:val="Standaardalinea-lettertype"/>
    <w:link w:val="Voettekst"/>
    <w:uiPriority w:val="99"/>
    <w:rsid w:val="00580BF2"/>
    <w:rPr>
      <w:sz w:val="18"/>
    </w:rPr>
  </w:style>
  <w:style w:type="paragraph" w:styleId="Titel">
    <w:name w:val="Title"/>
    <w:basedOn w:val="Standaard"/>
    <w:next w:val="Plattetekst"/>
    <w:link w:val="TitelChar"/>
    <w:uiPriority w:val="14"/>
    <w:qFormat/>
    <w:rsid w:val="00A12E18"/>
    <w:pPr>
      <w:spacing w:before="600" w:after="360" w:line="240" w:lineRule="auto"/>
      <w:contextualSpacing/>
    </w:pPr>
    <w:rPr>
      <w:rFonts w:asciiTheme="majorHAnsi" w:eastAsiaTheme="majorEastAsia" w:hAnsiTheme="majorHAnsi" w:cstheme="majorBidi"/>
      <w:kern w:val="28"/>
      <w:sz w:val="48"/>
      <w:szCs w:val="56"/>
    </w:rPr>
  </w:style>
  <w:style w:type="character" w:customStyle="1" w:styleId="TitelChar">
    <w:name w:val="Titel Char"/>
    <w:basedOn w:val="Standaardalinea-lettertype"/>
    <w:link w:val="Titel"/>
    <w:uiPriority w:val="14"/>
    <w:rsid w:val="0048171A"/>
    <w:rPr>
      <w:rFonts w:asciiTheme="majorHAnsi" w:eastAsiaTheme="majorEastAsia" w:hAnsiTheme="majorHAnsi" w:cstheme="majorBidi"/>
      <w:kern w:val="28"/>
      <w:sz w:val="48"/>
      <w:szCs w:val="56"/>
    </w:rPr>
  </w:style>
  <w:style w:type="paragraph" w:styleId="Ondertitel">
    <w:name w:val="Subtitle"/>
    <w:basedOn w:val="Standaard"/>
    <w:next w:val="Plattetekst"/>
    <w:link w:val="OndertitelChar"/>
    <w:uiPriority w:val="15"/>
    <w:qFormat/>
    <w:rsid w:val="00B16544"/>
    <w:pPr>
      <w:numPr>
        <w:ilvl w:val="1"/>
      </w:numPr>
      <w:spacing w:before="60" w:after="60" w:line="312" w:lineRule="auto"/>
    </w:pPr>
    <w:rPr>
      <w:rFonts w:eastAsiaTheme="minorEastAsia"/>
      <w:sz w:val="36"/>
    </w:rPr>
  </w:style>
  <w:style w:type="character" w:customStyle="1" w:styleId="OndertitelChar">
    <w:name w:val="Ondertitel Char"/>
    <w:basedOn w:val="Standaardalinea-lettertype"/>
    <w:link w:val="Ondertitel"/>
    <w:uiPriority w:val="15"/>
    <w:rsid w:val="00B16544"/>
    <w:rPr>
      <w:rFonts w:eastAsiaTheme="minorEastAsia"/>
      <w:sz w:val="36"/>
      <w:lang w:val="en-US"/>
    </w:rPr>
  </w:style>
  <w:style w:type="character" w:customStyle="1" w:styleId="Kop1Char">
    <w:name w:val="Kop 1 Char"/>
    <w:basedOn w:val="Standaardalinea-lettertype"/>
    <w:link w:val="Kop1"/>
    <w:uiPriority w:val="9"/>
    <w:rsid w:val="00660BF5"/>
    <w:rPr>
      <w:rFonts w:asciiTheme="majorHAnsi" w:eastAsiaTheme="majorEastAsia" w:hAnsiTheme="majorHAnsi" w:cstheme="majorBidi"/>
      <w:color w:val="000000" w:themeColor="text1"/>
      <w:sz w:val="48"/>
      <w:szCs w:val="32"/>
    </w:rPr>
  </w:style>
  <w:style w:type="character" w:customStyle="1" w:styleId="Kop2Char">
    <w:name w:val="Kop 2 Char"/>
    <w:basedOn w:val="Standaardalinea-lettertype"/>
    <w:link w:val="Kop2"/>
    <w:uiPriority w:val="9"/>
    <w:rsid w:val="00806E2E"/>
    <w:rPr>
      <w:rFonts w:asciiTheme="majorHAnsi" w:eastAsiaTheme="majorEastAsia" w:hAnsiTheme="majorHAnsi" w:cstheme="majorBidi"/>
      <w:b/>
      <w:color w:val="5236AB" w:themeColor="accent3"/>
      <w:sz w:val="32"/>
      <w:szCs w:val="26"/>
    </w:rPr>
  </w:style>
  <w:style w:type="character" w:customStyle="1" w:styleId="Kop3Char">
    <w:name w:val="Kop 3 Char"/>
    <w:basedOn w:val="Standaardalinea-lettertype"/>
    <w:link w:val="Kop3"/>
    <w:uiPriority w:val="9"/>
    <w:rsid w:val="00DB269E"/>
    <w:rPr>
      <w:rFonts w:asciiTheme="majorHAnsi" w:eastAsiaTheme="majorEastAsia" w:hAnsiTheme="majorHAnsi" w:cstheme="majorBidi"/>
      <w:sz w:val="28"/>
      <w:szCs w:val="24"/>
    </w:rPr>
  </w:style>
  <w:style w:type="character" w:customStyle="1" w:styleId="Kop4Char">
    <w:name w:val="Kop 4 Char"/>
    <w:basedOn w:val="Standaardalinea-lettertype"/>
    <w:link w:val="Kop4"/>
    <w:uiPriority w:val="9"/>
    <w:rsid w:val="004C4793"/>
    <w:rPr>
      <w:rFonts w:asciiTheme="majorHAnsi" w:eastAsiaTheme="majorEastAsia" w:hAnsiTheme="majorHAnsi" w:cstheme="majorBidi"/>
      <w:iCs/>
      <w:color w:val="E31937" w:themeColor="accent1"/>
      <w:sz w:val="24"/>
    </w:rPr>
  </w:style>
  <w:style w:type="paragraph" w:styleId="Lijstalinea">
    <w:name w:val="List Paragraph"/>
    <w:basedOn w:val="Standaard"/>
    <w:uiPriority w:val="34"/>
    <w:semiHidden/>
    <w:qFormat/>
    <w:rsid w:val="00AB25D6"/>
    <w:pPr>
      <w:ind w:left="720"/>
      <w:contextualSpacing/>
    </w:pPr>
  </w:style>
  <w:style w:type="character" w:styleId="Titelvanboek">
    <w:name w:val="Book Title"/>
    <w:basedOn w:val="Standaardalinea-lettertype"/>
    <w:uiPriority w:val="33"/>
    <w:semiHidden/>
    <w:qFormat/>
    <w:rsid w:val="00AB25D6"/>
    <w:rPr>
      <w:b/>
      <w:bCs/>
      <w:i/>
      <w:iCs/>
      <w:spacing w:val="5"/>
    </w:rPr>
  </w:style>
  <w:style w:type="paragraph" w:styleId="Citaat">
    <w:name w:val="Quote"/>
    <w:basedOn w:val="Standaard"/>
    <w:next w:val="Plattetekst"/>
    <w:link w:val="CitaatChar"/>
    <w:uiPriority w:val="24"/>
    <w:qFormat/>
    <w:rsid w:val="00806E2E"/>
    <w:pPr>
      <w:spacing w:before="240" w:after="240"/>
    </w:pPr>
    <w:rPr>
      <w:iCs/>
      <w:color w:val="404040" w:themeColor="text1" w:themeTint="BF"/>
      <w:sz w:val="36"/>
      <w14:textFill>
        <w14:gradFill>
          <w14:gsLst>
            <w14:gs w14:pos="0">
              <w14:schemeClr w14:val="accent1"/>
            </w14:gs>
            <w14:gs w14:pos="60000">
              <w14:schemeClr w14:val="accent6"/>
            </w14:gs>
            <w14:gs w14:pos="100000">
              <w14:schemeClr w14:val="accent3"/>
            </w14:gs>
          </w14:gsLst>
          <w14:lin w14:ang="0" w14:scaled="0"/>
        </w14:gradFill>
      </w14:textFill>
    </w:rPr>
  </w:style>
  <w:style w:type="character" w:customStyle="1" w:styleId="CitaatChar">
    <w:name w:val="Citaat Char"/>
    <w:basedOn w:val="Standaardalinea-lettertype"/>
    <w:link w:val="Citaat"/>
    <w:uiPriority w:val="24"/>
    <w:rsid w:val="00806E2E"/>
    <w:rPr>
      <w:iCs/>
      <w:color w:val="404040" w:themeColor="text1" w:themeTint="BF"/>
      <w:sz w:val="36"/>
      <w:lang w:val="en-US"/>
      <w14:textFill>
        <w14:gradFill>
          <w14:gsLst>
            <w14:gs w14:pos="0">
              <w14:schemeClr w14:val="accent1"/>
            </w14:gs>
            <w14:gs w14:pos="60000">
              <w14:schemeClr w14:val="accent6"/>
            </w14:gs>
            <w14:gs w14:pos="100000">
              <w14:schemeClr w14:val="accent3"/>
            </w14:gs>
          </w14:gsLst>
          <w14:lin w14:ang="0" w14:scaled="0"/>
        </w14:gradFill>
      </w14:textFill>
    </w:rPr>
  </w:style>
  <w:style w:type="paragraph" w:styleId="Duidelijkcitaat">
    <w:name w:val="Intense Quote"/>
    <w:basedOn w:val="Standaard"/>
    <w:next w:val="Standaard"/>
    <w:link w:val="DuidelijkcitaatChar"/>
    <w:uiPriority w:val="24"/>
    <w:semiHidden/>
    <w:qFormat/>
    <w:rsid w:val="00494C0E"/>
    <w:pPr>
      <w:pBdr>
        <w:top w:val="single" w:sz="4" w:space="7" w:color="E31937" w:themeColor="accent1"/>
        <w:bottom w:val="single" w:sz="4" w:space="6" w:color="E31937" w:themeColor="accent1"/>
      </w:pBdr>
      <w:shd w:val="clear" w:color="auto" w:fill="E31937" w:themeFill="accent1"/>
      <w:spacing w:before="360" w:after="360"/>
      <w:jc w:val="center"/>
    </w:pPr>
    <w:rPr>
      <w:iCs/>
      <w:color w:val="FFFFFF" w:themeColor="background1"/>
    </w:rPr>
  </w:style>
  <w:style w:type="character" w:customStyle="1" w:styleId="DuidelijkcitaatChar">
    <w:name w:val="Duidelijk citaat Char"/>
    <w:basedOn w:val="Standaardalinea-lettertype"/>
    <w:link w:val="Duidelijkcitaat"/>
    <w:uiPriority w:val="24"/>
    <w:semiHidden/>
    <w:rsid w:val="00082192"/>
    <w:rPr>
      <w:iCs/>
      <w:color w:val="FFFFFF" w:themeColor="background1"/>
      <w:sz w:val="20"/>
      <w:shd w:val="clear" w:color="auto" w:fill="E31937" w:themeFill="accent1"/>
    </w:rPr>
  </w:style>
  <w:style w:type="table" w:styleId="Tabelrasterlicht">
    <w:name w:val="Grid Table Light"/>
    <w:basedOn w:val="Standaardtabel"/>
    <w:uiPriority w:val="40"/>
    <w:rsid w:val="00157B4D"/>
    <w:pPr>
      <w:spacing w:after="0" w:line="240" w:lineRule="auto"/>
    </w:pPr>
    <w:tblP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style>
  <w:style w:type="table" w:styleId="Onopgemaaktetabel4">
    <w:name w:val="Plain Table 4"/>
    <w:basedOn w:val="Standaardtabel"/>
    <w:uiPriority w:val="44"/>
    <w:rsid w:val="00FA13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Verwijzingopmerking">
    <w:name w:val="annotation reference"/>
    <w:basedOn w:val="Standaardalinea-lettertype"/>
    <w:uiPriority w:val="99"/>
    <w:semiHidden/>
    <w:unhideWhenUsed/>
    <w:rsid w:val="00CD3F1D"/>
    <w:rPr>
      <w:sz w:val="16"/>
      <w:szCs w:val="16"/>
    </w:rPr>
  </w:style>
  <w:style w:type="paragraph" w:styleId="Tekstopmerking">
    <w:name w:val="annotation text"/>
    <w:basedOn w:val="Standaard"/>
    <w:link w:val="TekstopmerkingChar"/>
    <w:uiPriority w:val="99"/>
    <w:unhideWhenUsed/>
    <w:rsid w:val="00CD3F1D"/>
    <w:pPr>
      <w:spacing w:line="240" w:lineRule="auto"/>
    </w:pPr>
    <w:rPr>
      <w:szCs w:val="20"/>
    </w:rPr>
  </w:style>
  <w:style w:type="character" w:customStyle="1" w:styleId="TekstopmerkingChar">
    <w:name w:val="Tekst opmerking Char"/>
    <w:basedOn w:val="Standaardalinea-lettertype"/>
    <w:link w:val="Tekstopmerking"/>
    <w:uiPriority w:val="99"/>
    <w:rsid w:val="00CD3F1D"/>
    <w:rPr>
      <w:sz w:val="20"/>
      <w:szCs w:val="20"/>
    </w:rPr>
  </w:style>
  <w:style w:type="paragraph" w:styleId="Onderwerpvanopmerking">
    <w:name w:val="annotation subject"/>
    <w:basedOn w:val="Tekstopmerking"/>
    <w:next w:val="Tekstopmerking"/>
    <w:link w:val="OnderwerpvanopmerkingChar"/>
    <w:uiPriority w:val="99"/>
    <w:semiHidden/>
    <w:unhideWhenUsed/>
    <w:rsid w:val="00CD3F1D"/>
    <w:rPr>
      <w:b/>
      <w:bCs/>
    </w:rPr>
  </w:style>
  <w:style w:type="character" w:customStyle="1" w:styleId="OnderwerpvanopmerkingChar">
    <w:name w:val="Onderwerp van opmerking Char"/>
    <w:basedOn w:val="TekstopmerkingChar"/>
    <w:link w:val="Onderwerpvanopmerking"/>
    <w:uiPriority w:val="99"/>
    <w:semiHidden/>
    <w:rsid w:val="00CD3F1D"/>
    <w:rPr>
      <w:b/>
      <w:bCs/>
      <w:sz w:val="20"/>
      <w:szCs w:val="20"/>
    </w:rPr>
  </w:style>
  <w:style w:type="paragraph" w:styleId="Revisie">
    <w:name w:val="Revision"/>
    <w:hidden/>
    <w:uiPriority w:val="99"/>
    <w:semiHidden/>
    <w:rsid w:val="00CD3F1D"/>
    <w:pPr>
      <w:spacing w:after="0" w:line="240" w:lineRule="auto"/>
    </w:pPr>
  </w:style>
  <w:style w:type="paragraph" w:styleId="Ballontekst">
    <w:name w:val="Balloon Text"/>
    <w:basedOn w:val="Standaard"/>
    <w:link w:val="BallontekstChar"/>
    <w:uiPriority w:val="99"/>
    <w:semiHidden/>
    <w:unhideWhenUsed/>
    <w:rsid w:val="00CD3F1D"/>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CD3F1D"/>
    <w:rPr>
      <w:rFonts w:ascii="Segoe UI" w:hAnsi="Segoe UI" w:cs="Segoe UI"/>
      <w:sz w:val="18"/>
      <w:szCs w:val="18"/>
    </w:rPr>
  </w:style>
  <w:style w:type="character" w:customStyle="1" w:styleId="Kop5Char">
    <w:name w:val="Kop 5 Char"/>
    <w:basedOn w:val="Standaardalinea-lettertype"/>
    <w:link w:val="Kop5"/>
    <w:uiPriority w:val="9"/>
    <w:rsid w:val="00EB6A40"/>
    <w:rPr>
      <w:rFonts w:asciiTheme="majorHAnsi" w:eastAsiaTheme="majorEastAsia" w:hAnsiTheme="majorHAnsi" w:cstheme="majorBidi"/>
      <w:caps/>
      <w:color w:val="000000" w:themeColor="text1"/>
      <w:sz w:val="24"/>
    </w:rPr>
  </w:style>
  <w:style w:type="character" w:customStyle="1" w:styleId="Kop6Char">
    <w:name w:val="Kop 6 Char"/>
    <w:basedOn w:val="Standaardalinea-lettertype"/>
    <w:link w:val="Kop6"/>
    <w:uiPriority w:val="9"/>
    <w:rsid w:val="00CC383C"/>
    <w:rPr>
      <w:rFonts w:asciiTheme="majorHAnsi" w:eastAsiaTheme="majorEastAsia" w:hAnsiTheme="majorHAnsi" w:cstheme="majorBidi"/>
      <w:b/>
      <w:sz w:val="20"/>
    </w:rPr>
  </w:style>
  <w:style w:type="paragraph" w:customStyle="1" w:styleId="DocumentTitle">
    <w:name w:val="Document Title"/>
    <w:basedOn w:val="Standaard"/>
    <w:next w:val="Plattetekst"/>
    <w:uiPriority w:val="99"/>
    <w:qFormat/>
    <w:rsid w:val="00E67721"/>
    <w:pPr>
      <w:spacing w:after="60" w:line="228" w:lineRule="auto"/>
    </w:pPr>
    <w:rPr>
      <w:sz w:val="56"/>
    </w:rPr>
  </w:style>
  <w:style w:type="paragraph" w:customStyle="1" w:styleId="DocumentType">
    <w:name w:val="Document Type"/>
    <w:basedOn w:val="Standaard"/>
    <w:next w:val="Plattetekst"/>
    <w:uiPriority w:val="99"/>
    <w:qFormat/>
    <w:rsid w:val="00595345"/>
    <w:pPr>
      <w:spacing w:after="0" w:line="240" w:lineRule="auto"/>
    </w:pPr>
    <w:rPr>
      <w:sz w:val="40"/>
    </w:rPr>
  </w:style>
  <w:style w:type="paragraph" w:customStyle="1" w:styleId="DepartmentorOwner">
    <w:name w:val="Department or Owner"/>
    <w:basedOn w:val="Standaard"/>
    <w:uiPriority w:val="99"/>
    <w:qFormat/>
    <w:rsid w:val="00D134B9"/>
    <w:pPr>
      <w:spacing w:before="60" w:after="60"/>
    </w:pPr>
    <w:rPr>
      <w:sz w:val="36"/>
    </w:rPr>
  </w:style>
  <w:style w:type="paragraph" w:styleId="Datum">
    <w:name w:val="Date"/>
    <w:basedOn w:val="Standaard"/>
    <w:next w:val="Plattetekst"/>
    <w:link w:val="DatumChar"/>
    <w:uiPriority w:val="99"/>
    <w:qFormat/>
    <w:rsid w:val="00D134B9"/>
    <w:pPr>
      <w:spacing w:after="0"/>
    </w:pPr>
    <w:rPr>
      <w:sz w:val="24"/>
    </w:rPr>
  </w:style>
  <w:style w:type="character" w:customStyle="1" w:styleId="DatumChar">
    <w:name w:val="Datum Char"/>
    <w:basedOn w:val="Standaardalinea-lettertype"/>
    <w:link w:val="Datum"/>
    <w:uiPriority w:val="99"/>
    <w:rsid w:val="00D134B9"/>
    <w:rPr>
      <w:sz w:val="24"/>
    </w:rPr>
  </w:style>
  <w:style w:type="paragraph" w:styleId="Voetnoottekst">
    <w:name w:val="footnote text"/>
    <w:basedOn w:val="Standaard"/>
    <w:link w:val="VoetnoottekstChar"/>
    <w:uiPriority w:val="34"/>
    <w:qFormat/>
    <w:rsid w:val="0056547E"/>
    <w:pPr>
      <w:spacing w:line="240" w:lineRule="auto"/>
    </w:pPr>
    <w:rPr>
      <w:sz w:val="18"/>
      <w:szCs w:val="20"/>
    </w:rPr>
  </w:style>
  <w:style w:type="character" w:customStyle="1" w:styleId="VoetnoottekstChar">
    <w:name w:val="Voetnoottekst Char"/>
    <w:basedOn w:val="Standaardalinea-lettertype"/>
    <w:link w:val="Voetnoottekst"/>
    <w:uiPriority w:val="34"/>
    <w:rsid w:val="009C7204"/>
    <w:rPr>
      <w:sz w:val="18"/>
      <w:szCs w:val="20"/>
    </w:rPr>
  </w:style>
  <w:style w:type="paragraph" w:styleId="Handtekening">
    <w:name w:val="Signature"/>
    <w:basedOn w:val="Standaard"/>
    <w:link w:val="HandtekeningChar"/>
    <w:uiPriority w:val="99"/>
    <w:qFormat/>
    <w:rsid w:val="00580BF2"/>
    <w:pPr>
      <w:spacing w:before="6000" w:after="0"/>
      <w:contextualSpacing/>
    </w:pPr>
  </w:style>
  <w:style w:type="character" w:customStyle="1" w:styleId="HandtekeningChar">
    <w:name w:val="Handtekening Char"/>
    <w:basedOn w:val="Standaardalinea-lettertype"/>
    <w:link w:val="Handtekening"/>
    <w:uiPriority w:val="99"/>
    <w:rsid w:val="00580BF2"/>
    <w:rPr>
      <w:sz w:val="20"/>
    </w:rPr>
  </w:style>
  <w:style w:type="character" w:styleId="Hyperlink">
    <w:name w:val="Hyperlink"/>
    <w:basedOn w:val="Standaardalinea-lettertype"/>
    <w:uiPriority w:val="99"/>
    <w:unhideWhenUsed/>
    <w:rsid w:val="00806E2E"/>
    <w:rPr>
      <w:color w:val="5236AB" w:themeColor="accent3"/>
      <w:u w:val="single"/>
    </w:rPr>
  </w:style>
  <w:style w:type="character" w:customStyle="1" w:styleId="UnresolvedMention1">
    <w:name w:val="Unresolved Mention1"/>
    <w:basedOn w:val="Standaardalinea-lettertype"/>
    <w:uiPriority w:val="99"/>
    <w:semiHidden/>
    <w:unhideWhenUsed/>
    <w:rsid w:val="0056547E"/>
    <w:rPr>
      <w:color w:val="605E5C"/>
      <w:shd w:val="clear" w:color="auto" w:fill="E1DFDD"/>
    </w:rPr>
  </w:style>
  <w:style w:type="paragraph" w:styleId="Lijstopsomteken">
    <w:name w:val="List Bullet"/>
    <w:basedOn w:val="Standaard"/>
    <w:uiPriority w:val="34"/>
    <w:qFormat/>
    <w:rsid w:val="00660BF5"/>
    <w:pPr>
      <w:numPr>
        <w:numId w:val="11"/>
      </w:numPr>
      <w:contextualSpacing/>
    </w:pPr>
  </w:style>
  <w:style w:type="paragraph" w:styleId="Lijstopsomteken2">
    <w:name w:val="List Bullet 2"/>
    <w:basedOn w:val="Standaard"/>
    <w:uiPriority w:val="34"/>
    <w:qFormat/>
    <w:rsid w:val="00660BF5"/>
    <w:pPr>
      <w:numPr>
        <w:numId w:val="12"/>
      </w:numPr>
      <w:tabs>
        <w:tab w:val="clear" w:pos="643"/>
        <w:tab w:val="left" w:pos="720"/>
      </w:tabs>
      <w:ind w:left="720"/>
      <w:contextualSpacing/>
    </w:pPr>
  </w:style>
  <w:style w:type="paragraph" w:styleId="Lijstopsomteken3">
    <w:name w:val="List Bullet 3"/>
    <w:basedOn w:val="Standaard"/>
    <w:uiPriority w:val="34"/>
    <w:qFormat/>
    <w:rsid w:val="00660BF5"/>
    <w:pPr>
      <w:numPr>
        <w:numId w:val="13"/>
      </w:numPr>
      <w:tabs>
        <w:tab w:val="clear" w:pos="926"/>
        <w:tab w:val="left" w:pos="1080"/>
      </w:tabs>
      <w:ind w:left="1080"/>
      <w:contextualSpacing/>
    </w:pPr>
  </w:style>
  <w:style w:type="paragraph" w:customStyle="1" w:styleId="TableText">
    <w:name w:val="Table Text"/>
    <w:basedOn w:val="Standaard"/>
    <w:uiPriority w:val="29"/>
    <w:qFormat/>
    <w:rsid w:val="00F47BF0"/>
    <w:pPr>
      <w:spacing w:before="120" w:line="240" w:lineRule="auto"/>
    </w:pPr>
  </w:style>
  <w:style w:type="paragraph" w:customStyle="1" w:styleId="TableSubtitle">
    <w:name w:val="Table Subtitle"/>
    <w:basedOn w:val="TableText"/>
    <w:uiPriority w:val="29"/>
    <w:qFormat/>
    <w:rsid w:val="00F47BF0"/>
    <w:rPr>
      <w:b/>
    </w:rPr>
  </w:style>
  <w:style w:type="paragraph" w:customStyle="1" w:styleId="SectionTitle">
    <w:name w:val="Section Title"/>
    <w:basedOn w:val="DocumentTitle"/>
    <w:next w:val="Plattetekst"/>
    <w:uiPriority w:val="99"/>
    <w:qFormat/>
    <w:rsid w:val="00F47BF0"/>
    <w:pPr>
      <w:spacing w:before="360"/>
    </w:pPr>
  </w:style>
  <w:style w:type="paragraph" w:styleId="Kopvaninhoudsopgave">
    <w:name w:val="TOC Heading"/>
    <w:basedOn w:val="Kop1"/>
    <w:next w:val="Standaard"/>
    <w:uiPriority w:val="39"/>
    <w:unhideWhenUsed/>
    <w:qFormat/>
    <w:rsid w:val="00E67721"/>
    <w:pPr>
      <w:pageBreakBefore/>
      <w:numPr>
        <w:numId w:val="0"/>
      </w:numPr>
      <w:spacing w:before="0"/>
      <w:outlineLvl w:val="9"/>
    </w:pPr>
    <w:rPr>
      <w:color w:val="auto"/>
    </w:rPr>
  </w:style>
  <w:style w:type="paragraph" w:styleId="Inhopg1">
    <w:name w:val="toc 1"/>
    <w:basedOn w:val="Standaard"/>
    <w:next w:val="Standaard"/>
    <w:autoRedefine/>
    <w:uiPriority w:val="39"/>
    <w:unhideWhenUsed/>
    <w:rsid w:val="00A81E4B"/>
    <w:pPr>
      <w:tabs>
        <w:tab w:val="left" w:pos="480"/>
        <w:tab w:val="right" w:leader="underscore" w:pos="10070"/>
      </w:tabs>
      <w:spacing w:before="240" w:line="240" w:lineRule="auto"/>
    </w:pPr>
    <w:rPr>
      <w:b/>
      <w:color w:val="E31937" w:themeColor="accent1"/>
      <w:sz w:val="24"/>
    </w:rPr>
  </w:style>
  <w:style w:type="paragraph" w:styleId="Inhopg2">
    <w:name w:val="toc 2"/>
    <w:basedOn w:val="Standaard"/>
    <w:next w:val="Standaard"/>
    <w:autoRedefine/>
    <w:uiPriority w:val="39"/>
    <w:unhideWhenUsed/>
    <w:rsid w:val="005B5A5F"/>
    <w:pPr>
      <w:tabs>
        <w:tab w:val="left" w:pos="1440"/>
        <w:tab w:val="right" w:leader="underscore" w:pos="10070"/>
      </w:tabs>
      <w:spacing w:line="240" w:lineRule="auto"/>
      <w:ind w:left="480"/>
    </w:pPr>
  </w:style>
  <w:style w:type="paragraph" w:styleId="Inhopg3">
    <w:name w:val="toc 3"/>
    <w:basedOn w:val="Standaard"/>
    <w:next w:val="Standaard"/>
    <w:autoRedefine/>
    <w:uiPriority w:val="39"/>
    <w:unhideWhenUsed/>
    <w:rsid w:val="005B5A5F"/>
    <w:pPr>
      <w:tabs>
        <w:tab w:val="left" w:pos="1440"/>
        <w:tab w:val="right" w:leader="underscore" w:pos="10070"/>
      </w:tabs>
      <w:spacing w:line="240" w:lineRule="auto"/>
      <w:ind w:left="480"/>
    </w:pPr>
  </w:style>
  <w:style w:type="character" w:styleId="Nadruk">
    <w:name w:val="Emphasis"/>
    <w:basedOn w:val="Standaardalinea-lettertype"/>
    <w:uiPriority w:val="19"/>
    <w:qFormat/>
    <w:rsid w:val="009A28C7"/>
    <w:rPr>
      <w:i/>
      <w:iCs/>
    </w:rPr>
  </w:style>
  <w:style w:type="character" w:styleId="Zwaar">
    <w:name w:val="Strong"/>
    <w:basedOn w:val="Standaardalinea-lettertype"/>
    <w:uiPriority w:val="19"/>
    <w:qFormat/>
    <w:rsid w:val="009A28C7"/>
    <w:rPr>
      <w:b/>
      <w:bCs/>
    </w:rPr>
  </w:style>
  <w:style w:type="paragraph" w:styleId="Plattetekst">
    <w:name w:val="Body Text"/>
    <w:aliases w:val="Tempo Body Text,bt,body text,BODY TEXT,t,Tempo Body Text1,bt1,body text1,BODY TEXT1,t1,Tempo Body Text2,bt2,body text2,BODY TEXT2,t2,Tempo Body Text3,bt3,body text3,BODY TEXT3,t3,Tempo Body Text4,bt4,body text4,BODY TEXT4,t4,b,Tekst para,??"/>
    <w:basedOn w:val="Standaard"/>
    <w:link w:val="PlattetekstChar"/>
    <w:qFormat/>
    <w:rsid w:val="008A1B7B"/>
  </w:style>
  <w:style w:type="character" w:customStyle="1" w:styleId="PlattetekstChar">
    <w:name w:val="Platte tekst Char"/>
    <w:aliases w:val="Tempo Body Text Char,bt Char,body text Char,BODY TEXT Char,t Char,Tempo Body Text1 Char,bt1 Char,body text1 Char,BODY TEXT1 Char,t1 Char,Tempo Body Text2 Char,bt2 Char,body text2 Char,BODY TEXT2 Char,t2 Char,Tempo Body Text3 Char"/>
    <w:basedOn w:val="Standaardalinea-lettertype"/>
    <w:link w:val="Plattetekst"/>
    <w:rsid w:val="009C7204"/>
    <w:rPr>
      <w:sz w:val="20"/>
    </w:rPr>
  </w:style>
  <w:style w:type="paragraph" w:styleId="Bloktekst">
    <w:name w:val="Block Text"/>
    <w:basedOn w:val="Standaard"/>
    <w:uiPriority w:val="24"/>
    <w:qFormat/>
    <w:rsid w:val="00082192"/>
    <w:pPr>
      <w:pBdr>
        <w:top w:val="single" w:sz="2" w:space="7" w:color="E31937" w:themeColor="accent1"/>
        <w:left w:val="single" w:sz="2" w:space="0" w:color="E31937" w:themeColor="accent1"/>
        <w:bottom w:val="single" w:sz="2" w:space="6" w:color="E31937" w:themeColor="accent1"/>
        <w:right w:val="single" w:sz="2" w:space="0" w:color="E31937" w:themeColor="accent1"/>
      </w:pBdr>
      <w:shd w:val="clear" w:color="auto" w:fill="E31937" w:themeFill="accent1"/>
      <w:spacing w:before="360" w:after="360"/>
      <w:jc w:val="center"/>
    </w:pPr>
    <w:rPr>
      <w:rFonts w:eastAsiaTheme="minorEastAsia"/>
      <w:color w:val="FFFFFF" w:themeColor="background1"/>
    </w:rPr>
  </w:style>
  <w:style w:type="paragraph" w:customStyle="1" w:styleId="TableHeading">
    <w:name w:val="Table Heading"/>
    <w:basedOn w:val="TableText"/>
    <w:uiPriority w:val="29"/>
    <w:qFormat/>
    <w:rsid w:val="00FE3988"/>
  </w:style>
  <w:style w:type="character" w:styleId="Tekstvantijdelijkeaanduiding">
    <w:name w:val="Placeholder Text"/>
    <w:basedOn w:val="Standaardalinea-lettertype"/>
    <w:uiPriority w:val="99"/>
    <w:semiHidden/>
    <w:rsid w:val="0062312C"/>
    <w:rPr>
      <w:color w:val="808080"/>
    </w:rPr>
  </w:style>
  <w:style w:type="character" w:customStyle="1" w:styleId="Kop7Char">
    <w:name w:val="Kop 7 Char"/>
    <w:basedOn w:val="Standaardalinea-lettertype"/>
    <w:link w:val="Kop7"/>
    <w:uiPriority w:val="9"/>
    <w:rsid w:val="00CC383C"/>
    <w:rPr>
      <w:rFonts w:asciiTheme="majorHAnsi" w:eastAsiaTheme="majorEastAsia" w:hAnsiTheme="majorHAnsi" w:cstheme="majorBidi"/>
      <w:iCs/>
      <w:caps/>
      <w:sz w:val="20"/>
    </w:rPr>
  </w:style>
  <w:style w:type="character" w:customStyle="1" w:styleId="Kop8Char">
    <w:name w:val="Kop 8 Char"/>
    <w:aliases w:val="Chart title Char"/>
    <w:basedOn w:val="Standaardalinea-lettertype"/>
    <w:link w:val="Kop8"/>
    <w:uiPriority w:val="9"/>
    <w:rsid w:val="00413EE3"/>
    <w:rPr>
      <w:rFonts w:asciiTheme="majorHAnsi" w:eastAsiaTheme="majorEastAsia" w:hAnsiTheme="majorHAnsi" w:cstheme="majorBidi"/>
      <w:b/>
      <w:sz w:val="20"/>
      <w:szCs w:val="21"/>
    </w:rPr>
  </w:style>
  <w:style w:type="character" w:customStyle="1" w:styleId="Kop9Char">
    <w:name w:val="Kop 9 Char"/>
    <w:aliases w:val="Appendix Heading 1 Char"/>
    <w:basedOn w:val="Standaardalinea-lettertype"/>
    <w:link w:val="Kop9"/>
    <w:uiPriority w:val="9"/>
    <w:rsid w:val="00413EE3"/>
    <w:rPr>
      <w:rFonts w:asciiTheme="majorHAnsi" w:eastAsiaTheme="majorEastAsia" w:hAnsiTheme="majorHAnsi" w:cstheme="majorBidi"/>
      <w:iCs/>
      <w:sz w:val="48"/>
      <w:szCs w:val="21"/>
    </w:rPr>
  </w:style>
  <w:style w:type="paragraph" w:styleId="Inhopg4">
    <w:name w:val="toc 4"/>
    <w:basedOn w:val="Standaard"/>
    <w:next w:val="Standaard"/>
    <w:autoRedefine/>
    <w:uiPriority w:val="39"/>
    <w:unhideWhenUsed/>
    <w:rsid w:val="005B5A5F"/>
    <w:pPr>
      <w:tabs>
        <w:tab w:val="left" w:pos="1440"/>
        <w:tab w:val="right" w:leader="underscore" w:pos="10070"/>
      </w:tabs>
      <w:spacing w:after="100"/>
      <w:ind w:left="480"/>
    </w:pPr>
  </w:style>
  <w:style w:type="paragraph" w:customStyle="1" w:styleId="FigureHeading">
    <w:name w:val="Figure Heading"/>
    <w:basedOn w:val="Voettekst"/>
    <w:uiPriority w:val="25"/>
    <w:qFormat/>
    <w:rsid w:val="00806E2E"/>
    <w:pPr>
      <w:spacing w:before="240" w:after="40"/>
    </w:pPr>
    <w:rPr>
      <w:color w:val="5236AB" w:themeColor="accent3"/>
    </w:rPr>
  </w:style>
  <w:style w:type="paragraph" w:customStyle="1" w:styleId="AppendixHeading2">
    <w:name w:val="Appendix Heading 2"/>
    <w:basedOn w:val="Standaard"/>
    <w:next w:val="Plattetekst"/>
    <w:uiPriority w:val="10"/>
    <w:qFormat/>
    <w:rsid w:val="00F87298"/>
    <w:pPr>
      <w:keepNext/>
      <w:keepLines/>
      <w:numPr>
        <w:ilvl w:val="1"/>
        <w:numId w:val="15"/>
      </w:numPr>
      <w:spacing w:before="320" w:line="240" w:lineRule="auto"/>
    </w:pPr>
    <w:rPr>
      <w:b/>
      <w:sz w:val="32"/>
    </w:rPr>
  </w:style>
  <w:style w:type="paragraph" w:customStyle="1" w:styleId="AppendixHeading3">
    <w:name w:val="Appendix Heading 3"/>
    <w:basedOn w:val="Standaard"/>
    <w:next w:val="Plattetekst"/>
    <w:uiPriority w:val="10"/>
    <w:qFormat/>
    <w:rsid w:val="00F87298"/>
    <w:pPr>
      <w:keepNext/>
      <w:keepLines/>
      <w:numPr>
        <w:ilvl w:val="2"/>
        <w:numId w:val="15"/>
      </w:numPr>
      <w:spacing w:before="240" w:line="240" w:lineRule="auto"/>
    </w:pPr>
    <w:rPr>
      <w:sz w:val="28"/>
    </w:rPr>
  </w:style>
  <w:style w:type="paragraph" w:customStyle="1" w:styleId="AppendixHeading4">
    <w:name w:val="Appendix Heading 4"/>
    <w:basedOn w:val="Standaard"/>
    <w:next w:val="Plattetekst"/>
    <w:uiPriority w:val="10"/>
    <w:qFormat/>
    <w:rsid w:val="00F87298"/>
    <w:pPr>
      <w:keepNext/>
      <w:keepLines/>
      <w:numPr>
        <w:ilvl w:val="3"/>
        <w:numId w:val="15"/>
      </w:numPr>
      <w:spacing w:before="180" w:after="80" w:line="240" w:lineRule="auto"/>
    </w:pPr>
    <w:rPr>
      <w:sz w:val="24"/>
    </w:rPr>
  </w:style>
  <w:style w:type="character" w:styleId="GevolgdeHyperlink">
    <w:name w:val="FollowedHyperlink"/>
    <w:basedOn w:val="Standaardalinea-lettertype"/>
    <w:uiPriority w:val="99"/>
    <w:semiHidden/>
    <w:unhideWhenUsed/>
    <w:rsid w:val="009411E3"/>
    <w:rPr>
      <w:color w:val="5236AB" w:themeColor="followedHyperlink"/>
      <w:u w:val="single"/>
    </w:rPr>
  </w:style>
  <w:style w:type="character" w:customStyle="1" w:styleId="ConfidentialityType">
    <w:name w:val="Confidentiality Type"/>
    <w:basedOn w:val="Standaardalinea-lettertype"/>
    <w:uiPriority w:val="99"/>
    <w:semiHidden/>
    <w:rsid w:val="00713328"/>
  </w:style>
  <w:style w:type="table" w:customStyle="1" w:styleId="TableHighlight">
    <w:name w:val="Table Highlight"/>
    <w:basedOn w:val="Standaardtabel"/>
    <w:uiPriority w:val="99"/>
    <w:rsid w:val="004923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FFFFFF" w:themeColor="background1"/>
      </w:rPr>
      <w:tblPr/>
      <w:tcPr>
        <w:shd w:val="clear" w:color="auto" w:fill="5236AB" w:themeFill="accent3"/>
      </w:tcPr>
    </w:tblStylePr>
    <w:tblStylePr w:type="firstCol">
      <w:rPr>
        <w:color w:val="FFFFFF" w:themeColor="background1"/>
      </w:rPr>
      <w:tblPr/>
      <w:tcPr>
        <w:shd w:val="clear" w:color="auto" w:fill="927DD6" w:themeFill="accent3" w:themeFillTint="99"/>
      </w:tcPr>
    </w:tblStylePr>
  </w:style>
  <w:style w:type="paragraph" w:styleId="Bijschrift">
    <w:name w:val="caption"/>
    <w:basedOn w:val="Standaard"/>
    <w:next w:val="Standaard"/>
    <w:uiPriority w:val="35"/>
    <w:unhideWhenUsed/>
    <w:qFormat/>
    <w:rsid w:val="009B3768"/>
    <w:pPr>
      <w:spacing w:after="200" w:line="240" w:lineRule="auto"/>
    </w:pPr>
    <w:rPr>
      <w:i/>
      <w:iCs/>
      <w:color w:val="696969" w:themeColor="text2"/>
      <w:sz w:val="18"/>
      <w:szCs w:val="18"/>
    </w:rPr>
  </w:style>
  <w:style w:type="character" w:styleId="Voetnootmarkering">
    <w:name w:val="footnote reference"/>
    <w:basedOn w:val="Standaardalinea-lettertype"/>
    <w:uiPriority w:val="99"/>
    <w:semiHidden/>
    <w:unhideWhenUsed/>
    <w:rsid w:val="006455A4"/>
    <w:rPr>
      <w:vertAlign w:val="superscript"/>
    </w:rPr>
  </w:style>
  <w:style w:type="paragraph" w:customStyle="1" w:styleId="paragraph">
    <w:name w:val="paragraph"/>
    <w:basedOn w:val="Standaard"/>
    <w:rsid w:val="000A4693"/>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normaltextrun">
    <w:name w:val="normaltextrun"/>
    <w:basedOn w:val="Standaardalinea-lettertype"/>
    <w:rsid w:val="000A4693"/>
  </w:style>
  <w:style w:type="character" w:customStyle="1" w:styleId="eop">
    <w:name w:val="eop"/>
    <w:basedOn w:val="Standaardalinea-lettertype"/>
    <w:rsid w:val="000A4693"/>
  </w:style>
  <w:style w:type="character" w:customStyle="1" w:styleId="UnresolvedMention2">
    <w:name w:val="Unresolved Mention2"/>
    <w:basedOn w:val="Standaardalinea-lettertype"/>
    <w:uiPriority w:val="99"/>
    <w:semiHidden/>
    <w:unhideWhenUsed/>
    <w:rsid w:val="009372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734098">
      <w:bodyDiv w:val="1"/>
      <w:marLeft w:val="0"/>
      <w:marRight w:val="0"/>
      <w:marTop w:val="0"/>
      <w:marBottom w:val="0"/>
      <w:divBdr>
        <w:top w:val="none" w:sz="0" w:space="0" w:color="auto"/>
        <w:left w:val="none" w:sz="0" w:space="0" w:color="auto"/>
        <w:bottom w:val="none" w:sz="0" w:space="0" w:color="auto"/>
        <w:right w:val="none" w:sz="0" w:space="0" w:color="auto"/>
      </w:divBdr>
      <w:divsChild>
        <w:div w:id="527447561">
          <w:marLeft w:val="0"/>
          <w:marRight w:val="0"/>
          <w:marTop w:val="0"/>
          <w:marBottom w:val="0"/>
          <w:divBdr>
            <w:top w:val="none" w:sz="0" w:space="0" w:color="auto"/>
            <w:left w:val="none" w:sz="0" w:space="0" w:color="auto"/>
            <w:bottom w:val="none" w:sz="0" w:space="0" w:color="auto"/>
            <w:right w:val="none" w:sz="0" w:space="0" w:color="auto"/>
          </w:divBdr>
          <w:divsChild>
            <w:div w:id="2441619">
              <w:marLeft w:val="0"/>
              <w:marRight w:val="0"/>
              <w:marTop w:val="0"/>
              <w:marBottom w:val="0"/>
              <w:divBdr>
                <w:top w:val="none" w:sz="0" w:space="0" w:color="auto"/>
                <w:left w:val="none" w:sz="0" w:space="0" w:color="auto"/>
                <w:bottom w:val="none" w:sz="0" w:space="0" w:color="auto"/>
                <w:right w:val="none" w:sz="0" w:space="0" w:color="auto"/>
              </w:divBdr>
              <w:divsChild>
                <w:div w:id="1897230497">
                  <w:marLeft w:val="0"/>
                  <w:marRight w:val="0"/>
                  <w:marTop w:val="0"/>
                  <w:marBottom w:val="0"/>
                  <w:divBdr>
                    <w:top w:val="none" w:sz="0" w:space="0" w:color="auto"/>
                    <w:left w:val="none" w:sz="0" w:space="0" w:color="auto"/>
                    <w:bottom w:val="none" w:sz="0" w:space="0" w:color="auto"/>
                    <w:right w:val="none" w:sz="0" w:space="0" w:color="auto"/>
                  </w:divBdr>
                </w:div>
              </w:divsChild>
            </w:div>
            <w:div w:id="55327290">
              <w:marLeft w:val="0"/>
              <w:marRight w:val="0"/>
              <w:marTop w:val="0"/>
              <w:marBottom w:val="0"/>
              <w:divBdr>
                <w:top w:val="none" w:sz="0" w:space="0" w:color="auto"/>
                <w:left w:val="none" w:sz="0" w:space="0" w:color="auto"/>
                <w:bottom w:val="none" w:sz="0" w:space="0" w:color="auto"/>
                <w:right w:val="none" w:sz="0" w:space="0" w:color="auto"/>
              </w:divBdr>
              <w:divsChild>
                <w:div w:id="1270240038">
                  <w:marLeft w:val="0"/>
                  <w:marRight w:val="0"/>
                  <w:marTop w:val="0"/>
                  <w:marBottom w:val="0"/>
                  <w:divBdr>
                    <w:top w:val="none" w:sz="0" w:space="0" w:color="auto"/>
                    <w:left w:val="none" w:sz="0" w:space="0" w:color="auto"/>
                    <w:bottom w:val="none" w:sz="0" w:space="0" w:color="auto"/>
                    <w:right w:val="none" w:sz="0" w:space="0" w:color="auto"/>
                  </w:divBdr>
                </w:div>
              </w:divsChild>
            </w:div>
            <w:div w:id="83376979">
              <w:marLeft w:val="0"/>
              <w:marRight w:val="0"/>
              <w:marTop w:val="0"/>
              <w:marBottom w:val="0"/>
              <w:divBdr>
                <w:top w:val="none" w:sz="0" w:space="0" w:color="auto"/>
                <w:left w:val="none" w:sz="0" w:space="0" w:color="auto"/>
                <w:bottom w:val="none" w:sz="0" w:space="0" w:color="auto"/>
                <w:right w:val="none" w:sz="0" w:space="0" w:color="auto"/>
              </w:divBdr>
              <w:divsChild>
                <w:div w:id="916136148">
                  <w:marLeft w:val="0"/>
                  <w:marRight w:val="0"/>
                  <w:marTop w:val="0"/>
                  <w:marBottom w:val="0"/>
                  <w:divBdr>
                    <w:top w:val="none" w:sz="0" w:space="0" w:color="auto"/>
                    <w:left w:val="none" w:sz="0" w:space="0" w:color="auto"/>
                    <w:bottom w:val="none" w:sz="0" w:space="0" w:color="auto"/>
                    <w:right w:val="none" w:sz="0" w:space="0" w:color="auto"/>
                  </w:divBdr>
                </w:div>
              </w:divsChild>
            </w:div>
            <w:div w:id="528373648">
              <w:marLeft w:val="0"/>
              <w:marRight w:val="0"/>
              <w:marTop w:val="0"/>
              <w:marBottom w:val="0"/>
              <w:divBdr>
                <w:top w:val="none" w:sz="0" w:space="0" w:color="auto"/>
                <w:left w:val="none" w:sz="0" w:space="0" w:color="auto"/>
                <w:bottom w:val="none" w:sz="0" w:space="0" w:color="auto"/>
                <w:right w:val="none" w:sz="0" w:space="0" w:color="auto"/>
              </w:divBdr>
              <w:divsChild>
                <w:div w:id="517545219">
                  <w:marLeft w:val="0"/>
                  <w:marRight w:val="0"/>
                  <w:marTop w:val="0"/>
                  <w:marBottom w:val="0"/>
                  <w:divBdr>
                    <w:top w:val="none" w:sz="0" w:space="0" w:color="auto"/>
                    <w:left w:val="none" w:sz="0" w:space="0" w:color="auto"/>
                    <w:bottom w:val="none" w:sz="0" w:space="0" w:color="auto"/>
                    <w:right w:val="none" w:sz="0" w:space="0" w:color="auto"/>
                  </w:divBdr>
                </w:div>
              </w:divsChild>
            </w:div>
            <w:div w:id="696544349">
              <w:marLeft w:val="0"/>
              <w:marRight w:val="0"/>
              <w:marTop w:val="0"/>
              <w:marBottom w:val="0"/>
              <w:divBdr>
                <w:top w:val="none" w:sz="0" w:space="0" w:color="auto"/>
                <w:left w:val="none" w:sz="0" w:space="0" w:color="auto"/>
                <w:bottom w:val="none" w:sz="0" w:space="0" w:color="auto"/>
                <w:right w:val="none" w:sz="0" w:space="0" w:color="auto"/>
              </w:divBdr>
              <w:divsChild>
                <w:div w:id="888107040">
                  <w:marLeft w:val="0"/>
                  <w:marRight w:val="0"/>
                  <w:marTop w:val="0"/>
                  <w:marBottom w:val="0"/>
                  <w:divBdr>
                    <w:top w:val="none" w:sz="0" w:space="0" w:color="auto"/>
                    <w:left w:val="none" w:sz="0" w:space="0" w:color="auto"/>
                    <w:bottom w:val="none" w:sz="0" w:space="0" w:color="auto"/>
                    <w:right w:val="none" w:sz="0" w:space="0" w:color="auto"/>
                  </w:divBdr>
                </w:div>
              </w:divsChild>
            </w:div>
            <w:div w:id="797575365">
              <w:marLeft w:val="0"/>
              <w:marRight w:val="0"/>
              <w:marTop w:val="0"/>
              <w:marBottom w:val="0"/>
              <w:divBdr>
                <w:top w:val="none" w:sz="0" w:space="0" w:color="auto"/>
                <w:left w:val="none" w:sz="0" w:space="0" w:color="auto"/>
                <w:bottom w:val="none" w:sz="0" w:space="0" w:color="auto"/>
                <w:right w:val="none" w:sz="0" w:space="0" w:color="auto"/>
              </w:divBdr>
              <w:divsChild>
                <w:div w:id="1180660505">
                  <w:marLeft w:val="0"/>
                  <w:marRight w:val="0"/>
                  <w:marTop w:val="0"/>
                  <w:marBottom w:val="0"/>
                  <w:divBdr>
                    <w:top w:val="none" w:sz="0" w:space="0" w:color="auto"/>
                    <w:left w:val="none" w:sz="0" w:space="0" w:color="auto"/>
                    <w:bottom w:val="none" w:sz="0" w:space="0" w:color="auto"/>
                    <w:right w:val="none" w:sz="0" w:space="0" w:color="auto"/>
                  </w:divBdr>
                </w:div>
              </w:divsChild>
            </w:div>
            <w:div w:id="1009913024">
              <w:marLeft w:val="0"/>
              <w:marRight w:val="0"/>
              <w:marTop w:val="0"/>
              <w:marBottom w:val="0"/>
              <w:divBdr>
                <w:top w:val="none" w:sz="0" w:space="0" w:color="auto"/>
                <w:left w:val="none" w:sz="0" w:space="0" w:color="auto"/>
                <w:bottom w:val="none" w:sz="0" w:space="0" w:color="auto"/>
                <w:right w:val="none" w:sz="0" w:space="0" w:color="auto"/>
              </w:divBdr>
              <w:divsChild>
                <w:div w:id="714693176">
                  <w:marLeft w:val="0"/>
                  <w:marRight w:val="0"/>
                  <w:marTop w:val="0"/>
                  <w:marBottom w:val="0"/>
                  <w:divBdr>
                    <w:top w:val="none" w:sz="0" w:space="0" w:color="auto"/>
                    <w:left w:val="none" w:sz="0" w:space="0" w:color="auto"/>
                    <w:bottom w:val="none" w:sz="0" w:space="0" w:color="auto"/>
                    <w:right w:val="none" w:sz="0" w:space="0" w:color="auto"/>
                  </w:divBdr>
                </w:div>
              </w:divsChild>
            </w:div>
            <w:div w:id="1075392670">
              <w:marLeft w:val="0"/>
              <w:marRight w:val="0"/>
              <w:marTop w:val="0"/>
              <w:marBottom w:val="0"/>
              <w:divBdr>
                <w:top w:val="none" w:sz="0" w:space="0" w:color="auto"/>
                <w:left w:val="none" w:sz="0" w:space="0" w:color="auto"/>
                <w:bottom w:val="none" w:sz="0" w:space="0" w:color="auto"/>
                <w:right w:val="none" w:sz="0" w:space="0" w:color="auto"/>
              </w:divBdr>
              <w:divsChild>
                <w:div w:id="1393583553">
                  <w:marLeft w:val="0"/>
                  <w:marRight w:val="0"/>
                  <w:marTop w:val="0"/>
                  <w:marBottom w:val="0"/>
                  <w:divBdr>
                    <w:top w:val="none" w:sz="0" w:space="0" w:color="auto"/>
                    <w:left w:val="none" w:sz="0" w:space="0" w:color="auto"/>
                    <w:bottom w:val="none" w:sz="0" w:space="0" w:color="auto"/>
                    <w:right w:val="none" w:sz="0" w:space="0" w:color="auto"/>
                  </w:divBdr>
                </w:div>
              </w:divsChild>
            </w:div>
            <w:div w:id="1114208782">
              <w:marLeft w:val="0"/>
              <w:marRight w:val="0"/>
              <w:marTop w:val="0"/>
              <w:marBottom w:val="0"/>
              <w:divBdr>
                <w:top w:val="none" w:sz="0" w:space="0" w:color="auto"/>
                <w:left w:val="none" w:sz="0" w:space="0" w:color="auto"/>
                <w:bottom w:val="none" w:sz="0" w:space="0" w:color="auto"/>
                <w:right w:val="none" w:sz="0" w:space="0" w:color="auto"/>
              </w:divBdr>
              <w:divsChild>
                <w:div w:id="1833913291">
                  <w:marLeft w:val="0"/>
                  <w:marRight w:val="0"/>
                  <w:marTop w:val="0"/>
                  <w:marBottom w:val="0"/>
                  <w:divBdr>
                    <w:top w:val="none" w:sz="0" w:space="0" w:color="auto"/>
                    <w:left w:val="none" w:sz="0" w:space="0" w:color="auto"/>
                    <w:bottom w:val="none" w:sz="0" w:space="0" w:color="auto"/>
                    <w:right w:val="none" w:sz="0" w:space="0" w:color="auto"/>
                  </w:divBdr>
                </w:div>
              </w:divsChild>
            </w:div>
            <w:div w:id="1298023793">
              <w:marLeft w:val="0"/>
              <w:marRight w:val="0"/>
              <w:marTop w:val="0"/>
              <w:marBottom w:val="0"/>
              <w:divBdr>
                <w:top w:val="none" w:sz="0" w:space="0" w:color="auto"/>
                <w:left w:val="none" w:sz="0" w:space="0" w:color="auto"/>
                <w:bottom w:val="none" w:sz="0" w:space="0" w:color="auto"/>
                <w:right w:val="none" w:sz="0" w:space="0" w:color="auto"/>
              </w:divBdr>
              <w:divsChild>
                <w:div w:id="1725105111">
                  <w:marLeft w:val="0"/>
                  <w:marRight w:val="0"/>
                  <w:marTop w:val="0"/>
                  <w:marBottom w:val="0"/>
                  <w:divBdr>
                    <w:top w:val="none" w:sz="0" w:space="0" w:color="auto"/>
                    <w:left w:val="none" w:sz="0" w:space="0" w:color="auto"/>
                    <w:bottom w:val="none" w:sz="0" w:space="0" w:color="auto"/>
                    <w:right w:val="none" w:sz="0" w:space="0" w:color="auto"/>
                  </w:divBdr>
                </w:div>
              </w:divsChild>
            </w:div>
            <w:div w:id="1399480585">
              <w:marLeft w:val="0"/>
              <w:marRight w:val="0"/>
              <w:marTop w:val="0"/>
              <w:marBottom w:val="0"/>
              <w:divBdr>
                <w:top w:val="none" w:sz="0" w:space="0" w:color="auto"/>
                <w:left w:val="none" w:sz="0" w:space="0" w:color="auto"/>
                <w:bottom w:val="none" w:sz="0" w:space="0" w:color="auto"/>
                <w:right w:val="none" w:sz="0" w:space="0" w:color="auto"/>
              </w:divBdr>
              <w:divsChild>
                <w:div w:id="73086185">
                  <w:marLeft w:val="0"/>
                  <w:marRight w:val="0"/>
                  <w:marTop w:val="0"/>
                  <w:marBottom w:val="0"/>
                  <w:divBdr>
                    <w:top w:val="none" w:sz="0" w:space="0" w:color="auto"/>
                    <w:left w:val="none" w:sz="0" w:space="0" w:color="auto"/>
                    <w:bottom w:val="none" w:sz="0" w:space="0" w:color="auto"/>
                    <w:right w:val="none" w:sz="0" w:space="0" w:color="auto"/>
                  </w:divBdr>
                </w:div>
                <w:div w:id="561447986">
                  <w:marLeft w:val="0"/>
                  <w:marRight w:val="0"/>
                  <w:marTop w:val="0"/>
                  <w:marBottom w:val="0"/>
                  <w:divBdr>
                    <w:top w:val="none" w:sz="0" w:space="0" w:color="auto"/>
                    <w:left w:val="none" w:sz="0" w:space="0" w:color="auto"/>
                    <w:bottom w:val="none" w:sz="0" w:space="0" w:color="auto"/>
                    <w:right w:val="none" w:sz="0" w:space="0" w:color="auto"/>
                  </w:divBdr>
                </w:div>
              </w:divsChild>
            </w:div>
            <w:div w:id="1442186986">
              <w:marLeft w:val="0"/>
              <w:marRight w:val="0"/>
              <w:marTop w:val="0"/>
              <w:marBottom w:val="0"/>
              <w:divBdr>
                <w:top w:val="none" w:sz="0" w:space="0" w:color="auto"/>
                <w:left w:val="none" w:sz="0" w:space="0" w:color="auto"/>
                <w:bottom w:val="none" w:sz="0" w:space="0" w:color="auto"/>
                <w:right w:val="none" w:sz="0" w:space="0" w:color="auto"/>
              </w:divBdr>
              <w:divsChild>
                <w:div w:id="1106078796">
                  <w:marLeft w:val="0"/>
                  <w:marRight w:val="0"/>
                  <w:marTop w:val="0"/>
                  <w:marBottom w:val="0"/>
                  <w:divBdr>
                    <w:top w:val="none" w:sz="0" w:space="0" w:color="auto"/>
                    <w:left w:val="none" w:sz="0" w:space="0" w:color="auto"/>
                    <w:bottom w:val="none" w:sz="0" w:space="0" w:color="auto"/>
                    <w:right w:val="none" w:sz="0" w:space="0" w:color="auto"/>
                  </w:divBdr>
                </w:div>
                <w:div w:id="1112211774">
                  <w:marLeft w:val="0"/>
                  <w:marRight w:val="0"/>
                  <w:marTop w:val="0"/>
                  <w:marBottom w:val="0"/>
                  <w:divBdr>
                    <w:top w:val="none" w:sz="0" w:space="0" w:color="auto"/>
                    <w:left w:val="none" w:sz="0" w:space="0" w:color="auto"/>
                    <w:bottom w:val="none" w:sz="0" w:space="0" w:color="auto"/>
                    <w:right w:val="none" w:sz="0" w:space="0" w:color="auto"/>
                  </w:divBdr>
                </w:div>
              </w:divsChild>
            </w:div>
            <w:div w:id="1467890349">
              <w:marLeft w:val="0"/>
              <w:marRight w:val="0"/>
              <w:marTop w:val="0"/>
              <w:marBottom w:val="0"/>
              <w:divBdr>
                <w:top w:val="none" w:sz="0" w:space="0" w:color="auto"/>
                <w:left w:val="none" w:sz="0" w:space="0" w:color="auto"/>
                <w:bottom w:val="none" w:sz="0" w:space="0" w:color="auto"/>
                <w:right w:val="none" w:sz="0" w:space="0" w:color="auto"/>
              </w:divBdr>
              <w:divsChild>
                <w:div w:id="1407411323">
                  <w:marLeft w:val="0"/>
                  <w:marRight w:val="0"/>
                  <w:marTop w:val="0"/>
                  <w:marBottom w:val="0"/>
                  <w:divBdr>
                    <w:top w:val="none" w:sz="0" w:space="0" w:color="auto"/>
                    <w:left w:val="none" w:sz="0" w:space="0" w:color="auto"/>
                    <w:bottom w:val="none" w:sz="0" w:space="0" w:color="auto"/>
                    <w:right w:val="none" w:sz="0" w:space="0" w:color="auto"/>
                  </w:divBdr>
                </w:div>
              </w:divsChild>
            </w:div>
            <w:div w:id="1598903577">
              <w:marLeft w:val="0"/>
              <w:marRight w:val="0"/>
              <w:marTop w:val="0"/>
              <w:marBottom w:val="0"/>
              <w:divBdr>
                <w:top w:val="none" w:sz="0" w:space="0" w:color="auto"/>
                <w:left w:val="none" w:sz="0" w:space="0" w:color="auto"/>
                <w:bottom w:val="none" w:sz="0" w:space="0" w:color="auto"/>
                <w:right w:val="none" w:sz="0" w:space="0" w:color="auto"/>
              </w:divBdr>
              <w:divsChild>
                <w:div w:id="1242301206">
                  <w:marLeft w:val="0"/>
                  <w:marRight w:val="0"/>
                  <w:marTop w:val="0"/>
                  <w:marBottom w:val="0"/>
                  <w:divBdr>
                    <w:top w:val="none" w:sz="0" w:space="0" w:color="auto"/>
                    <w:left w:val="none" w:sz="0" w:space="0" w:color="auto"/>
                    <w:bottom w:val="none" w:sz="0" w:space="0" w:color="auto"/>
                    <w:right w:val="none" w:sz="0" w:space="0" w:color="auto"/>
                  </w:divBdr>
                </w:div>
              </w:divsChild>
            </w:div>
            <w:div w:id="1664971857">
              <w:marLeft w:val="0"/>
              <w:marRight w:val="0"/>
              <w:marTop w:val="0"/>
              <w:marBottom w:val="0"/>
              <w:divBdr>
                <w:top w:val="none" w:sz="0" w:space="0" w:color="auto"/>
                <w:left w:val="none" w:sz="0" w:space="0" w:color="auto"/>
                <w:bottom w:val="none" w:sz="0" w:space="0" w:color="auto"/>
                <w:right w:val="none" w:sz="0" w:space="0" w:color="auto"/>
              </w:divBdr>
              <w:divsChild>
                <w:div w:id="509832295">
                  <w:marLeft w:val="0"/>
                  <w:marRight w:val="0"/>
                  <w:marTop w:val="0"/>
                  <w:marBottom w:val="0"/>
                  <w:divBdr>
                    <w:top w:val="none" w:sz="0" w:space="0" w:color="auto"/>
                    <w:left w:val="none" w:sz="0" w:space="0" w:color="auto"/>
                    <w:bottom w:val="none" w:sz="0" w:space="0" w:color="auto"/>
                    <w:right w:val="none" w:sz="0" w:space="0" w:color="auto"/>
                  </w:divBdr>
                </w:div>
              </w:divsChild>
            </w:div>
            <w:div w:id="1920168577">
              <w:marLeft w:val="0"/>
              <w:marRight w:val="0"/>
              <w:marTop w:val="0"/>
              <w:marBottom w:val="0"/>
              <w:divBdr>
                <w:top w:val="none" w:sz="0" w:space="0" w:color="auto"/>
                <w:left w:val="none" w:sz="0" w:space="0" w:color="auto"/>
                <w:bottom w:val="none" w:sz="0" w:space="0" w:color="auto"/>
                <w:right w:val="none" w:sz="0" w:space="0" w:color="auto"/>
              </w:divBdr>
              <w:divsChild>
                <w:div w:id="773135628">
                  <w:marLeft w:val="0"/>
                  <w:marRight w:val="0"/>
                  <w:marTop w:val="0"/>
                  <w:marBottom w:val="0"/>
                  <w:divBdr>
                    <w:top w:val="none" w:sz="0" w:space="0" w:color="auto"/>
                    <w:left w:val="none" w:sz="0" w:space="0" w:color="auto"/>
                    <w:bottom w:val="none" w:sz="0" w:space="0" w:color="auto"/>
                    <w:right w:val="none" w:sz="0" w:space="0" w:color="auto"/>
                  </w:divBdr>
                </w:div>
              </w:divsChild>
            </w:div>
            <w:div w:id="1927834707">
              <w:marLeft w:val="0"/>
              <w:marRight w:val="0"/>
              <w:marTop w:val="0"/>
              <w:marBottom w:val="0"/>
              <w:divBdr>
                <w:top w:val="none" w:sz="0" w:space="0" w:color="auto"/>
                <w:left w:val="none" w:sz="0" w:space="0" w:color="auto"/>
                <w:bottom w:val="none" w:sz="0" w:space="0" w:color="auto"/>
                <w:right w:val="none" w:sz="0" w:space="0" w:color="auto"/>
              </w:divBdr>
              <w:divsChild>
                <w:div w:id="1484933221">
                  <w:marLeft w:val="0"/>
                  <w:marRight w:val="0"/>
                  <w:marTop w:val="0"/>
                  <w:marBottom w:val="0"/>
                  <w:divBdr>
                    <w:top w:val="none" w:sz="0" w:space="0" w:color="auto"/>
                    <w:left w:val="none" w:sz="0" w:space="0" w:color="auto"/>
                    <w:bottom w:val="none" w:sz="0" w:space="0" w:color="auto"/>
                    <w:right w:val="none" w:sz="0" w:space="0" w:color="auto"/>
                  </w:divBdr>
                </w:div>
              </w:divsChild>
            </w:div>
            <w:div w:id="1996832831">
              <w:marLeft w:val="0"/>
              <w:marRight w:val="0"/>
              <w:marTop w:val="0"/>
              <w:marBottom w:val="0"/>
              <w:divBdr>
                <w:top w:val="none" w:sz="0" w:space="0" w:color="auto"/>
                <w:left w:val="none" w:sz="0" w:space="0" w:color="auto"/>
                <w:bottom w:val="none" w:sz="0" w:space="0" w:color="auto"/>
                <w:right w:val="none" w:sz="0" w:space="0" w:color="auto"/>
              </w:divBdr>
              <w:divsChild>
                <w:div w:id="737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72461">
      <w:bodyDiv w:val="1"/>
      <w:marLeft w:val="0"/>
      <w:marRight w:val="0"/>
      <w:marTop w:val="0"/>
      <w:marBottom w:val="0"/>
      <w:divBdr>
        <w:top w:val="none" w:sz="0" w:space="0" w:color="auto"/>
        <w:left w:val="none" w:sz="0" w:space="0" w:color="auto"/>
        <w:bottom w:val="none" w:sz="0" w:space="0" w:color="auto"/>
        <w:right w:val="none" w:sz="0" w:space="0" w:color="auto"/>
      </w:divBdr>
    </w:div>
    <w:div w:id="244536855">
      <w:bodyDiv w:val="1"/>
      <w:marLeft w:val="0"/>
      <w:marRight w:val="0"/>
      <w:marTop w:val="0"/>
      <w:marBottom w:val="0"/>
      <w:divBdr>
        <w:top w:val="none" w:sz="0" w:space="0" w:color="auto"/>
        <w:left w:val="none" w:sz="0" w:space="0" w:color="auto"/>
        <w:bottom w:val="none" w:sz="0" w:space="0" w:color="auto"/>
        <w:right w:val="none" w:sz="0" w:space="0" w:color="auto"/>
      </w:divBdr>
    </w:div>
    <w:div w:id="377507901">
      <w:bodyDiv w:val="1"/>
      <w:marLeft w:val="0"/>
      <w:marRight w:val="0"/>
      <w:marTop w:val="0"/>
      <w:marBottom w:val="0"/>
      <w:divBdr>
        <w:top w:val="none" w:sz="0" w:space="0" w:color="auto"/>
        <w:left w:val="none" w:sz="0" w:space="0" w:color="auto"/>
        <w:bottom w:val="none" w:sz="0" w:space="0" w:color="auto"/>
        <w:right w:val="none" w:sz="0" w:space="0" w:color="auto"/>
      </w:divBdr>
    </w:div>
    <w:div w:id="529298999">
      <w:bodyDiv w:val="1"/>
      <w:marLeft w:val="0"/>
      <w:marRight w:val="0"/>
      <w:marTop w:val="0"/>
      <w:marBottom w:val="0"/>
      <w:divBdr>
        <w:top w:val="none" w:sz="0" w:space="0" w:color="auto"/>
        <w:left w:val="none" w:sz="0" w:space="0" w:color="auto"/>
        <w:bottom w:val="none" w:sz="0" w:space="0" w:color="auto"/>
        <w:right w:val="none" w:sz="0" w:space="0" w:color="auto"/>
      </w:divBdr>
    </w:div>
    <w:div w:id="533463111">
      <w:bodyDiv w:val="1"/>
      <w:marLeft w:val="0"/>
      <w:marRight w:val="0"/>
      <w:marTop w:val="0"/>
      <w:marBottom w:val="0"/>
      <w:divBdr>
        <w:top w:val="none" w:sz="0" w:space="0" w:color="auto"/>
        <w:left w:val="none" w:sz="0" w:space="0" w:color="auto"/>
        <w:bottom w:val="none" w:sz="0" w:space="0" w:color="auto"/>
        <w:right w:val="none" w:sz="0" w:space="0" w:color="auto"/>
      </w:divBdr>
    </w:div>
    <w:div w:id="635600169">
      <w:bodyDiv w:val="1"/>
      <w:marLeft w:val="0"/>
      <w:marRight w:val="0"/>
      <w:marTop w:val="0"/>
      <w:marBottom w:val="0"/>
      <w:divBdr>
        <w:top w:val="none" w:sz="0" w:space="0" w:color="auto"/>
        <w:left w:val="none" w:sz="0" w:space="0" w:color="auto"/>
        <w:bottom w:val="none" w:sz="0" w:space="0" w:color="auto"/>
        <w:right w:val="none" w:sz="0" w:space="0" w:color="auto"/>
      </w:divBdr>
    </w:div>
    <w:div w:id="657222193">
      <w:bodyDiv w:val="1"/>
      <w:marLeft w:val="0"/>
      <w:marRight w:val="0"/>
      <w:marTop w:val="0"/>
      <w:marBottom w:val="0"/>
      <w:divBdr>
        <w:top w:val="none" w:sz="0" w:space="0" w:color="auto"/>
        <w:left w:val="none" w:sz="0" w:space="0" w:color="auto"/>
        <w:bottom w:val="none" w:sz="0" w:space="0" w:color="auto"/>
        <w:right w:val="none" w:sz="0" w:space="0" w:color="auto"/>
      </w:divBdr>
    </w:div>
    <w:div w:id="867568112">
      <w:bodyDiv w:val="1"/>
      <w:marLeft w:val="0"/>
      <w:marRight w:val="0"/>
      <w:marTop w:val="0"/>
      <w:marBottom w:val="0"/>
      <w:divBdr>
        <w:top w:val="none" w:sz="0" w:space="0" w:color="auto"/>
        <w:left w:val="none" w:sz="0" w:space="0" w:color="auto"/>
        <w:bottom w:val="none" w:sz="0" w:space="0" w:color="auto"/>
        <w:right w:val="none" w:sz="0" w:space="0" w:color="auto"/>
      </w:divBdr>
    </w:div>
    <w:div w:id="1127041344">
      <w:bodyDiv w:val="1"/>
      <w:marLeft w:val="0"/>
      <w:marRight w:val="0"/>
      <w:marTop w:val="0"/>
      <w:marBottom w:val="0"/>
      <w:divBdr>
        <w:top w:val="none" w:sz="0" w:space="0" w:color="auto"/>
        <w:left w:val="none" w:sz="0" w:space="0" w:color="auto"/>
        <w:bottom w:val="none" w:sz="0" w:space="0" w:color="auto"/>
        <w:right w:val="none" w:sz="0" w:space="0" w:color="auto"/>
      </w:divBdr>
    </w:div>
    <w:div w:id="1378973055">
      <w:bodyDiv w:val="1"/>
      <w:marLeft w:val="0"/>
      <w:marRight w:val="0"/>
      <w:marTop w:val="0"/>
      <w:marBottom w:val="0"/>
      <w:divBdr>
        <w:top w:val="none" w:sz="0" w:space="0" w:color="auto"/>
        <w:left w:val="none" w:sz="0" w:space="0" w:color="auto"/>
        <w:bottom w:val="none" w:sz="0" w:space="0" w:color="auto"/>
        <w:right w:val="none" w:sz="0" w:space="0" w:color="auto"/>
      </w:divBdr>
    </w:div>
    <w:div w:id="1451628485">
      <w:bodyDiv w:val="1"/>
      <w:marLeft w:val="0"/>
      <w:marRight w:val="0"/>
      <w:marTop w:val="0"/>
      <w:marBottom w:val="0"/>
      <w:divBdr>
        <w:top w:val="none" w:sz="0" w:space="0" w:color="auto"/>
        <w:left w:val="none" w:sz="0" w:space="0" w:color="auto"/>
        <w:bottom w:val="none" w:sz="0" w:space="0" w:color="auto"/>
        <w:right w:val="none" w:sz="0" w:space="0" w:color="auto"/>
      </w:divBdr>
    </w:div>
    <w:div w:id="1674988935">
      <w:bodyDiv w:val="1"/>
      <w:marLeft w:val="0"/>
      <w:marRight w:val="0"/>
      <w:marTop w:val="0"/>
      <w:marBottom w:val="0"/>
      <w:divBdr>
        <w:top w:val="none" w:sz="0" w:space="0" w:color="auto"/>
        <w:left w:val="none" w:sz="0" w:space="0" w:color="auto"/>
        <w:bottom w:val="none" w:sz="0" w:space="0" w:color="auto"/>
        <w:right w:val="none" w:sz="0" w:space="0" w:color="auto"/>
      </w:divBdr>
    </w:div>
    <w:div w:id="1891263164">
      <w:bodyDiv w:val="1"/>
      <w:marLeft w:val="0"/>
      <w:marRight w:val="0"/>
      <w:marTop w:val="0"/>
      <w:marBottom w:val="0"/>
      <w:divBdr>
        <w:top w:val="none" w:sz="0" w:space="0" w:color="auto"/>
        <w:left w:val="none" w:sz="0" w:space="0" w:color="auto"/>
        <w:bottom w:val="none" w:sz="0" w:space="0" w:color="auto"/>
        <w:right w:val="none" w:sz="0" w:space="0" w:color="auto"/>
      </w:divBdr>
    </w:div>
    <w:div w:id="2063208108">
      <w:bodyDiv w:val="1"/>
      <w:marLeft w:val="0"/>
      <w:marRight w:val="0"/>
      <w:marTop w:val="0"/>
      <w:marBottom w:val="0"/>
      <w:divBdr>
        <w:top w:val="none" w:sz="0" w:space="0" w:color="auto"/>
        <w:left w:val="none" w:sz="0" w:space="0" w:color="auto"/>
        <w:bottom w:val="none" w:sz="0" w:space="0" w:color="auto"/>
        <w:right w:val="none" w:sz="0" w:space="0" w:color="auto"/>
      </w:divBdr>
    </w:div>
    <w:div w:id="2078354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5.png"/></Relationships>
</file>

<file path=word/_rels/document.xml.rels><?xml version="1.0" encoding="UTF-8" standalone="yes"?>
<Relationships xmlns="http://schemas.openxmlformats.org/package/2006/relationships"><Relationship Id="rId26" Type="http://schemas.openxmlformats.org/officeDocument/2006/relationships/image" Target="media/image8.png"/><Relationship Id="R8961e35f1e8546a8" Type="http://schemas.microsoft.com/office/2019/09/relationships/intelligence" Target="intelligence.xml"/><Relationship Id="rId21" Type="http://schemas.microsoft.com/office/2018/08/relationships/commentsExtensible" Target="commentsExtensible.xml"/><Relationship Id="rId42" Type="http://schemas.openxmlformats.org/officeDocument/2006/relationships/image" Target="media/image24.png"/><Relationship Id="rId47" Type="http://schemas.openxmlformats.org/officeDocument/2006/relationships/image" Target="media/image26.png"/><Relationship Id="rId63" Type="http://schemas.openxmlformats.org/officeDocument/2006/relationships/image" Target="media/image45.png"/><Relationship Id="rId68" Type="http://schemas.openxmlformats.org/officeDocument/2006/relationships/image" Target="media/image39.PNG"/><Relationship Id="rId16" Type="http://schemas.openxmlformats.org/officeDocument/2006/relationships/footer" Target="footer1.xml"/><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34.png"/><Relationship Id="rId82" Type="http://schemas.openxmlformats.org/officeDocument/2006/relationships/glossaryDocument" Target="glossary/document.xml"/><Relationship Id="rId1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image" Target="media/image42.PNG"/><Relationship Id="rId77" Type="http://schemas.openxmlformats.org/officeDocument/2006/relationships/hyperlink" Target="https://www.cgi.com" TargetMode="External"/><Relationship Id="rId8" Type="http://schemas.openxmlformats.org/officeDocument/2006/relationships/styles" Target="styles.xml"/><Relationship Id="rId51" Type="http://schemas.openxmlformats.org/officeDocument/2006/relationships/image" Target="media/image33.jpeg"/><Relationship Id="rId72" Type="http://schemas.openxmlformats.org/officeDocument/2006/relationships/image" Target="media/image43.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7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microsoft.com/office/2016/09/relationships/commentsIds" Target="commentsIds.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28.jpeg"/><Relationship Id="rId57" Type="http://schemas.openxmlformats.org/officeDocument/2006/relationships/image" Target="media/image32.png"/><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s://www.cgi.com" TargetMode="Externa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comments" Target="comments.xml"/><Relationship Id="rId39" Type="http://schemas.openxmlformats.org/officeDocument/2006/relationships/image" Target="media/image20.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47.PNG"/><Relationship Id="rId7" Type="http://schemas.openxmlformats.org/officeDocument/2006/relationships/numbering" Target="numbering.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7.png"/><Relationship Id="rId66" Type="http://schemas.openxmlformats.org/officeDocument/2006/relationships/image" Target="media/image48.png"/></Relationships>
</file>

<file path=word/_rels/footnotes.xml.rels><?xml version="1.0" encoding="UTF-8" standalone="yes"?>
<Relationships xmlns="http://schemas.openxmlformats.org/package/2006/relationships"><Relationship Id="rId8" Type="http://schemas.openxmlformats.org/officeDocument/2006/relationships/hyperlink" Target="http://www.open3d.org/docs/latest/tutorial/Basic/pointcloud.html" TargetMode="External"/><Relationship Id="rId3" Type="http://schemas.openxmlformats.org/officeDocument/2006/relationships/hyperlink" Target="http://ifcopenshell.org/ifcconvert" TargetMode="External"/><Relationship Id="rId7" Type="http://schemas.openxmlformats.org/officeDocument/2006/relationships/hyperlink" Target="http://www.open3d.org/docs/latest/tutorial/Basic/pointcloud.html" TargetMode="External"/><Relationship Id="rId2" Type="http://schemas.openxmlformats.org/officeDocument/2006/relationships/hyperlink" Target="http://20.101.41.248:8081/swagger/index.html" TargetMode="External"/><Relationship Id="rId1" Type="http://schemas.openxmlformats.org/officeDocument/2006/relationships/hyperlink" Target="https://www.cloudcompare.org/doc/wiki/index.php?title=FILE_I/O" TargetMode="External"/><Relationship Id="rId6" Type="http://schemas.openxmlformats.org/officeDocument/2006/relationships/hyperlink" Target="https://www.cloudcompare.org/doc/wiki/index.php?title=Cloud-to-Mesh_Distance" TargetMode="External"/><Relationship Id="rId11" Type="http://schemas.openxmlformats.org/officeDocument/2006/relationships/hyperlink" Target="https://www.accasoftware.com/en/bim-management-system" TargetMode="External"/><Relationship Id="rId5" Type="http://schemas.openxmlformats.org/officeDocument/2006/relationships/hyperlink" Target="https://www.cloudcompare.org/doc/wiki/index.php?title=Crop" TargetMode="External"/><Relationship Id="rId10" Type="http://schemas.openxmlformats.org/officeDocument/2006/relationships/hyperlink" Target="https://www.freecadweb.org/" TargetMode="External"/><Relationship Id="rId4" Type="http://schemas.openxmlformats.org/officeDocument/2006/relationships/hyperlink" Target="https://laspy.readthedocs.io/en/latest/" TargetMode="External"/><Relationship Id="rId9" Type="http://schemas.openxmlformats.org/officeDocument/2006/relationships/hyperlink" Target="http://www.open3d.org/docs/latest/tutorial/Basic/pointcloud.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hterbergc\Downloads\CGI_Basic_long_template_A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EC883967D9407C942C0E1CA929D92D"/>
        <w:category>
          <w:name w:val="General"/>
          <w:gallery w:val="placeholder"/>
        </w:category>
        <w:types>
          <w:type w:val="bbPlcHdr"/>
        </w:types>
        <w:behaviors>
          <w:behavior w:val="content"/>
        </w:behaviors>
        <w:guid w:val="{D08FEB6C-B1CD-4F94-97F0-084676710F38}"/>
      </w:docPartPr>
      <w:docPartBody>
        <w:p w:rsidR="00C82D5B" w:rsidRDefault="00C82D5B">
          <w:pPr>
            <w:pStyle w:val="05EC883967D9407C942C0E1CA929D92D"/>
          </w:pPr>
          <w:r w:rsidRPr="00AE694E">
            <w:rPr>
              <w:rStyle w:val="ConfidentialityType"/>
            </w:rPr>
            <w:t>[</w:t>
          </w:r>
          <w:r w:rsidRPr="00AE694E">
            <w:rPr>
              <w:rStyle w:val="ConfidentialityType"/>
              <w:highlight w:val="yellow"/>
            </w:rPr>
            <w:t>Security Classification</w:t>
          </w:r>
          <w:r w:rsidRPr="00AE694E">
            <w:rPr>
              <w:rStyle w:val="ConfidentialityType"/>
            </w:rPr>
            <w:t>]</w:t>
          </w:r>
        </w:p>
      </w:docPartBody>
    </w:docPart>
    <w:docPart>
      <w:docPartPr>
        <w:name w:val="B1E17B4CC0164FE3AF3C3DC001BEE470"/>
        <w:category>
          <w:name w:val="General"/>
          <w:gallery w:val="placeholder"/>
        </w:category>
        <w:types>
          <w:type w:val="bbPlcHdr"/>
        </w:types>
        <w:behaviors>
          <w:behavior w:val="content"/>
        </w:behaviors>
        <w:guid w:val="{A3AC178B-4AA5-4B36-AD26-26DB0C188824}"/>
      </w:docPartPr>
      <w:docPartBody>
        <w:p w:rsidR="00C82D5B" w:rsidRDefault="00C82D5B">
          <w:pPr>
            <w:pStyle w:val="B1E17B4CC0164FE3AF3C3DC001BEE470"/>
          </w:pPr>
          <w:r w:rsidRPr="00AE694E">
            <w:rPr>
              <w:rStyle w:val="Tekstvantijdelijkeaanduiding"/>
            </w:rPr>
            <w:t>[20XX]</w:t>
          </w:r>
        </w:p>
      </w:docPartBody>
    </w:docPart>
    <w:docPart>
      <w:docPartPr>
        <w:name w:val="79799EC20EDF4CFFB8C4414DB0EDE4A2"/>
        <w:category>
          <w:name w:val="General"/>
          <w:gallery w:val="placeholder"/>
        </w:category>
        <w:types>
          <w:type w:val="bbPlcHdr"/>
        </w:types>
        <w:behaviors>
          <w:behavior w:val="content"/>
        </w:behaviors>
        <w:guid w:val="{86AEE88E-E78E-41D9-AC75-C8E873BE308C}"/>
      </w:docPartPr>
      <w:docPartBody>
        <w:p w:rsidR="00C82D5B" w:rsidRDefault="00C82D5B">
          <w:pPr>
            <w:pStyle w:val="79799EC20EDF4CFFB8C4414DB0EDE4A2"/>
          </w:pPr>
          <w:r w:rsidRPr="00AE694E">
            <w:rPr>
              <w:rStyle w:val="Tekstvantijdelijkeaanduiding"/>
            </w:rPr>
            <w:t>[</w:t>
          </w:r>
          <w:r>
            <w:rPr>
              <w:rStyle w:val="Tekstvantijdelijkeaanduiding"/>
              <w:highlight w:val="yellow"/>
            </w:rPr>
            <w:t>Document title</w:t>
          </w:r>
          <w:r w:rsidRPr="00AE694E">
            <w:rPr>
              <w:rStyle w:val="Tekstvantijdelijkeaanduiding"/>
            </w:rPr>
            <w:t>]</w:t>
          </w:r>
        </w:p>
      </w:docPartBody>
    </w:docPart>
    <w:docPart>
      <w:docPartPr>
        <w:name w:val="C4063FF547B643C68989D157E96560A4"/>
        <w:category>
          <w:name w:val="General"/>
          <w:gallery w:val="placeholder"/>
        </w:category>
        <w:types>
          <w:type w:val="bbPlcHdr"/>
        </w:types>
        <w:behaviors>
          <w:behavior w:val="content"/>
        </w:behaviors>
        <w:guid w:val="{8F9A3089-64FF-4358-9C69-3FCD000B8FBE}"/>
      </w:docPartPr>
      <w:docPartBody>
        <w:p w:rsidR="00C82D5B" w:rsidRDefault="00C82D5B">
          <w:pPr>
            <w:pStyle w:val="C4063FF547B643C68989D157E96560A4"/>
          </w:pPr>
          <w:r w:rsidRPr="00AE694E">
            <w:rPr>
              <w:rStyle w:val="Tekstvantijdelijkeaanduiding"/>
            </w:rPr>
            <w:t>[</w:t>
          </w:r>
          <w:r>
            <w:rPr>
              <w:rStyle w:val="Tekstvantijdelijkeaanduiding"/>
              <w:highlight w:val="yellow"/>
            </w:rPr>
            <w:t>Subtitle</w:t>
          </w:r>
          <w:r w:rsidRPr="00AE694E">
            <w:rPr>
              <w:rStyle w:val="Tekstvantijdelijkeaanduiding"/>
            </w:rPr>
            <w:t>]</w:t>
          </w:r>
        </w:p>
      </w:docPartBody>
    </w:docPart>
    <w:docPart>
      <w:docPartPr>
        <w:name w:val="1F825A9AC5534F61AA674AA181BA42DF"/>
        <w:category>
          <w:name w:val="General"/>
          <w:gallery w:val="placeholder"/>
        </w:category>
        <w:types>
          <w:type w:val="bbPlcHdr"/>
        </w:types>
        <w:behaviors>
          <w:behavior w:val="content"/>
        </w:behaviors>
        <w:guid w:val="{7D2F61EA-C12B-42F1-A173-E1B5DCC166AE}"/>
      </w:docPartPr>
      <w:docPartBody>
        <w:p w:rsidR="00C82D5B" w:rsidRDefault="00C82D5B">
          <w:pPr>
            <w:pStyle w:val="1F825A9AC5534F61AA674AA181BA42DF"/>
          </w:pPr>
          <w:r w:rsidRPr="00AE694E">
            <w:t>[</w:t>
          </w:r>
          <w:r w:rsidRPr="00AE694E">
            <w:rPr>
              <w:highlight w:val="yellow"/>
            </w:rPr>
            <w:t>Date</w:t>
          </w:r>
          <w:r w:rsidRPr="00AE694E">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2D5B"/>
    <w:rsid w:val="00000083"/>
    <w:rsid w:val="001B0D01"/>
    <w:rsid w:val="001D4897"/>
    <w:rsid w:val="002E51EE"/>
    <w:rsid w:val="00352DDF"/>
    <w:rsid w:val="003967B6"/>
    <w:rsid w:val="003F5DCC"/>
    <w:rsid w:val="004137B1"/>
    <w:rsid w:val="004159BD"/>
    <w:rsid w:val="00444B0F"/>
    <w:rsid w:val="004B5973"/>
    <w:rsid w:val="00625CB4"/>
    <w:rsid w:val="006322BC"/>
    <w:rsid w:val="00637F30"/>
    <w:rsid w:val="006905AF"/>
    <w:rsid w:val="00814C2A"/>
    <w:rsid w:val="00816D7E"/>
    <w:rsid w:val="00817683"/>
    <w:rsid w:val="008E2F4D"/>
    <w:rsid w:val="00B34347"/>
    <w:rsid w:val="00B80B74"/>
    <w:rsid w:val="00B96E07"/>
    <w:rsid w:val="00BE2B0A"/>
    <w:rsid w:val="00C82D5B"/>
    <w:rsid w:val="00CE5104"/>
    <w:rsid w:val="00E310C1"/>
    <w:rsid w:val="00E760E5"/>
    <w:rsid w:val="00EC5961"/>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ConfidentialityType">
    <w:name w:val="Confidentiality Type"/>
    <w:basedOn w:val="Standaardalinea-lettertype"/>
    <w:uiPriority w:val="99"/>
  </w:style>
  <w:style w:type="paragraph" w:customStyle="1" w:styleId="05EC883967D9407C942C0E1CA929D92D">
    <w:name w:val="05EC883967D9407C942C0E1CA929D92D"/>
  </w:style>
  <w:style w:type="character" w:styleId="Tekstvantijdelijkeaanduiding">
    <w:name w:val="Placeholder Text"/>
    <w:basedOn w:val="Standaardalinea-lettertype"/>
    <w:uiPriority w:val="99"/>
    <w:semiHidden/>
    <w:rsid w:val="00444B0F"/>
    <w:rPr>
      <w:color w:val="808080"/>
    </w:rPr>
  </w:style>
  <w:style w:type="paragraph" w:customStyle="1" w:styleId="B1E17B4CC0164FE3AF3C3DC001BEE470">
    <w:name w:val="B1E17B4CC0164FE3AF3C3DC001BEE470"/>
  </w:style>
  <w:style w:type="paragraph" w:customStyle="1" w:styleId="79799EC20EDF4CFFB8C4414DB0EDE4A2">
    <w:name w:val="79799EC20EDF4CFFB8C4414DB0EDE4A2"/>
  </w:style>
  <w:style w:type="paragraph" w:customStyle="1" w:styleId="C4063FF547B643C68989D157E96560A4">
    <w:name w:val="C4063FF547B643C68989D157E96560A4"/>
  </w:style>
  <w:style w:type="paragraph" w:customStyle="1" w:styleId="1F825A9AC5534F61AA674AA181BA42DF">
    <w:name w:val="1F825A9AC5534F61AA674AA181BA42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GI Colors - 2020">
      <a:dk1>
        <a:srgbClr val="000000"/>
      </a:dk1>
      <a:lt1>
        <a:srgbClr val="FFFFFF"/>
      </a:lt1>
      <a:dk2>
        <a:srgbClr val="696969"/>
      </a:dk2>
      <a:lt2>
        <a:srgbClr val="FFFFFF"/>
      </a:lt2>
      <a:accent1>
        <a:srgbClr val="E31937"/>
      </a:accent1>
      <a:accent2>
        <a:srgbClr val="FFCDD2"/>
      </a:accent2>
      <a:accent3>
        <a:srgbClr val="5236AB"/>
      </a:accent3>
      <a:accent4>
        <a:srgbClr val="991F3D"/>
      </a:accent4>
      <a:accent5>
        <a:srgbClr val="FFC399"/>
      </a:accent5>
      <a:accent6>
        <a:srgbClr val="A82465"/>
      </a:accent6>
      <a:hlink>
        <a:srgbClr val="5236AB"/>
      </a:hlink>
      <a:folHlink>
        <a:srgbClr val="5236AB"/>
      </a:folHlink>
    </a:clrScheme>
    <a:fontScheme name="CGI Fonts - 2020">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2022-01-18T00:00:00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3299f843-8e96-435b-91ef-46374e096f31" xsi:nil="true"/>
    <TaxKeywordTaxHTField xmlns="3299f843-8e96-435b-91ef-46374e096f31">
      <Terms xmlns="http://schemas.microsoft.com/office/infopath/2007/PartnerControls"/>
    </TaxKeywordTaxHTField>
    <ofae577968ed4be8b7cfa6b3c1b2b2a3 xmlns="3299f843-8e96-435b-91ef-46374e096f31">
      <Terms xmlns="http://schemas.microsoft.com/office/infopath/2007/PartnerControls"/>
    </ofae577968ed4be8b7cfa6b3c1b2b2a3>
    <ebb03eb60f1c456383d550cda2a2ac01 xmlns="3299f843-8e96-435b-91ef-46374e096f31">
      <Terms xmlns="http://schemas.microsoft.com/office/infopath/2007/PartnerControls"/>
    </ebb03eb60f1c456383d550cda2a2ac01>
    <Eigenaarvandata xmlns="69cbc43e-8f4c-4450-8425-1093e7b30933" xsi:nil="true"/>
    <_dlc_DocId xmlns="3299f843-8e96-435b-91ef-46374e096f31">CUEZP26U7QAM-175906540-1512</_dlc_DocId>
    <_dlc_DocIdUrl xmlns="3299f843-8e96-435b-91ef-46374e096f31">
      <Url>https://denhaag.sharepoint.com/sites/3DStadsmodel_DSO_GIenE/_layouts/15/DocIdRedir.aspx?ID=CUEZP26U7QAM-175906540-1512</Url>
      <Description>CUEZP26U7QAM-175906540-1512</Description>
    </_dlc_DocIdUrl>
    <_ip_UnifiedCompliancePolicyUIAction xmlns="http://schemas.microsoft.com/sharepoint/v3" xsi:nil="true"/>
    <_ip_UnifiedCompliancePolicyProperties xmlns="http://schemas.microsoft.com/sharepoint/v3" xsi:nil="true"/>
    <lcf76f155ced4ddcb4097134ff3c332f xmlns="69cbc43e-8f4c-4450-8425-1093e7b30933">
      <Terms xmlns="http://schemas.microsoft.com/office/infopath/2007/PartnerControls"/>
    </lcf76f155ced4ddcb4097134ff3c332f>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9EDB3DF2908D1548A5C06D6A7E34C348" ma:contentTypeVersion="27" ma:contentTypeDescription="Een nieuw document maken." ma:contentTypeScope="" ma:versionID="e63cb189ba2c7e58fecf92dee23ea389">
  <xsd:schema xmlns:xsd="http://www.w3.org/2001/XMLSchema" xmlns:xs="http://www.w3.org/2001/XMLSchema" xmlns:p="http://schemas.microsoft.com/office/2006/metadata/properties" xmlns:ns1="http://schemas.microsoft.com/sharepoint/v3" xmlns:ns2="3299f843-8e96-435b-91ef-46374e096f31" xmlns:ns3="69cbc43e-8f4c-4450-8425-1093e7b30933" targetNamespace="http://schemas.microsoft.com/office/2006/metadata/properties" ma:root="true" ma:fieldsID="47bb9c776346e6d330e7865eeae3452e" ns1:_="" ns2:_="" ns3:_="">
    <xsd:import namespace="http://schemas.microsoft.com/sharepoint/v3"/>
    <xsd:import namespace="3299f843-8e96-435b-91ef-46374e096f31"/>
    <xsd:import namespace="69cbc43e-8f4c-4450-8425-1093e7b30933"/>
    <xsd:element name="properties">
      <xsd:complexType>
        <xsd:sequence>
          <xsd:element name="documentManagement">
            <xsd:complexType>
              <xsd:all>
                <xsd:element ref="ns2:_dlc_DocId" minOccurs="0"/>
                <xsd:element ref="ns2:_dlc_DocIdUrl" minOccurs="0"/>
                <xsd:element ref="ns2:_dlc_DocIdPersistId" minOccurs="0"/>
                <xsd:element ref="ns2:TaxKeywordTaxHTField" minOccurs="0"/>
                <xsd:element ref="ns2:ebb03eb60f1c456383d550cda2a2ac01" minOccurs="0"/>
                <xsd:element ref="ns2:TaxCatchAll" minOccurs="0"/>
                <xsd:element ref="ns2:TaxCatchAllLabel" minOccurs="0"/>
                <xsd:element ref="ns2:ofae577968ed4be8b7cfa6b3c1b2b2a3"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LengthInSeconds" minOccurs="0"/>
                <xsd:element ref="ns3:MediaServiceAutoKeyPoints" minOccurs="0"/>
                <xsd:element ref="ns3:MediaServiceKeyPoints" minOccurs="0"/>
                <xsd:element ref="ns3:Eigenaarvandata" minOccurs="0"/>
                <xsd:element ref="ns1:_ip_UnifiedCompliancePolicyProperties" minOccurs="0"/>
                <xsd:element ref="ns1:_ip_UnifiedCompliancePolicyUIAction"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32" nillable="true" ma:displayName="Eigenschappen van het geïntegreerd beleid voor naleving" ma:hidden="true" ma:internalName="_ip_UnifiedCompliancePolicyProperties">
      <xsd:simpleType>
        <xsd:restriction base="dms:Note"/>
      </xsd:simpleType>
    </xsd:element>
    <xsd:element name="_ip_UnifiedCompliancePolicyUIAction" ma:index="33"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99f843-8e96-435b-91ef-46374e096f31" elementFormDefault="qualified">
    <xsd:import namespace="http://schemas.microsoft.com/office/2006/documentManagement/types"/>
    <xsd:import namespace="http://schemas.microsoft.com/office/infopath/2007/PartnerControls"/>
    <xsd:element name="_dlc_DocId" ma:index="8" nillable="true" ma:displayName="Waarde van de document-id" ma:description="De waarde van de document-id die aan dit item is toegewezen." ma:internalName="_dlc_DocId" ma:readOnly="true">
      <xsd:simpleType>
        <xsd:restriction base="dms:Text"/>
      </xsd:simpleType>
    </xsd:element>
    <xsd:element name="_dlc_DocIdUrl" ma:index="9" nillable="true" ma:displayName="Document-id" ma:description="Permanente koppeling naar dit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Id blijven behouden" ma:description="Id behouden tijdens toevoegen." ma:hidden="true" ma:internalName="_dlc_DocIdPersistId" ma:readOnly="true">
      <xsd:simpleType>
        <xsd:restriction base="dms:Boolean"/>
      </xsd:simpleType>
    </xsd:element>
    <xsd:element name="TaxKeywordTaxHTField" ma:index="11" nillable="true" ma:taxonomy="true" ma:internalName="TaxKeywordTaxHTField" ma:taxonomyFieldName="TaxKeyword" ma:displayName="Ondernemingstrefwoorden" ma:fieldId="{23f27201-bee3-471e-b2e7-b64fd8b7ca38}" ma:taxonomyMulti="true" ma:sspId="0f84c60b-fce4-43bd-9f97-923732063525" ma:termSetId="00000000-0000-0000-0000-000000000000" ma:anchorId="00000000-0000-0000-0000-000000000000" ma:open="true" ma:isKeyword="true">
      <xsd:complexType>
        <xsd:sequence>
          <xsd:element ref="pc:Terms" minOccurs="0" maxOccurs="1"/>
        </xsd:sequence>
      </xsd:complexType>
    </xsd:element>
    <xsd:element name="ebb03eb60f1c456383d550cda2a2ac01" ma:index="12" nillable="true" ma:taxonomy="true" ma:internalName="ebb03eb60f1c456383d550cda2a2ac01" ma:taxonomyFieldName="Teamtrefwoorden" ma:displayName="Teamtrefwoorden" ma:fieldId="{ebb03eb6-0f1c-4563-83d5-50cda2a2ac01}" ma:sspId="0f84c60b-fce4-43bd-9f97-923732063525" ma:termSetId="e197f628-7c52-4053-abb4-2e077a01f9f3" ma:anchorId="00000000-0000-0000-0000-000000000000" ma:open="false" ma:isKeyword="false">
      <xsd:complexType>
        <xsd:sequence>
          <xsd:element ref="pc:Terms" minOccurs="0" maxOccurs="1"/>
        </xsd:sequence>
      </xsd:complexType>
    </xsd:element>
    <xsd:element name="TaxCatchAll" ma:index="13" nillable="true" ma:displayName="Taxonomy Catch All Column" ma:hidden="true" ma:list="{327747ea-2a13-4899-a015-75bfc7d25c1b}" ma:internalName="TaxCatchAll" ma:showField="CatchAllData" ma:web="3299f843-8e96-435b-91ef-46374e096f31">
      <xsd:complexType>
        <xsd:complexContent>
          <xsd:extension base="dms:MultiChoiceLookup">
            <xsd:sequence>
              <xsd:element name="Value" type="dms:Lookup" maxOccurs="unbounded" minOccurs="0" nillable="true"/>
            </xsd:sequence>
          </xsd:extension>
        </xsd:complexContent>
      </xsd:complexType>
    </xsd:element>
    <xsd:element name="TaxCatchAllLabel" ma:index="14" nillable="true" ma:displayName="Taxonomy Catch All Column1" ma:hidden="true" ma:list="{327747ea-2a13-4899-a015-75bfc7d25c1b}" ma:internalName="TaxCatchAllLabel" ma:readOnly="true" ma:showField="CatchAllDataLabel" ma:web="3299f843-8e96-435b-91ef-46374e096f31">
      <xsd:complexType>
        <xsd:complexContent>
          <xsd:extension base="dms:MultiChoiceLookup">
            <xsd:sequence>
              <xsd:element name="Value" type="dms:Lookup" maxOccurs="unbounded" minOccurs="0" nillable="true"/>
            </xsd:sequence>
          </xsd:extension>
        </xsd:complexContent>
      </xsd:complexType>
    </xsd:element>
    <xsd:element name="ofae577968ed4be8b7cfa6b3c1b2b2a3" ma:index="17" nillable="true" ma:taxonomy="true" ma:internalName="ofae577968ed4be8b7cfa6b3c1b2b2a3" ma:taxonomyFieldName="Documentsoort" ma:displayName="Documentsoort" ma:fieldId="{8fae5779-68ed-4be8-b7cf-a6b3c1b2b2a3}" ma:sspId="0f84c60b-fce4-43bd-9f97-923732063525" ma:termSetId="44435a80-4415-4597-a153-5101d02dcbdd" ma:anchorId="00000000-0000-0000-0000-000000000000" ma:open="false" ma:isKeyword="false">
      <xsd:complexType>
        <xsd:sequence>
          <xsd:element ref="pc:Terms" minOccurs="0" maxOccurs="1"/>
        </xsd:sequence>
      </xsd:complexType>
    </xsd:element>
    <xsd:element name="SharedWithUsers" ma:index="2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7"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9cbc43e-8f4c-4450-8425-1093e7b30933" elementFormDefault="qualified">
    <xsd:import namespace="http://schemas.microsoft.com/office/2006/documentManagement/types"/>
    <xsd:import namespace="http://schemas.microsoft.com/office/infopath/2007/PartnerControls"/>
    <xsd:element name="MediaServiceMetadata" ma:index="19" nillable="true" ma:displayName="MediaServiceMetadata" ma:hidden="true" ma:internalName="MediaServiceMetadata" ma:readOnly="true">
      <xsd:simpleType>
        <xsd:restriction base="dms:Note"/>
      </xsd:simpleType>
    </xsd:element>
    <xsd:element name="MediaServiceFastMetadata" ma:index="20" nillable="true" ma:displayName="MediaServiceFastMetadata" ma:hidden="true" ma:internalName="MediaServiceFastMetadata" ma:readOnly="true">
      <xsd:simpleType>
        <xsd:restriction base="dms:Note"/>
      </xsd:simpleType>
    </xsd:element>
    <xsd:element name="MediaServiceDateTaken" ma:index="21" nillable="true" ma:displayName="MediaServiceDateTaken" ma:hidden="true" ma:internalName="MediaServiceDateTaken" ma:readOnly="true">
      <xsd:simpleType>
        <xsd:restriction base="dms:Text"/>
      </xsd:simpleType>
    </xsd:element>
    <xsd:element name="MediaServiceAutoTags" ma:index="22" nillable="true" ma:displayName="Tags" ma:internalName="MediaServiceAutoTags" ma:readOnly="true">
      <xsd:simpleType>
        <xsd:restriction base="dms:Text"/>
      </xsd:simpleType>
    </xsd:element>
    <xsd:element name="MediaServiceOCR" ma:index="23" nillable="true" ma:displayName="Extracted Text" ma:internalName="MediaServiceOCR" ma:readOnly="true">
      <xsd:simpleType>
        <xsd:restriction base="dms:Note">
          <xsd:maxLength value="255"/>
        </xsd:restriction>
      </xsd:simpleType>
    </xsd:element>
    <xsd:element name="MediaServiceGenerationTime" ma:index="24" nillable="true" ma:displayName="MediaServiceGenerationTime" ma:hidden="true" ma:internalName="MediaServiceGenerationTime" ma:readOnly="true">
      <xsd:simpleType>
        <xsd:restriction base="dms:Text"/>
      </xsd:simpleType>
    </xsd:element>
    <xsd:element name="MediaServiceEventHashCode" ma:index="25" nillable="true" ma:displayName="MediaServiceEventHashCode" ma:hidden="true" ma:internalName="MediaServiceEventHashCode" ma:readOnly="true">
      <xsd:simpleType>
        <xsd:restriction base="dms:Text"/>
      </xsd:simpleType>
    </xsd:element>
    <xsd:element name="MediaLengthInSeconds" ma:index="28" nillable="true" ma:displayName="Length (seconds)" ma:internalName="MediaLengthInSeconds" ma:readOnly="true">
      <xsd:simpleType>
        <xsd:restriction base="dms:Unknown"/>
      </xsd:simpleType>
    </xsd:element>
    <xsd:element name="MediaServiceAutoKeyPoints" ma:index="29" nillable="true" ma:displayName="MediaServiceAutoKeyPoints" ma:hidden="true" ma:internalName="MediaServiceAutoKeyPoints" ma:readOnly="true">
      <xsd:simpleType>
        <xsd:restriction base="dms:Note"/>
      </xsd:simpleType>
    </xsd:element>
    <xsd:element name="MediaServiceKeyPoints" ma:index="30" nillable="true" ma:displayName="KeyPoints" ma:internalName="MediaServiceKeyPoints" ma:readOnly="true">
      <xsd:simpleType>
        <xsd:restriction base="dms:Note">
          <xsd:maxLength value="255"/>
        </xsd:restriction>
      </xsd:simpleType>
    </xsd:element>
    <xsd:element name="Eigenaarvandata" ma:index="31" nillable="true" ma:displayName="Eigenaar" ma:format="Dropdown" ma:internalName="Eigenaarvandata">
      <xsd:simpleType>
        <xsd:restriction base="dms:Text">
          <xsd:maxLength value="255"/>
        </xsd:restriction>
      </xsd:simpleType>
    </xsd:element>
    <xsd:element name="lcf76f155ced4ddcb4097134ff3c332f" ma:index="35" nillable="true" ma:taxonomy="true" ma:internalName="lcf76f155ced4ddcb4097134ff3c332f" ma:taxonomyFieldName="MediaServiceImageTags" ma:displayName="Afbeeldingtags" ma:readOnly="false" ma:fieldId="{5cf76f15-5ced-4ddc-b409-7134ff3c332f}" ma:taxonomyMulti="true" ma:sspId="0f84c60b-fce4-43bd-9f97-923732063525"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503ED0-F6FF-4F8E-9F5C-4FA60F4A13E3}">
  <ds:schemaRefs>
    <ds:schemaRef ds:uri="http://schemas.microsoft.com/office/2006/metadata/properties"/>
    <ds:schemaRef ds:uri="http://schemas.microsoft.com/office/infopath/2007/PartnerControls"/>
    <ds:schemaRef ds:uri="3299f843-8e96-435b-91ef-46374e096f31"/>
    <ds:schemaRef ds:uri="69cbc43e-8f4c-4450-8425-1093e7b30933"/>
    <ds:schemaRef ds:uri="http://schemas.microsoft.com/sharepoint/v3"/>
  </ds:schemaRefs>
</ds:datastoreItem>
</file>

<file path=customXml/itemProps3.xml><?xml version="1.0" encoding="utf-8"?>
<ds:datastoreItem xmlns:ds="http://schemas.openxmlformats.org/officeDocument/2006/customXml" ds:itemID="{91857A4E-9529-4A2B-AD93-08318C5A5EC2}">
  <ds:schemaRefs>
    <ds:schemaRef ds:uri="http://schemas.microsoft.com/sharepoint/events"/>
  </ds:schemaRefs>
</ds:datastoreItem>
</file>

<file path=customXml/itemProps4.xml><?xml version="1.0" encoding="utf-8"?>
<ds:datastoreItem xmlns:ds="http://schemas.openxmlformats.org/officeDocument/2006/customXml" ds:itemID="{C3091555-4412-41AB-B378-2C8C844BBA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299f843-8e96-435b-91ef-46374e096f31"/>
    <ds:schemaRef ds:uri="69cbc43e-8f4c-4450-8425-1093e7b309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B703884-4BB5-41E7-8856-958B9DFB9A14}">
  <ds:schemaRefs>
    <ds:schemaRef ds:uri="http://schemas.microsoft.com/sharepoint/v3/contenttype/forms"/>
  </ds:schemaRefs>
</ds:datastoreItem>
</file>

<file path=customXml/itemProps6.xml><?xml version="1.0" encoding="utf-8"?>
<ds:datastoreItem xmlns:ds="http://schemas.openxmlformats.org/officeDocument/2006/customXml" ds:itemID="{E65DD671-D43C-4815-9109-AA291605DEF9}">
  <ds:schemaRefs>
    <ds:schemaRef ds:uri="http://schemas.openxmlformats.org/officeDocument/2006/bibliography"/>
  </ds:schemaRefs>
</ds:datastoreItem>
</file>

<file path=docMetadata/LabelInfo.xml><?xml version="1.0" encoding="utf-8"?>
<clbl:labelList xmlns:clbl="http://schemas.microsoft.com/office/2020/mipLabelMetadata">
  <clbl:label id="{f03e95be-f593-41dc-b647-f46fbd6a5fa3}" enabled="1" method="Standard" siteId="{8c653938-6726-49c5-bca7-8e44a4bf2029}" removed="0"/>
</clbl:labelList>
</file>

<file path=docProps/app.xml><?xml version="1.0" encoding="utf-8"?>
<Properties xmlns="http://schemas.openxmlformats.org/officeDocument/2006/extended-properties" xmlns:vt="http://schemas.openxmlformats.org/officeDocument/2006/docPropsVTypes">
  <Template>CGI_Basic_long_template_A4.dotx</Template>
  <TotalTime>0</TotalTime>
  <Pages>1</Pages>
  <Words>6323</Words>
  <Characters>34777</Characters>
  <Application>Microsoft Office Word</Application>
  <DocSecurity>0</DocSecurity>
  <Lines>289</Lines>
  <Paragraphs>82</Paragraphs>
  <ScaleCrop>false</ScaleCrop>
  <Company>Gemeente Den Haag</Company>
  <LinksUpToDate>false</LinksUpToDate>
  <CharactersWithSpaces>41018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Eindrapport – LiDAR BIM vergelijking</dc:title>
  <dc:subject/>
  <dc:creator>achterbergc</dc:creator>
  <cp:keywords/>
  <dc:description/>
  <cp:lastModifiedBy>Nisreen Huweil</cp:lastModifiedBy>
  <cp:revision>31</cp:revision>
  <cp:lastPrinted>2020-11-24T18:18:00Z</cp:lastPrinted>
  <dcterms:created xsi:type="dcterms:W3CDTF">2022-06-20T17:50:00Z</dcterms:created>
  <dcterms:modified xsi:type="dcterms:W3CDTF">2022-06-20T17:50:00Z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Client name</vt:lpwstr>
  </property>
  <property fmtid="{D5CDD505-2E9C-101B-9397-08002B2CF9AE}" pid="3" name="ContentTypeId">
    <vt:lpwstr>0x0101009EDB3DF2908D1548A5C06D6A7E34C348</vt:lpwstr>
  </property>
  <property fmtid="{D5CDD505-2E9C-101B-9397-08002B2CF9AE}" pid="4" name="_dlc_DocIdItemGuid">
    <vt:lpwstr>37ced5cd-3e7c-4cc3-bd10-00bde46754cf</vt:lpwstr>
  </property>
  <property fmtid="{D5CDD505-2E9C-101B-9397-08002B2CF9AE}" pid="5" name="TaxKeyword">
    <vt:lpwstr/>
  </property>
  <property fmtid="{D5CDD505-2E9C-101B-9397-08002B2CF9AE}" pid="6" name="Teamtrefwoorden">
    <vt:lpwstr/>
  </property>
  <property fmtid="{D5CDD505-2E9C-101B-9397-08002B2CF9AE}" pid="7" name="Documentsoort">
    <vt:lpwstr/>
  </property>
  <property fmtid="{D5CDD505-2E9C-101B-9397-08002B2CF9AE}" pid="8" name="MediaServiceImageTags">
    <vt:lpwstr/>
  </property>
</Properties>
</file>